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65786598" w14:textId="1DC43A31" w:rsidR="006D0694" w:rsidRPr="009F55B1" w:rsidRDefault="764A9465">
      <w:pPr>
        <w:pStyle w:val="Title"/>
        <w:tabs>
          <w:tab w:val="left" w:pos="2970"/>
          <w:tab w:val="left" w:pos="3060"/>
        </w:tabs>
        <w:jc w:val="right"/>
        <w:rPr>
          <w:i/>
          <w:iCs/>
          <w:lang w:val="sr-Latn-CS"/>
        </w:rPr>
      </w:pPr>
      <w:r w:rsidRPr="009F55B1">
        <w:rPr>
          <w:i/>
          <w:iCs/>
          <w:lang w:val="sr-Latn-CS"/>
        </w:rPr>
        <w:t>Healthy&amp;Fit</w:t>
      </w:r>
    </w:p>
    <w:p w14:paraId="4AA46E2B" w14:textId="5CFFB70A" w:rsidR="002343C5" w:rsidRPr="006F61C6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764A9465">
        <w:rPr>
          <w:lang w:val="sr-Latn-CS"/>
        </w:rPr>
        <w:t>Portal za organizaciju treninga i ishrane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7E62520B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F1CA1" w:rsidRPr="006F61C6" w14:paraId="3821F223" w14:textId="77777777" w:rsidTr="00F7319B">
        <w:tc>
          <w:tcPr>
            <w:tcW w:w="2304" w:type="dxa"/>
          </w:tcPr>
          <w:p w14:paraId="1CF26BDB" w14:textId="77777777" w:rsidR="009F1CA1" w:rsidRPr="006F61C6" w:rsidRDefault="009F1CA1" w:rsidP="00F7319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B206DC7" w14:textId="77777777" w:rsidR="009F1CA1" w:rsidRPr="006F61C6" w:rsidRDefault="009F1CA1" w:rsidP="00F7319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6202E21" w14:textId="77777777" w:rsidR="009F1CA1" w:rsidRPr="006F61C6" w:rsidRDefault="009F1CA1" w:rsidP="00F7319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B9682BA" w14:textId="77777777" w:rsidR="009F1CA1" w:rsidRPr="006F61C6" w:rsidRDefault="009F1CA1" w:rsidP="00F7319B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9F1CA1" w:rsidRPr="006F61C6" w14:paraId="784C1053" w14:textId="77777777" w:rsidTr="00F7319B">
        <w:tc>
          <w:tcPr>
            <w:tcW w:w="2304" w:type="dxa"/>
          </w:tcPr>
          <w:p w14:paraId="0952F705" w14:textId="2F78E344" w:rsidR="009F1CA1" w:rsidRPr="009F55B1" w:rsidRDefault="009B6FA7" w:rsidP="00F7319B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9F55B1">
              <w:rPr>
                <w:rFonts w:ascii="Arial" w:hAnsi="Arial" w:cs="Arial"/>
                <w:lang w:val="sr-Latn-CS"/>
              </w:rPr>
              <w:t>01</w:t>
            </w:r>
            <w:r w:rsidR="009F1CA1" w:rsidRPr="009F55B1">
              <w:rPr>
                <w:rFonts w:ascii="Arial" w:hAnsi="Arial" w:cs="Arial"/>
                <w:lang w:val="sr-Latn-CS"/>
              </w:rPr>
              <w:t>.0</w:t>
            </w:r>
            <w:r w:rsidRPr="009F55B1">
              <w:rPr>
                <w:rFonts w:ascii="Arial" w:hAnsi="Arial" w:cs="Arial"/>
                <w:lang w:val="sr-Latn-CS"/>
              </w:rPr>
              <w:t>4</w:t>
            </w:r>
            <w:r w:rsidR="009F1CA1" w:rsidRPr="009F55B1">
              <w:rPr>
                <w:rFonts w:ascii="Arial" w:hAnsi="Arial" w:cs="Arial"/>
                <w:lang w:val="sr-Latn-CS"/>
              </w:rPr>
              <w:t>.2022. god.</w:t>
            </w:r>
          </w:p>
        </w:tc>
        <w:tc>
          <w:tcPr>
            <w:tcW w:w="1152" w:type="dxa"/>
          </w:tcPr>
          <w:p w14:paraId="4EDB272C" w14:textId="77777777" w:rsidR="009F1CA1" w:rsidRPr="009F55B1" w:rsidRDefault="009F1CA1" w:rsidP="00F7319B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9F55B1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</w:tcPr>
          <w:p w14:paraId="487AB134" w14:textId="2CD4DBD0" w:rsidR="009F1CA1" w:rsidRPr="009F55B1" w:rsidRDefault="009B6FA7" w:rsidP="00F7319B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9F55B1"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5ECF926" w14:textId="77777777" w:rsidR="009F1CA1" w:rsidRDefault="009F1CA1" w:rsidP="00F7319B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100274FF">
              <w:rPr>
                <w:rFonts w:ascii="Arial" w:eastAsia="Arial" w:hAnsi="Arial" w:cs="Arial"/>
                <w:lang w:val="sr-Latn-CS"/>
              </w:rPr>
              <w:t>Darko Stošić</w:t>
            </w:r>
          </w:p>
          <w:p w14:paraId="0F1EF7CE" w14:textId="77777777" w:rsidR="009F1CA1" w:rsidRDefault="009F1CA1" w:rsidP="00F7319B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345F7D1D">
              <w:rPr>
                <w:rFonts w:ascii="Arial" w:eastAsia="Arial" w:hAnsi="Arial" w:cs="Arial"/>
                <w:lang w:val="sr-Latn-CS"/>
              </w:rPr>
              <w:t>Antonije Mitić</w:t>
            </w:r>
          </w:p>
          <w:p w14:paraId="32155AE0" w14:textId="77777777" w:rsidR="009F1CA1" w:rsidRPr="006F61C6" w:rsidRDefault="009F1CA1" w:rsidP="00F7319B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345F7D1D">
              <w:rPr>
                <w:rFonts w:ascii="Arial" w:eastAsia="Arial" w:hAnsi="Arial" w:cs="Arial"/>
                <w:lang w:val="sr-Latn-CS"/>
              </w:rPr>
              <w:t>Nemanja Stojadinović</w:t>
            </w:r>
          </w:p>
        </w:tc>
      </w:tr>
    </w:tbl>
    <w:p w14:paraId="191B2EE6" w14:textId="77777777" w:rsidR="009F1CA1" w:rsidRPr="006F61C6" w:rsidRDefault="009F1CA1" w:rsidP="009F1CA1">
      <w:pPr>
        <w:rPr>
          <w:lang w:val="sr-Latn-CS"/>
        </w:rPr>
      </w:pPr>
    </w:p>
    <w:p w14:paraId="414DD773" w14:textId="3081CB55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t>Sadržaj</w:t>
      </w:r>
    </w:p>
    <w:p w14:paraId="389D2AE2" w14:textId="02B63100" w:rsidR="00B357F1" w:rsidRPr="009F55B1" w:rsidRDefault="002343C5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9F55B1">
        <w:rPr>
          <w:rFonts w:ascii="Arial" w:hAnsi="Arial" w:cs="Arial"/>
          <w:noProof/>
          <w:lang w:val="sr-Latn-CS"/>
        </w:rPr>
        <w:t>1.</w:t>
      </w:r>
      <w:r w:rsidR="00B357F1"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="00B357F1" w:rsidRPr="009F55B1">
        <w:rPr>
          <w:rFonts w:ascii="Arial" w:hAnsi="Arial" w:cs="Arial"/>
          <w:noProof/>
          <w:lang w:val="sr-Latn-CS"/>
        </w:rPr>
        <w:t>Cilj dokumenta</w:t>
      </w:r>
      <w:r w:rsidR="00B357F1" w:rsidRPr="009F55B1">
        <w:rPr>
          <w:rFonts w:ascii="Arial" w:hAnsi="Arial" w:cs="Arial"/>
          <w:noProof/>
        </w:rPr>
        <w:tab/>
      </w:r>
      <w:r w:rsidR="009F55B1">
        <w:rPr>
          <w:rFonts w:ascii="Arial" w:hAnsi="Arial" w:cs="Arial"/>
          <w:noProof/>
        </w:rPr>
        <w:t>3</w:t>
      </w:r>
    </w:p>
    <w:p w14:paraId="42B353CB" w14:textId="036ADB4B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2.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Opseg dokumenta</w:t>
      </w:r>
      <w:r w:rsidRPr="009F55B1">
        <w:rPr>
          <w:rFonts w:ascii="Arial" w:hAnsi="Arial" w:cs="Arial"/>
          <w:noProof/>
        </w:rPr>
        <w:tab/>
      </w:r>
      <w:r w:rsidR="009F55B1">
        <w:rPr>
          <w:rFonts w:ascii="Arial" w:hAnsi="Arial" w:cs="Arial"/>
          <w:noProof/>
        </w:rPr>
        <w:t>3</w:t>
      </w:r>
    </w:p>
    <w:p w14:paraId="286B5721" w14:textId="761E6440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3.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Reference</w:t>
      </w:r>
      <w:r w:rsidRPr="009F55B1">
        <w:rPr>
          <w:rFonts w:ascii="Arial" w:hAnsi="Arial" w:cs="Arial"/>
          <w:noProof/>
        </w:rPr>
        <w:tab/>
      </w:r>
      <w:r w:rsidR="009F55B1">
        <w:rPr>
          <w:rFonts w:ascii="Arial" w:hAnsi="Arial" w:cs="Arial"/>
          <w:noProof/>
        </w:rPr>
        <w:t>3</w:t>
      </w:r>
    </w:p>
    <w:p w14:paraId="484AB45F" w14:textId="13F80F23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4.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Plan razvojnih faza</w:t>
      </w:r>
      <w:r w:rsidRPr="009F55B1">
        <w:rPr>
          <w:rFonts w:ascii="Arial" w:hAnsi="Arial" w:cs="Arial"/>
          <w:noProof/>
        </w:rPr>
        <w:tab/>
      </w:r>
      <w:r w:rsidR="009F55B1">
        <w:rPr>
          <w:rFonts w:ascii="Arial" w:hAnsi="Arial" w:cs="Arial"/>
          <w:noProof/>
        </w:rPr>
        <w:t>3</w:t>
      </w:r>
    </w:p>
    <w:p w14:paraId="47B54857" w14:textId="77777777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i/>
          <w:noProof/>
          <w:lang w:val="sr-Latn-CS"/>
        </w:rPr>
        <w:t>5.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Raspored aktivnosti</w:t>
      </w:r>
      <w:r w:rsidRPr="009F55B1">
        <w:rPr>
          <w:rFonts w:ascii="Arial" w:hAnsi="Arial" w:cs="Arial"/>
          <w:noProof/>
        </w:rPr>
        <w:tab/>
      </w:r>
      <w:r w:rsidRPr="009F55B1">
        <w:rPr>
          <w:rFonts w:ascii="Arial" w:hAnsi="Arial" w:cs="Arial"/>
          <w:noProof/>
        </w:rPr>
        <w:fldChar w:fldCharType="begin"/>
      </w:r>
      <w:r w:rsidRPr="009F55B1">
        <w:rPr>
          <w:rFonts w:ascii="Arial" w:hAnsi="Arial" w:cs="Arial"/>
          <w:noProof/>
        </w:rPr>
        <w:instrText xml:space="preserve"> PAGEREF _Toc225188568 \h </w:instrText>
      </w:r>
      <w:r w:rsidRPr="009F55B1">
        <w:rPr>
          <w:rFonts w:ascii="Arial" w:hAnsi="Arial" w:cs="Arial"/>
          <w:noProof/>
        </w:rPr>
      </w:r>
      <w:r w:rsidRPr="009F55B1">
        <w:rPr>
          <w:rFonts w:ascii="Arial" w:hAnsi="Arial" w:cs="Arial"/>
          <w:noProof/>
        </w:rPr>
        <w:fldChar w:fldCharType="separate"/>
      </w:r>
      <w:r w:rsidRPr="009F55B1">
        <w:rPr>
          <w:rFonts w:ascii="Arial" w:hAnsi="Arial" w:cs="Arial"/>
          <w:noProof/>
        </w:rPr>
        <w:t>5</w:t>
      </w:r>
      <w:r w:rsidRPr="009F55B1">
        <w:rPr>
          <w:rFonts w:ascii="Arial" w:hAnsi="Arial" w:cs="Arial"/>
          <w:noProof/>
        </w:rPr>
        <w:fldChar w:fldCharType="end"/>
      </w:r>
    </w:p>
    <w:p w14:paraId="1EDD4CBB" w14:textId="77777777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i/>
          <w:noProof/>
          <w:lang w:val="sr-Latn-CS"/>
        </w:rPr>
        <w:t>6.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Ciljevi iteracija</w:t>
      </w:r>
      <w:r w:rsidRPr="009F55B1">
        <w:rPr>
          <w:rFonts w:ascii="Arial" w:hAnsi="Arial" w:cs="Arial"/>
          <w:noProof/>
        </w:rPr>
        <w:tab/>
      </w:r>
      <w:r w:rsidRPr="009F55B1">
        <w:rPr>
          <w:rFonts w:ascii="Arial" w:hAnsi="Arial" w:cs="Arial"/>
          <w:noProof/>
        </w:rPr>
        <w:fldChar w:fldCharType="begin"/>
      </w:r>
      <w:r w:rsidRPr="009F55B1">
        <w:rPr>
          <w:rFonts w:ascii="Arial" w:hAnsi="Arial" w:cs="Arial"/>
          <w:noProof/>
        </w:rPr>
        <w:instrText xml:space="preserve"> PAGEREF _Toc225188569 \h </w:instrText>
      </w:r>
      <w:r w:rsidRPr="009F55B1">
        <w:rPr>
          <w:rFonts w:ascii="Arial" w:hAnsi="Arial" w:cs="Arial"/>
          <w:noProof/>
        </w:rPr>
      </w:r>
      <w:r w:rsidRPr="009F55B1">
        <w:rPr>
          <w:rFonts w:ascii="Arial" w:hAnsi="Arial" w:cs="Arial"/>
          <w:noProof/>
        </w:rPr>
        <w:fldChar w:fldCharType="separate"/>
      </w:r>
      <w:r w:rsidRPr="009F55B1">
        <w:rPr>
          <w:rFonts w:ascii="Arial" w:hAnsi="Arial" w:cs="Arial"/>
          <w:noProof/>
        </w:rPr>
        <w:t>5</w:t>
      </w:r>
      <w:r w:rsidRPr="009F55B1">
        <w:rPr>
          <w:rFonts w:ascii="Arial" w:hAnsi="Arial" w:cs="Arial"/>
          <w:noProof/>
        </w:rPr>
        <w:fldChar w:fldCharType="end"/>
      </w:r>
    </w:p>
    <w:p w14:paraId="5A6865DB" w14:textId="77777777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i/>
          <w:noProof/>
          <w:lang w:val="sr-Latn-CS"/>
        </w:rPr>
        <w:t>7.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Verzije</w:t>
      </w:r>
      <w:r w:rsidRPr="009F55B1">
        <w:rPr>
          <w:rFonts w:ascii="Arial" w:hAnsi="Arial" w:cs="Arial"/>
          <w:noProof/>
        </w:rPr>
        <w:tab/>
      </w:r>
      <w:r w:rsidRPr="009F55B1">
        <w:rPr>
          <w:rFonts w:ascii="Arial" w:hAnsi="Arial" w:cs="Arial"/>
          <w:noProof/>
        </w:rPr>
        <w:fldChar w:fldCharType="begin"/>
      </w:r>
      <w:r w:rsidRPr="009F55B1">
        <w:rPr>
          <w:rFonts w:ascii="Arial" w:hAnsi="Arial" w:cs="Arial"/>
          <w:noProof/>
        </w:rPr>
        <w:instrText xml:space="preserve"> PAGEREF _Toc225188570 \h </w:instrText>
      </w:r>
      <w:r w:rsidRPr="009F55B1">
        <w:rPr>
          <w:rFonts w:ascii="Arial" w:hAnsi="Arial" w:cs="Arial"/>
          <w:noProof/>
        </w:rPr>
      </w:r>
      <w:r w:rsidRPr="009F55B1">
        <w:rPr>
          <w:rFonts w:ascii="Arial" w:hAnsi="Arial" w:cs="Arial"/>
          <w:noProof/>
        </w:rPr>
        <w:fldChar w:fldCharType="separate"/>
      </w:r>
      <w:r w:rsidRPr="009F55B1">
        <w:rPr>
          <w:rFonts w:ascii="Arial" w:hAnsi="Arial" w:cs="Arial"/>
          <w:noProof/>
        </w:rPr>
        <w:t>6</w:t>
      </w:r>
      <w:r w:rsidRPr="009F55B1">
        <w:rPr>
          <w:rFonts w:ascii="Arial" w:hAnsi="Arial" w:cs="Arial"/>
          <w:noProof/>
        </w:rPr>
        <w:fldChar w:fldCharType="end"/>
      </w:r>
    </w:p>
    <w:p w14:paraId="318D98D2" w14:textId="1F4FD876" w:rsidR="00B357F1" w:rsidRPr="009F55B1" w:rsidRDefault="00B357F1">
      <w:pPr>
        <w:pStyle w:val="TOC1"/>
        <w:tabs>
          <w:tab w:val="left" w:pos="432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8.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Plan korišćenja resursa</w:t>
      </w:r>
      <w:r w:rsidRPr="009F55B1">
        <w:rPr>
          <w:rFonts w:ascii="Arial" w:hAnsi="Arial" w:cs="Arial"/>
          <w:noProof/>
        </w:rPr>
        <w:tab/>
      </w:r>
      <w:r w:rsidR="009F55B1">
        <w:rPr>
          <w:rFonts w:ascii="Arial" w:hAnsi="Arial" w:cs="Arial"/>
          <w:noProof/>
        </w:rPr>
        <w:t>6</w:t>
      </w:r>
    </w:p>
    <w:p w14:paraId="40140CD5" w14:textId="2C13E2E3" w:rsidR="00B357F1" w:rsidRPr="009F55B1" w:rsidRDefault="00B357F1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8.1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Organizaciona struktura</w:t>
      </w:r>
      <w:r w:rsidRPr="009F55B1">
        <w:rPr>
          <w:rFonts w:ascii="Arial" w:hAnsi="Arial" w:cs="Arial"/>
          <w:noProof/>
        </w:rPr>
        <w:tab/>
      </w:r>
      <w:r w:rsidR="009F55B1">
        <w:rPr>
          <w:rFonts w:ascii="Arial" w:hAnsi="Arial" w:cs="Arial"/>
          <w:noProof/>
        </w:rPr>
        <w:t>6</w:t>
      </w:r>
    </w:p>
    <w:p w14:paraId="797DE556" w14:textId="77777777" w:rsidR="00B357F1" w:rsidRPr="009F55B1" w:rsidRDefault="00B357F1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8.2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Kadrovska politika</w:t>
      </w:r>
      <w:r w:rsidRPr="009F55B1">
        <w:rPr>
          <w:rFonts w:ascii="Arial" w:hAnsi="Arial" w:cs="Arial"/>
          <w:noProof/>
        </w:rPr>
        <w:tab/>
      </w:r>
      <w:r w:rsidRPr="009F55B1">
        <w:rPr>
          <w:rFonts w:ascii="Arial" w:hAnsi="Arial" w:cs="Arial"/>
          <w:noProof/>
        </w:rPr>
        <w:fldChar w:fldCharType="begin"/>
      </w:r>
      <w:r w:rsidRPr="009F55B1">
        <w:rPr>
          <w:rFonts w:ascii="Arial" w:hAnsi="Arial" w:cs="Arial"/>
          <w:noProof/>
        </w:rPr>
        <w:instrText xml:space="preserve"> PAGEREF _Toc225188573 \h </w:instrText>
      </w:r>
      <w:r w:rsidRPr="009F55B1">
        <w:rPr>
          <w:rFonts w:ascii="Arial" w:hAnsi="Arial" w:cs="Arial"/>
          <w:noProof/>
        </w:rPr>
      </w:r>
      <w:r w:rsidRPr="009F55B1">
        <w:rPr>
          <w:rFonts w:ascii="Arial" w:hAnsi="Arial" w:cs="Arial"/>
          <w:noProof/>
        </w:rPr>
        <w:fldChar w:fldCharType="separate"/>
      </w:r>
      <w:r w:rsidRPr="009F55B1">
        <w:rPr>
          <w:rFonts w:ascii="Arial" w:hAnsi="Arial" w:cs="Arial"/>
          <w:noProof/>
        </w:rPr>
        <w:t>7</w:t>
      </w:r>
      <w:r w:rsidRPr="009F55B1">
        <w:rPr>
          <w:rFonts w:ascii="Arial" w:hAnsi="Arial" w:cs="Arial"/>
          <w:noProof/>
        </w:rPr>
        <w:fldChar w:fldCharType="end"/>
      </w:r>
    </w:p>
    <w:p w14:paraId="17FE5063" w14:textId="77777777" w:rsidR="00B357F1" w:rsidRPr="009F55B1" w:rsidRDefault="00B357F1">
      <w:pPr>
        <w:pStyle w:val="TOC2"/>
        <w:tabs>
          <w:tab w:val="left" w:pos="1000"/>
        </w:tabs>
        <w:rPr>
          <w:rFonts w:ascii="Arial" w:hAnsi="Arial" w:cs="Arial"/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8.3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Plan obuke</w:t>
      </w:r>
      <w:r w:rsidRPr="009F55B1">
        <w:rPr>
          <w:rFonts w:ascii="Arial" w:hAnsi="Arial" w:cs="Arial"/>
          <w:noProof/>
        </w:rPr>
        <w:tab/>
      </w:r>
      <w:r w:rsidRPr="009F55B1">
        <w:rPr>
          <w:rFonts w:ascii="Arial" w:hAnsi="Arial" w:cs="Arial"/>
          <w:noProof/>
        </w:rPr>
        <w:fldChar w:fldCharType="begin"/>
      </w:r>
      <w:r w:rsidRPr="009F55B1">
        <w:rPr>
          <w:rFonts w:ascii="Arial" w:hAnsi="Arial" w:cs="Arial"/>
          <w:noProof/>
        </w:rPr>
        <w:instrText xml:space="preserve"> PAGEREF _Toc225188574 \h </w:instrText>
      </w:r>
      <w:r w:rsidRPr="009F55B1">
        <w:rPr>
          <w:rFonts w:ascii="Arial" w:hAnsi="Arial" w:cs="Arial"/>
          <w:noProof/>
        </w:rPr>
      </w:r>
      <w:r w:rsidRPr="009F55B1">
        <w:rPr>
          <w:rFonts w:ascii="Arial" w:hAnsi="Arial" w:cs="Arial"/>
          <w:noProof/>
        </w:rPr>
        <w:fldChar w:fldCharType="separate"/>
      </w:r>
      <w:r w:rsidRPr="009F55B1">
        <w:rPr>
          <w:rFonts w:ascii="Arial" w:hAnsi="Arial" w:cs="Arial"/>
          <w:noProof/>
        </w:rPr>
        <w:t>7</w:t>
      </w:r>
      <w:r w:rsidRPr="009F55B1">
        <w:rPr>
          <w:rFonts w:ascii="Arial" w:hAnsi="Arial" w:cs="Arial"/>
          <w:noProof/>
        </w:rP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9F55B1">
        <w:rPr>
          <w:rFonts w:ascii="Arial" w:hAnsi="Arial" w:cs="Arial"/>
          <w:noProof/>
          <w:lang w:val="sr-Latn-CS"/>
        </w:rPr>
        <w:t>9.</w:t>
      </w:r>
      <w:r w:rsidRPr="009F55B1">
        <w:rPr>
          <w:rFonts w:ascii="Arial" w:hAnsi="Arial" w:cs="Arial"/>
          <w:noProof/>
          <w:sz w:val="24"/>
          <w:szCs w:val="24"/>
          <w:lang w:val="sr-Cyrl-CS" w:eastAsia="sr-Cyrl-CS"/>
        </w:rPr>
        <w:tab/>
      </w:r>
      <w:r w:rsidRPr="009F55B1">
        <w:rPr>
          <w:rFonts w:ascii="Arial" w:hAnsi="Arial" w:cs="Arial"/>
          <w:noProof/>
          <w:lang w:val="sr-Latn-CS"/>
        </w:rPr>
        <w:t>Cena realizacije projekta</w:t>
      </w:r>
      <w:r>
        <w:rPr>
          <w:noProof/>
        </w:rPr>
        <w:tab/>
      </w:r>
      <w:r w:rsidRPr="0054209A">
        <w:rPr>
          <w:rFonts w:ascii="Arial" w:hAnsi="Arial" w:cs="Arial"/>
          <w:noProof/>
        </w:rPr>
        <w:fldChar w:fldCharType="begin"/>
      </w:r>
      <w:r w:rsidRPr="0054209A">
        <w:rPr>
          <w:rFonts w:ascii="Arial" w:hAnsi="Arial" w:cs="Arial"/>
          <w:noProof/>
        </w:rPr>
        <w:instrText xml:space="preserve"> PAGEREF _Toc225188575 \h </w:instrText>
      </w:r>
      <w:r w:rsidRPr="0054209A">
        <w:rPr>
          <w:rFonts w:ascii="Arial" w:hAnsi="Arial" w:cs="Arial"/>
          <w:noProof/>
        </w:rPr>
      </w:r>
      <w:r w:rsidRPr="0054209A">
        <w:rPr>
          <w:rFonts w:ascii="Arial" w:hAnsi="Arial" w:cs="Arial"/>
          <w:noProof/>
        </w:rPr>
        <w:fldChar w:fldCharType="separate"/>
      </w:r>
      <w:r w:rsidRPr="0054209A">
        <w:rPr>
          <w:rFonts w:ascii="Arial" w:hAnsi="Arial" w:cs="Arial"/>
          <w:noProof/>
        </w:rPr>
        <w:t>7</w:t>
      </w:r>
      <w:r w:rsidRPr="0054209A">
        <w:rPr>
          <w:rFonts w:ascii="Arial" w:hAnsi="Arial" w:cs="Arial"/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225188564"/>
      <w:r w:rsidRPr="1B6D97AC">
        <w:rPr>
          <w:lang w:val="sr-Latn-CS"/>
        </w:rPr>
        <w:t>Cilj</w:t>
      </w:r>
      <w:r w:rsidR="00387292" w:rsidRPr="1B6D97AC">
        <w:rPr>
          <w:lang w:val="sr-Latn-CS"/>
        </w:rPr>
        <w:t xml:space="preserve"> dokumenta</w:t>
      </w:r>
      <w:bookmarkEnd w:id="0"/>
    </w:p>
    <w:p w14:paraId="320FD928" w14:textId="6D8044F3" w:rsidR="002343C5" w:rsidRPr="006F61C6" w:rsidRDefault="1B6D97AC" w:rsidP="006D0694">
      <w:pPr>
        <w:pStyle w:val="BodyText"/>
        <w:rPr>
          <w:lang w:val="sr-Latn-CS"/>
        </w:rPr>
      </w:pPr>
      <w:r w:rsidRPr="41572D92">
        <w:rPr>
          <w:rFonts w:ascii="Arial" w:eastAsia="Arial" w:hAnsi="Arial" w:cs="Arial"/>
          <w:color w:val="000000" w:themeColor="text1"/>
          <w:lang w:val="sr-Latn-CS"/>
        </w:rPr>
        <w:t>Cilj dokumenta je definisanje projektnog zadataka i formiranje tima za razvoj web aplikacije – Healthy&amp;Fit.</w:t>
      </w:r>
      <w:r w:rsidR="002343C5" w:rsidRPr="41572D92">
        <w:rPr>
          <w:rFonts w:ascii="Arial" w:eastAsia="Arial" w:hAnsi="Arial" w:cs="Arial"/>
          <w:lang w:val="sr-Latn-CS"/>
        </w:rPr>
        <w:t xml:space="preserve"> </w:t>
      </w:r>
      <w:r w:rsidR="002343C5" w:rsidRPr="41572D92">
        <w:rPr>
          <w:lang w:val="sr-Latn-CS"/>
        </w:rPr>
        <w:t xml:space="preserve">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 w:rsidRPr="1B6D97AC">
        <w:rPr>
          <w:lang w:val="sr-Latn-CS"/>
        </w:rPr>
        <w:t>Opseg</w:t>
      </w:r>
      <w:r w:rsidR="00387292" w:rsidRPr="1B6D97AC">
        <w:rPr>
          <w:lang w:val="sr-Latn-CS"/>
        </w:rPr>
        <w:t xml:space="preserve"> dokumenta</w:t>
      </w:r>
      <w:bookmarkEnd w:id="1"/>
    </w:p>
    <w:p w14:paraId="50A632C0" w14:textId="6D8044F3" w:rsidR="1B6D97AC" w:rsidRPr="0054209A" w:rsidRDefault="1B6D97AC" w:rsidP="1B6D97AC">
      <w:pPr>
        <w:pStyle w:val="BodyText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>Dokument opisuje temu i osnovne karakteristike projekta, motivaciju i potrebna znanja za njegovu izradu, motivaciju i osobine članova tima, komunikaciju među njima i vreme potrebno za izradu projekta.</w:t>
      </w:r>
    </w:p>
    <w:p w14:paraId="64E1F285" w14:textId="04C06B8D" w:rsidR="002343C5" w:rsidRPr="0054209A" w:rsidRDefault="006D41CE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Plan opisan u ovom dokumentu zasnovan je na opisu sistema koji se želi razviti datom u predlogu projekta D01_Predlog_projekta</w:t>
      </w:r>
      <w:r w:rsidR="002343C5" w:rsidRPr="0054209A">
        <w:rPr>
          <w:rFonts w:ascii="Arial" w:hAnsi="Arial" w:cs="Arial"/>
          <w:lang w:val="sr-Latn-CS"/>
        </w:rPr>
        <w:t xml:space="preserve">.docx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207EE3DF" w14:textId="77777777" w:rsidR="002343C5" w:rsidRPr="0054209A" w:rsidRDefault="006D41CE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Spisak korišćene literature</w:t>
      </w:r>
      <w:r w:rsidR="002343C5" w:rsidRPr="0054209A">
        <w:rPr>
          <w:rFonts w:ascii="Arial" w:hAnsi="Arial" w:cs="Arial"/>
          <w:lang w:val="sr-Latn-CS"/>
        </w:rPr>
        <w:t>:</w:t>
      </w:r>
    </w:p>
    <w:p w14:paraId="6D446ACD" w14:textId="771530D0" w:rsidR="002343C5" w:rsidRPr="0054209A" w:rsidRDefault="00260B17" w:rsidP="003D5CA3">
      <w:pPr>
        <w:pStyle w:val="BodyText"/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Healthy&amp;Fit – </w:t>
      </w:r>
      <w:r w:rsidR="006D41CE" w:rsidRPr="0054209A">
        <w:rPr>
          <w:rFonts w:ascii="Arial" w:hAnsi="Arial" w:cs="Arial"/>
          <w:lang w:val="sr-Latn-CS"/>
        </w:rPr>
        <w:t>Predlog</w:t>
      </w:r>
      <w:r w:rsidRPr="0054209A">
        <w:rPr>
          <w:rFonts w:ascii="Arial" w:hAnsi="Arial" w:cs="Arial"/>
          <w:lang w:val="sr-Latn-CS"/>
        </w:rPr>
        <w:t xml:space="preserve"> </w:t>
      </w:r>
      <w:r w:rsidR="006D41CE" w:rsidRPr="0054209A">
        <w:rPr>
          <w:rFonts w:ascii="Arial" w:hAnsi="Arial" w:cs="Arial"/>
          <w:lang w:val="sr-Latn-CS"/>
        </w:rPr>
        <w:t>projekta</w:t>
      </w:r>
      <w:r w:rsidR="002343C5" w:rsidRPr="0054209A">
        <w:rPr>
          <w:rFonts w:ascii="Arial" w:hAnsi="Arial" w:cs="Arial"/>
          <w:lang w:val="sr-Latn-CS"/>
        </w:rPr>
        <w:t>, DAN</w:t>
      </w:r>
      <w:r w:rsidR="006D41CE" w:rsidRPr="0054209A">
        <w:rPr>
          <w:rFonts w:ascii="Arial" w:hAnsi="Arial" w:cs="Arial"/>
          <w:lang w:val="sr-Latn-CS"/>
        </w:rPr>
        <w:t>-Healthy&amp;Fit-01</w:t>
      </w:r>
      <w:r w:rsidR="002343C5" w:rsidRPr="0054209A">
        <w:rPr>
          <w:rFonts w:ascii="Arial" w:hAnsi="Arial" w:cs="Arial"/>
          <w:lang w:val="sr-Latn-CS"/>
        </w:rPr>
        <w:t>, V1.0</w:t>
      </w:r>
      <w:r w:rsidRPr="0054209A">
        <w:rPr>
          <w:rFonts w:ascii="Arial" w:hAnsi="Arial" w:cs="Arial"/>
          <w:lang w:val="sr-Latn-CS"/>
        </w:rPr>
        <w:t>, 20</w:t>
      </w:r>
      <w:r w:rsidR="60B650B4" w:rsidRPr="0054209A">
        <w:rPr>
          <w:rFonts w:ascii="Arial" w:hAnsi="Arial" w:cs="Arial"/>
          <w:lang w:val="sr-Latn-CS"/>
        </w:rPr>
        <w:t>22</w:t>
      </w:r>
      <w:r w:rsidR="002343C5" w:rsidRPr="0054209A">
        <w:rPr>
          <w:rFonts w:ascii="Arial" w:hAnsi="Arial" w:cs="Arial"/>
          <w:lang w:val="sr-Latn-CS"/>
        </w:rPr>
        <w:t xml:space="preserve">, </w:t>
      </w:r>
      <w:r w:rsidR="3FAC1A98" w:rsidRPr="0054209A">
        <w:rPr>
          <w:rFonts w:ascii="Arial" w:hAnsi="Arial" w:cs="Arial"/>
          <w:lang w:val="sr-Latn-CS"/>
        </w:rPr>
        <w:t>DANT</w:t>
      </w:r>
      <w:r w:rsidR="006D41CE" w:rsidRPr="0054209A">
        <w:rPr>
          <w:rFonts w:ascii="Arial" w:hAnsi="Arial" w:cs="Arial"/>
          <w:lang w:val="sr-Latn-CS"/>
        </w:rPr>
        <w:t>eam</w:t>
      </w:r>
      <w:r w:rsidR="002343C5" w:rsidRPr="0054209A">
        <w:rPr>
          <w:rFonts w:ascii="Arial" w:hAnsi="Arial" w:cs="Arial"/>
          <w:lang w:val="sr-Latn-CS"/>
        </w:rPr>
        <w:t>.</w:t>
      </w:r>
    </w:p>
    <w:p w14:paraId="1C8212EB" w14:textId="224BA25E" w:rsidR="00260B17" w:rsidRPr="0054209A" w:rsidRDefault="5D601CBC" w:rsidP="003D5CA3">
      <w:pPr>
        <w:pStyle w:val="BodyText"/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Healthy&amp;Fit </w:t>
      </w:r>
      <w:r w:rsidR="60B650B4" w:rsidRPr="0054209A">
        <w:rPr>
          <w:rFonts w:ascii="Arial" w:hAnsi="Arial" w:cs="Arial"/>
          <w:lang w:val="sr-Latn-CS"/>
        </w:rPr>
        <w:t xml:space="preserve">– Vizija sistema, </w:t>
      </w:r>
      <w:r w:rsidR="3188BBEC" w:rsidRPr="0054209A">
        <w:rPr>
          <w:rFonts w:ascii="Arial" w:hAnsi="Arial" w:cs="Arial"/>
          <w:lang w:val="sr-Latn-CS"/>
        </w:rPr>
        <w:t xml:space="preserve">V1.0, </w:t>
      </w:r>
      <w:r w:rsidR="60B650B4" w:rsidRPr="0054209A">
        <w:rPr>
          <w:rFonts w:ascii="Arial" w:hAnsi="Arial" w:cs="Arial"/>
          <w:lang w:val="sr-Latn-CS"/>
        </w:rPr>
        <w:t>2022, DAN</w:t>
      </w:r>
      <w:r w:rsidR="00260B17" w:rsidRPr="0054209A">
        <w:rPr>
          <w:rFonts w:ascii="Arial" w:hAnsi="Arial" w:cs="Arial"/>
          <w:lang w:val="sr-Latn-CS"/>
        </w:rPr>
        <w:t>Team.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A817B66" w14:textId="77777777" w:rsidR="002343C5" w:rsidRPr="0054209A" w:rsidRDefault="00EB4996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Razvoj sistema će biti sproveden korišćenjem </w:t>
      </w:r>
      <w:r w:rsidR="00AC06A4" w:rsidRPr="0054209A">
        <w:rPr>
          <w:rFonts w:ascii="Arial" w:hAnsi="Arial" w:cs="Arial"/>
          <w:lang w:val="sr-Latn-CS"/>
        </w:rPr>
        <w:t>nekoliko faza sa određenim brojem iteracija u okviru svake faze</w:t>
      </w:r>
      <w:r w:rsidR="002343C5" w:rsidRPr="0054209A">
        <w:rPr>
          <w:rFonts w:ascii="Arial" w:hAnsi="Arial" w:cs="Arial"/>
          <w:lang w:val="sr-Latn-CS"/>
        </w:rPr>
        <w:t xml:space="preserve">. </w:t>
      </w:r>
      <w:r w:rsidR="00AC06A4" w:rsidRPr="0054209A">
        <w:rPr>
          <w:rFonts w:ascii="Arial" w:hAnsi="Arial" w:cs="Arial"/>
          <w:lang w:val="sr-Latn-CS"/>
        </w:rPr>
        <w:t xml:space="preserve">Spisak faza sa </w:t>
      </w:r>
      <w:r w:rsidR="00B549D9" w:rsidRPr="0054209A">
        <w:rPr>
          <w:rFonts w:ascii="Arial" w:hAnsi="Arial" w:cs="Arial"/>
          <w:lang w:val="sr-Latn-CS"/>
        </w:rPr>
        <w:t>broje</w:t>
      </w:r>
      <w:r w:rsidR="00B357F1" w:rsidRPr="0054209A">
        <w:rPr>
          <w:rFonts w:ascii="Arial" w:hAnsi="Arial" w:cs="Arial"/>
          <w:lang w:val="sr-Latn-CS"/>
        </w:rPr>
        <w:t>m</w:t>
      </w:r>
      <w:r w:rsidR="00B549D9" w:rsidRPr="0054209A">
        <w:rPr>
          <w:rFonts w:ascii="Arial" w:hAnsi="Arial" w:cs="Arial"/>
          <w:lang w:val="sr-Latn-CS"/>
        </w:rPr>
        <w:t xml:space="preserve"> iteracija i </w:t>
      </w:r>
      <w:r w:rsidR="00AC06A4" w:rsidRPr="0054209A">
        <w:rPr>
          <w:rFonts w:ascii="Arial" w:hAnsi="Arial" w:cs="Arial"/>
          <w:lang w:val="sr-Latn-CS"/>
        </w:rPr>
        <w:t>predloženim trajanjem dat u sledećoj tabeli</w:t>
      </w:r>
      <w:r w:rsidR="002343C5" w:rsidRPr="0054209A">
        <w:rPr>
          <w:rFonts w:ascii="Arial" w:hAnsi="Arial" w:cs="Arial"/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54209A" w:rsidRDefault="0024759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54209A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54209A" w:rsidRDefault="00103833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20643A48" w:rsidR="00103833" w:rsidRPr="0054209A" w:rsidRDefault="008E458F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</w:t>
            </w:r>
          </w:p>
        </w:tc>
        <w:tc>
          <w:tcPr>
            <w:tcW w:w="1620" w:type="dxa"/>
          </w:tcPr>
          <w:p w14:paraId="4B70E477" w14:textId="77777777" w:rsidR="00103833" w:rsidRPr="0054209A" w:rsidRDefault="00F334DC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3</w:t>
            </w:r>
            <w:r w:rsidR="00103833" w:rsidRPr="0054209A">
              <w:rPr>
                <w:rFonts w:ascii="Arial" w:hAnsi="Arial" w:cs="Arial"/>
                <w:lang w:val="sr-Latn-CS"/>
              </w:rPr>
              <w:t xml:space="preserve"> nedelje</w:t>
            </w:r>
          </w:p>
        </w:tc>
      </w:tr>
      <w:tr w:rsidR="00103833" w:rsidRPr="0054209A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54209A" w:rsidRDefault="00103833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12AE954" w:rsidR="00103833" w:rsidRPr="0054209A" w:rsidRDefault="0049039A">
            <w:pPr>
              <w:pStyle w:val="BodyText"/>
              <w:ind w:left="0"/>
              <w:rPr>
                <w:rFonts w:ascii="Arial" w:hAnsi="Arial" w:cs="Arial"/>
                <w:lang w:val="sr-Latn-ME"/>
              </w:rPr>
            </w:pPr>
            <w:r w:rsidRPr="0054209A">
              <w:rPr>
                <w:rFonts w:ascii="Arial" w:hAnsi="Arial" w:cs="Arial"/>
                <w:lang w:val="sr-Latn-CS"/>
              </w:rPr>
              <w:t>5</w:t>
            </w:r>
          </w:p>
        </w:tc>
        <w:tc>
          <w:tcPr>
            <w:tcW w:w="1620" w:type="dxa"/>
          </w:tcPr>
          <w:p w14:paraId="139FC29D" w14:textId="77777777" w:rsidR="00103833" w:rsidRPr="0054209A" w:rsidRDefault="00F334DC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4</w:t>
            </w:r>
            <w:r w:rsidR="00103833" w:rsidRPr="0054209A">
              <w:rPr>
                <w:rFonts w:ascii="Arial" w:hAnsi="Arial" w:cs="Arial"/>
                <w:lang w:val="sr-Latn-CS"/>
              </w:rPr>
              <w:t xml:space="preserve"> nedelja</w:t>
            </w:r>
          </w:p>
        </w:tc>
      </w:tr>
      <w:tr w:rsidR="00103833" w:rsidRPr="0054209A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54209A" w:rsidRDefault="0024759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54209A" w:rsidRDefault="00C30C23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54209A" w:rsidRDefault="00103833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54209A" w:rsidRDefault="00B549D9">
      <w:pPr>
        <w:pStyle w:val="BodyText"/>
        <w:tabs>
          <w:tab w:val="num" w:pos="1440"/>
        </w:tabs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U t</w:t>
      </w:r>
      <w:r w:rsidR="002343C5" w:rsidRPr="0054209A">
        <w:rPr>
          <w:rFonts w:ascii="Arial" w:hAnsi="Arial" w:cs="Arial"/>
          <w:lang w:val="sr-Latn-CS"/>
        </w:rPr>
        <w:t>ab</w:t>
      </w:r>
      <w:r w:rsidR="00AC06A4" w:rsidRPr="0054209A">
        <w:rPr>
          <w:rFonts w:ascii="Arial" w:hAnsi="Arial" w:cs="Arial"/>
          <w:lang w:val="sr-Latn-CS"/>
        </w:rPr>
        <w:t>el</w:t>
      </w:r>
      <w:r w:rsidRPr="0054209A">
        <w:rPr>
          <w:rFonts w:ascii="Arial" w:hAnsi="Arial" w:cs="Arial"/>
          <w:lang w:val="sr-Latn-CS"/>
        </w:rPr>
        <w:t>i</w:t>
      </w:r>
      <w:r w:rsidR="002343C5" w:rsidRPr="0054209A">
        <w:rPr>
          <w:rFonts w:ascii="Arial" w:hAnsi="Arial" w:cs="Arial"/>
          <w:lang w:val="sr-Latn-CS"/>
        </w:rPr>
        <w:t xml:space="preserve"> 4.1 </w:t>
      </w:r>
      <w:r w:rsidRPr="0054209A">
        <w:rPr>
          <w:rFonts w:ascii="Arial" w:hAnsi="Arial" w:cs="Arial"/>
          <w:lang w:val="sr-Latn-CS"/>
        </w:rPr>
        <w:t>prikazane su faze i odgovarajuć</w:t>
      </w:r>
      <w:r w:rsidR="00103833" w:rsidRPr="0054209A">
        <w:rPr>
          <w:rFonts w:ascii="Arial" w:hAnsi="Arial" w:cs="Arial"/>
          <w:lang w:val="sr-Latn-CS"/>
        </w:rPr>
        <w:t>e</w:t>
      </w:r>
      <w:r w:rsidRPr="0054209A">
        <w:rPr>
          <w:rFonts w:ascii="Arial" w:hAnsi="Arial" w:cs="Arial"/>
          <w:lang w:val="sr-Latn-CS"/>
        </w:rPr>
        <w:t xml:space="preserve"> </w:t>
      </w:r>
      <w:r w:rsidR="0046548E" w:rsidRPr="0054209A">
        <w:rPr>
          <w:rFonts w:ascii="Arial" w:hAnsi="Arial" w:cs="Arial"/>
          <w:lang w:val="sr-Latn-CS"/>
        </w:rPr>
        <w:t xml:space="preserve">zahtevane </w:t>
      </w:r>
      <w:r w:rsidR="003C6C27" w:rsidRPr="0054209A">
        <w:rPr>
          <w:rFonts w:ascii="Arial" w:hAnsi="Arial" w:cs="Arial"/>
          <w:lang w:val="sr-Latn-CS"/>
        </w:rPr>
        <w:t>rezultate</w:t>
      </w:r>
      <w:r w:rsidR="00103833" w:rsidRPr="0054209A">
        <w:rPr>
          <w:rFonts w:ascii="Arial" w:hAnsi="Arial" w:cs="Arial"/>
          <w:lang w:val="sr-Latn-CS"/>
        </w:rPr>
        <w:t xml:space="preserve"> vezane</w:t>
      </w:r>
      <w:r w:rsidRPr="0054209A">
        <w:rPr>
          <w:rFonts w:ascii="Arial" w:hAnsi="Arial" w:cs="Arial"/>
          <w:lang w:val="sr-Latn-CS"/>
        </w:rPr>
        <w:t xml:space="preserve"> za njihov završetak</w:t>
      </w:r>
      <w:r w:rsidR="002343C5" w:rsidRPr="0054209A">
        <w:rPr>
          <w:rFonts w:ascii="Arial" w:hAnsi="Arial" w:cs="Arial"/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54209A" w:rsidRDefault="00B549D9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54209A" w:rsidRDefault="00B549D9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54209A" w:rsidRDefault="0024759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5FC4D603" w14:textId="77777777" w:rsidR="001A146D" w:rsidRPr="0054209A" w:rsidRDefault="001A146D" w:rsidP="001A146D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 xml:space="preserve">Cilj faze planiranja je prikupljanje i definisanje zahteva, analiziranje potreba potencijalnih korisnika kao i analizu poslovnih mogućnosti proizvoda. </w:t>
            </w:r>
          </w:p>
          <w:p w14:paraId="0B4D5D3D" w14:textId="1D530ADB" w:rsidR="00C30C23" w:rsidRPr="0054209A" w:rsidRDefault="001A146D" w:rsidP="001A146D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U okviru ove faze potrebno je specificirati osnovne funkcionalne zahteve, slučajeve korišćenja sistema i analizu mogućnosti korišćenja sistema od strane korisnika.</w:t>
            </w:r>
          </w:p>
        </w:tc>
        <w:tc>
          <w:tcPr>
            <w:tcW w:w="2601" w:type="dxa"/>
          </w:tcPr>
          <w:p w14:paraId="10185058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Izrada vizije sistema.</w:t>
            </w:r>
          </w:p>
          <w:p w14:paraId="5E9DA70D" w14:textId="77777777" w:rsidR="002343C5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54209A" w:rsidRDefault="00103833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1D9FFFB0" w14:textId="3A75DD28" w:rsidR="002343C5" w:rsidRPr="0054209A" w:rsidRDefault="389295FF" w:rsidP="03410FE0">
            <w:pPr>
              <w:pStyle w:val="BodyText"/>
              <w:ind w:left="0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 xml:space="preserve">Prikupljeni i definisani zahtevi </w:t>
            </w:r>
            <w:r w:rsidRPr="0054209A">
              <w:rPr>
                <w:rFonts w:ascii="Arial" w:hAnsi="Arial" w:cs="Arial"/>
                <w:color w:val="000000" w:themeColor="text1"/>
                <w:lang w:val="sr-Latn-RS"/>
              </w:rPr>
              <w:t>će biti detaljno analizirani u ovoj fazi. Izvršiće se detaljna analiza svih specificiranih slučajeva korišćenja sistema i na osnovu njih će biti definisan arhitekturni prototip. Provera pogodnosti odabrane arhitekture će biti testirana i potvrđena.</w:t>
            </w:r>
          </w:p>
          <w:p w14:paraId="2742B0C9" w14:textId="5495CEDA" w:rsidR="002343C5" w:rsidRPr="0054209A" w:rsidRDefault="389295FF" w:rsidP="03410FE0">
            <w:pPr>
              <w:pStyle w:val="BodyText"/>
              <w:ind w:left="0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RS"/>
              </w:rPr>
              <w:t>Nakon toga, uslediće projektovanje odgovarajućih komponenti sistema.</w:t>
            </w:r>
          </w:p>
          <w:p w14:paraId="13134A51" w14:textId="52AAC60D" w:rsidR="002343C5" w:rsidRPr="0054209A" w:rsidRDefault="389295FF" w:rsidP="6D3751F5">
            <w:pPr>
              <w:pStyle w:val="BodyText"/>
              <w:ind w:left="0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RS"/>
              </w:rPr>
              <w:t xml:space="preserve">U ovoj fazi izradiće se i prototip korisničkog interfejsa  </w:t>
            </w:r>
            <w:r w:rsidR="4633D654" w:rsidRPr="0054209A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val="sr-Latn-RS"/>
              </w:rPr>
              <w:t xml:space="preserve">Healthy&amp;Fit </w:t>
            </w:r>
            <w:r w:rsidRPr="0054209A">
              <w:rPr>
                <w:rFonts w:ascii="Arial" w:hAnsi="Arial" w:cs="Arial"/>
                <w:color w:val="000000" w:themeColor="text1"/>
                <w:lang w:val="sr-Latn-RS"/>
              </w:rPr>
              <w:t>Web aplikacije.</w:t>
            </w:r>
          </w:p>
          <w:p w14:paraId="09DC21D7" w14:textId="2D972BB4" w:rsidR="002343C5" w:rsidRPr="0054209A" w:rsidRDefault="389295FF" w:rsidP="00DF310B">
            <w:pPr>
              <w:pStyle w:val="BodyText"/>
              <w:ind w:left="0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RS"/>
              </w:rPr>
              <w:t xml:space="preserve">Takođe, </w:t>
            </w: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 xml:space="preserve">u ovoj fazi će se obaviti usavršavanje veština članova tima u poznavanju tehnologija koje će se upotrebljavati </w:t>
            </w:r>
            <w:r w:rsidR="4633D654" w:rsidRPr="0054209A">
              <w:rPr>
                <w:rFonts w:ascii="Arial" w:hAnsi="Arial" w:cs="Arial"/>
                <w:color w:val="000000" w:themeColor="text1"/>
                <w:lang w:val="sr-Latn-CS"/>
              </w:rPr>
              <w:t>za</w:t>
            </w: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 xml:space="preserve"> izradu projekta.</w:t>
            </w:r>
          </w:p>
        </w:tc>
        <w:tc>
          <w:tcPr>
            <w:tcW w:w="2601" w:type="dxa"/>
          </w:tcPr>
          <w:p w14:paraId="2DCA9BB4" w14:textId="77777777" w:rsidR="00FC0ADC" w:rsidRPr="0054209A" w:rsidRDefault="00FC0ADC" w:rsidP="00FC0ADC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Završetak izrade dokumenta o zahtevima.</w:t>
            </w:r>
          </w:p>
          <w:p w14:paraId="17426316" w14:textId="77777777" w:rsidR="00FC0ADC" w:rsidRPr="0054209A" w:rsidRDefault="00FC0ADC" w:rsidP="00FC0ADC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Izrada arhitekturnog projekta.</w:t>
            </w:r>
          </w:p>
          <w:p w14:paraId="5AD66B68" w14:textId="4DC797FE" w:rsidR="00FC0ADC" w:rsidRPr="0054209A" w:rsidRDefault="00FC0ADC" w:rsidP="00FC0ADC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Razvoj arhitekturnog prototipa.</w:t>
            </w:r>
          </w:p>
          <w:p w14:paraId="2B9E328E" w14:textId="4DC797FE" w:rsidR="00FC0ADC" w:rsidRPr="0054209A" w:rsidRDefault="00FC0ADC" w:rsidP="00FC0ADC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Usavršavanje novih tehnologija potrebnih za realizaciju projekta.</w:t>
            </w:r>
          </w:p>
          <w:p w14:paraId="458B2FDE" w14:textId="79617CCD" w:rsidR="002343C5" w:rsidRPr="0054209A" w:rsidRDefault="00FC0ADC" w:rsidP="00FC0ADC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54209A" w:rsidRDefault="00103833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1B4B724" w14:textId="7F9D51E4" w:rsidR="002343C5" w:rsidRPr="0054209A" w:rsidRDefault="67262FBD" w:rsidP="67262FBD">
            <w:pPr>
              <w:pStyle w:val="NoSpacing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U toku faze izrade biće završeno projektovanje i počeće</w:t>
            </w:r>
          </w:p>
          <w:p w14:paraId="6277ECF2" w14:textId="7532AA0F" w:rsidR="002343C5" w:rsidRPr="0054209A" w:rsidRDefault="67262FBD" w:rsidP="67262FBD">
            <w:pPr>
              <w:pStyle w:val="NoSpacing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implementacija svih komponenti sistema.</w:t>
            </w:r>
          </w:p>
          <w:p w14:paraId="357DE8A9" w14:textId="2A0601C9" w:rsidR="002343C5" w:rsidRPr="0054209A" w:rsidRDefault="002343C5" w:rsidP="67262FBD">
            <w:pPr>
              <w:rPr>
                <w:rFonts w:ascii="Arial" w:hAnsi="Arial" w:cs="Arial"/>
                <w:color w:val="000000" w:themeColor="text1"/>
                <w:lang w:val="sr-Latn-CS"/>
              </w:rPr>
            </w:pPr>
          </w:p>
          <w:p w14:paraId="5E6B6826" w14:textId="7B601E9C" w:rsidR="002343C5" w:rsidRPr="0054209A" w:rsidRDefault="67262FBD" w:rsidP="67262FBD">
            <w:pPr>
              <w:pStyle w:val="NoSpacing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Izrada sistema će se vršiti u više faza, po već određenom</w:t>
            </w:r>
          </w:p>
          <w:p w14:paraId="7CC051DC" w14:textId="36B7297D" w:rsidR="002343C5" w:rsidRPr="0054209A" w:rsidRDefault="67262FBD" w:rsidP="67262FBD">
            <w:pPr>
              <w:pStyle w:val="NoSpacing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prioritetu funkcionalnosti. Takođe, jedna od faza biće posvećena kreiranju jednostavnog, modernog i intuitivnog interfejsa prilagodljivog različitim tipovima korisnika.</w:t>
            </w:r>
          </w:p>
          <w:p w14:paraId="74F6CC52" w14:textId="5323A7AF" w:rsidR="002343C5" w:rsidRPr="0054209A" w:rsidRDefault="002343C5" w:rsidP="67262FBD">
            <w:pPr>
              <w:rPr>
                <w:rFonts w:ascii="Arial" w:hAnsi="Arial" w:cs="Arial"/>
                <w:color w:val="000000" w:themeColor="text1"/>
                <w:lang w:val="sr-Latn-CS"/>
              </w:rPr>
            </w:pPr>
          </w:p>
          <w:p w14:paraId="7A519E57" w14:textId="7B69EBB8" w:rsidR="002343C5" w:rsidRPr="0054209A" w:rsidRDefault="67262FBD" w:rsidP="67262FBD">
            <w:pPr>
              <w:pStyle w:val="NoSpacing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Nakon implementacije potrebno je izvršiti testiranje</w:t>
            </w:r>
          </w:p>
          <w:p w14:paraId="6F4B48F1" w14:textId="339BCC43" w:rsidR="002343C5" w:rsidRPr="0054209A" w:rsidRDefault="67262FBD" w:rsidP="67262FBD">
            <w:pPr>
              <w:pStyle w:val="NoSpacing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sistema i završiti razvoj beta verzije. Svi nedostaci otkriveni u beta verziji će biti ispravljeni i konačna verzija softvera će biti spremna za korišćenje.</w:t>
            </w:r>
          </w:p>
          <w:p w14:paraId="48FB630A" w14:textId="12D2FF44" w:rsidR="002343C5" w:rsidRPr="0054209A" w:rsidRDefault="002343C5" w:rsidP="67262FBD">
            <w:pPr>
              <w:rPr>
                <w:rFonts w:ascii="Arial" w:hAnsi="Arial" w:cs="Arial"/>
                <w:color w:val="000000" w:themeColor="text1"/>
                <w:lang w:val="sr-Latn-CS"/>
              </w:rPr>
            </w:pPr>
          </w:p>
          <w:p w14:paraId="0FDC8675" w14:textId="3CA2DE92" w:rsidR="002343C5" w:rsidRPr="0054209A" w:rsidRDefault="001F6798" w:rsidP="001F6798">
            <w:pPr>
              <w:pStyle w:val="BodyText"/>
              <w:ind w:left="0"/>
              <w:rPr>
                <w:rFonts w:ascii="Arial" w:hAnsi="Arial" w:cs="Arial"/>
                <w:color w:val="000000" w:themeColor="text1"/>
                <w:lang w:val="sr-Latn-CS"/>
              </w:rPr>
            </w:pP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 xml:space="preserve">Na kraju ove faze </w:t>
            </w:r>
            <w:r w:rsidR="67262FBD" w:rsidRPr="0054209A">
              <w:rPr>
                <w:rFonts w:ascii="Arial" w:hAnsi="Arial" w:cs="Arial"/>
                <w:color w:val="000000" w:themeColor="text1"/>
                <w:lang w:val="sr-Latn-CS"/>
              </w:rPr>
              <w:t>će se završiti implementacija i testiranje</w:t>
            </w: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 xml:space="preserve"> </w:t>
            </w:r>
            <w:r w:rsidR="005430FA" w:rsidRPr="0054209A">
              <w:rPr>
                <w:rFonts w:ascii="Arial" w:hAnsi="Arial" w:cs="Arial"/>
                <w:color w:val="000000" w:themeColor="text1"/>
                <w:lang w:val="sr-Latn-CS"/>
              </w:rPr>
              <w:t>konačne</w:t>
            </w:r>
            <w:r w:rsidR="009207A8" w:rsidRPr="0054209A">
              <w:rPr>
                <w:rFonts w:ascii="Arial" w:hAnsi="Arial" w:cs="Arial"/>
                <w:color w:val="000000" w:themeColor="text1"/>
                <w:lang w:val="sr-Latn-CS"/>
              </w:rPr>
              <w:t xml:space="preserve"> verzije </w:t>
            </w:r>
            <w:r w:rsidR="67262FBD" w:rsidRPr="0054209A">
              <w:rPr>
                <w:rFonts w:ascii="Arial" w:hAnsi="Arial" w:cs="Arial"/>
                <w:color w:val="000000" w:themeColor="text1"/>
                <w:lang w:val="sr-Latn-CS"/>
              </w:rPr>
              <w:t>Web aplikacije</w:t>
            </w:r>
            <w:r w:rsidRPr="0054209A">
              <w:rPr>
                <w:rFonts w:ascii="Arial" w:hAnsi="Arial" w:cs="Arial"/>
                <w:color w:val="000000" w:themeColor="text1"/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Izrada detaljnog projekta.</w:t>
            </w:r>
          </w:p>
          <w:p w14:paraId="2C68357A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Razvoj beta verzije sistema.</w:t>
            </w:r>
          </w:p>
          <w:p w14:paraId="699461F3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Izrada plana testiranja.</w:t>
            </w:r>
          </w:p>
          <w:p w14:paraId="147590FC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Testiranje sistema.</w:t>
            </w:r>
          </w:p>
          <w:p w14:paraId="4E61790A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 xml:space="preserve">Izrada </w:t>
            </w:r>
            <w:r w:rsidR="0081471E" w:rsidRPr="0054209A">
              <w:rPr>
                <w:rFonts w:ascii="Arial" w:hAnsi="Arial" w:cs="Arial"/>
                <w:b/>
                <w:lang w:val="sr-Latn-CS"/>
              </w:rPr>
              <w:t xml:space="preserve">izveštaja o </w:t>
            </w:r>
            <w:r w:rsidRPr="0054209A">
              <w:rPr>
                <w:rFonts w:ascii="Arial" w:hAnsi="Arial" w:cs="Arial"/>
                <w:b/>
                <w:lang w:val="sr-Latn-CS"/>
              </w:rPr>
              <w:t>test</w:t>
            </w:r>
            <w:r w:rsidR="0081471E" w:rsidRPr="0054209A">
              <w:rPr>
                <w:rFonts w:ascii="Arial" w:hAnsi="Arial" w:cs="Arial"/>
                <w:b/>
                <w:lang w:val="sr-Latn-CS"/>
              </w:rPr>
              <w:t>iranju</w:t>
            </w:r>
            <w:r w:rsidRPr="0054209A">
              <w:rPr>
                <w:rFonts w:ascii="Arial" w:hAnsi="Arial" w:cs="Arial"/>
                <w:b/>
                <w:lang w:val="sr-Latn-CS"/>
              </w:rPr>
              <w:t>.</w:t>
            </w:r>
          </w:p>
          <w:p w14:paraId="3B659237" w14:textId="77777777" w:rsidR="002343C5" w:rsidRPr="0054209A" w:rsidRDefault="003C6C27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 xml:space="preserve">Razvoj </w:t>
            </w:r>
            <w:r w:rsidR="005430FA" w:rsidRPr="0054209A">
              <w:rPr>
                <w:rFonts w:ascii="Arial" w:hAnsi="Arial" w:cs="Arial"/>
                <w:lang w:val="sr-Latn-CS"/>
              </w:rPr>
              <w:t>konačne</w:t>
            </w:r>
            <w:r w:rsidRPr="0054209A">
              <w:rPr>
                <w:rFonts w:ascii="Arial" w:hAnsi="Arial" w:cs="Arial"/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54209A" w:rsidRDefault="0024759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Pr="0054209A" w:rsidRDefault="001F6798" w:rsidP="00DF310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 xml:space="preserve">Faza </w:t>
            </w:r>
            <w:r w:rsidR="0024759A" w:rsidRPr="0054209A">
              <w:rPr>
                <w:rFonts w:ascii="Arial" w:hAnsi="Arial" w:cs="Arial"/>
                <w:lang w:val="sr-Latn-CS"/>
              </w:rPr>
              <w:t>okončanja</w:t>
            </w:r>
            <w:r w:rsidRPr="0054209A">
              <w:rPr>
                <w:rFonts w:ascii="Arial" w:hAnsi="Arial" w:cs="Arial"/>
                <w:lang w:val="sr-Latn-CS"/>
              </w:rPr>
              <w:t xml:space="preserve"> uključuje pripremu </w:t>
            </w:r>
            <w:r w:rsidR="009207A8" w:rsidRPr="0054209A">
              <w:rPr>
                <w:rFonts w:ascii="Arial" w:hAnsi="Arial" w:cs="Arial"/>
                <w:lang w:val="sr-Latn-CS"/>
              </w:rPr>
              <w:t>pratećeg materijala i distribuciju</w:t>
            </w:r>
            <w:r w:rsidR="00DF310B" w:rsidRPr="0054209A">
              <w:rPr>
                <w:rFonts w:ascii="Arial" w:hAnsi="Arial" w:cs="Arial"/>
                <w:lang w:val="sr-Latn-CS"/>
              </w:rPr>
              <w:t xml:space="preserve"> softvera </w:t>
            </w:r>
            <w:r w:rsidR="00B357AD" w:rsidRPr="0054209A">
              <w:rPr>
                <w:rFonts w:ascii="Arial" w:hAnsi="Arial" w:cs="Arial"/>
                <w:lang w:val="sr-Latn-CS"/>
              </w:rPr>
              <w:t>korisnicima</w:t>
            </w:r>
            <w:r w:rsidR="00DF310B" w:rsidRPr="0054209A">
              <w:rPr>
                <w:rFonts w:ascii="Arial" w:hAnsi="Arial" w:cs="Arial"/>
                <w:lang w:val="sr-Latn-CS"/>
              </w:rPr>
              <w:t xml:space="preserve">. </w:t>
            </w:r>
          </w:p>
          <w:p w14:paraId="205B035B" w14:textId="77777777" w:rsidR="002343C5" w:rsidRPr="0054209A" w:rsidRDefault="00B357AD" w:rsidP="00DF310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Na kraju ove faze p</w:t>
            </w:r>
            <w:r w:rsidR="00DF310B" w:rsidRPr="0054209A">
              <w:rPr>
                <w:rFonts w:ascii="Arial" w:hAnsi="Arial" w:cs="Arial"/>
                <w:lang w:val="sr-Latn-CS"/>
              </w:rPr>
              <w:t xml:space="preserve">otrebno </w:t>
            </w:r>
            <w:r w:rsidRPr="0054209A">
              <w:rPr>
                <w:rFonts w:ascii="Arial" w:hAnsi="Arial" w:cs="Arial"/>
                <w:lang w:val="sr-Latn-CS"/>
              </w:rPr>
              <w:t xml:space="preserve">je imati </w:t>
            </w:r>
            <w:r w:rsidR="00DF310B" w:rsidRPr="0054209A">
              <w:rPr>
                <w:rFonts w:ascii="Arial" w:hAnsi="Arial" w:cs="Arial"/>
                <w:lang w:val="sr-Latn-CS"/>
              </w:rPr>
              <w:t>sre</w:t>
            </w:r>
            <w:r w:rsidRPr="0054209A">
              <w:rPr>
                <w:rFonts w:ascii="Arial" w:hAnsi="Arial" w:cs="Arial"/>
                <w:lang w:val="sr-Latn-CS"/>
              </w:rPr>
              <w:t xml:space="preserve">đenu </w:t>
            </w:r>
            <w:r w:rsidR="0053248E" w:rsidRPr="0054209A">
              <w:rPr>
                <w:rFonts w:ascii="Arial" w:hAnsi="Arial" w:cs="Arial"/>
                <w:lang w:val="sr-Latn-CS"/>
              </w:rPr>
              <w:t>projektnu</w:t>
            </w:r>
            <w:r w:rsidR="00DF310B" w:rsidRPr="0054209A">
              <w:rPr>
                <w:rFonts w:ascii="Arial" w:hAnsi="Arial" w:cs="Arial"/>
                <w:lang w:val="sr-Latn-CS"/>
              </w:rPr>
              <w:t xml:space="preserve"> dokumentaciju, </w:t>
            </w:r>
            <w:r w:rsidRPr="0054209A">
              <w:rPr>
                <w:rFonts w:ascii="Arial" w:hAnsi="Arial" w:cs="Arial"/>
                <w:lang w:val="sr-Latn-CS"/>
              </w:rPr>
              <w:t>gotovo</w:t>
            </w:r>
            <w:r w:rsidR="001F6798" w:rsidRPr="0054209A">
              <w:rPr>
                <w:rFonts w:ascii="Arial" w:hAnsi="Arial" w:cs="Arial"/>
                <w:lang w:val="sr-Latn-CS"/>
              </w:rPr>
              <w:t xml:space="preserve"> korisničko</w:t>
            </w:r>
            <w:r w:rsidR="00DF310B" w:rsidRPr="0054209A">
              <w:rPr>
                <w:rFonts w:ascii="Arial" w:hAnsi="Arial" w:cs="Arial"/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Izrada korisničkog uputstva.</w:t>
            </w:r>
          </w:p>
          <w:p w14:paraId="136E6245" w14:textId="77777777" w:rsidR="003C6C27" w:rsidRPr="0054209A" w:rsidRDefault="003C6C27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Distribucija</w:t>
            </w:r>
            <w:r w:rsidR="0099694D" w:rsidRPr="0054209A">
              <w:rPr>
                <w:rFonts w:ascii="Arial" w:hAnsi="Arial" w:cs="Arial"/>
                <w:b/>
                <w:lang w:val="sr-Latn-CS"/>
              </w:rPr>
              <w:t xml:space="preserve"> i </w:t>
            </w:r>
            <w:r w:rsidRPr="0054209A">
              <w:rPr>
                <w:rFonts w:ascii="Arial" w:hAnsi="Arial" w:cs="Arial"/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54209A" w:rsidRDefault="003C6C27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Svaka faza u razvoju sistema je podeljena na iteracije opisane u odeljku 6.</w:t>
      </w:r>
      <w:r w:rsidR="002343C5" w:rsidRPr="0054209A">
        <w:rPr>
          <w:rFonts w:ascii="Arial" w:hAnsi="Arial" w:cs="Arial"/>
          <w:lang w:val="sr-Latn-CS"/>
        </w:rPr>
        <w:t xml:space="preserve">  </w:t>
      </w:r>
    </w:p>
    <w:p w14:paraId="72DECE7F" w14:textId="77777777" w:rsidR="002343C5" w:rsidRPr="0054209A" w:rsidRDefault="003C6C27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Gantov dijagram dat u odeljku 5 ilustruje raspored aktivnosti na realizaciji projekta kroz faze, iteracije i </w:t>
      </w:r>
      <w:r w:rsidR="00CC420E" w:rsidRPr="0054209A">
        <w:rPr>
          <w:rFonts w:ascii="Arial" w:hAnsi="Arial" w:cs="Arial"/>
          <w:lang w:val="sr-Latn-CS"/>
        </w:rPr>
        <w:t>očekivane rezultate. Dužina projekta je procenjena na 11 nedelja</w:t>
      </w:r>
      <w:r w:rsidR="002343C5" w:rsidRPr="0054209A">
        <w:rPr>
          <w:rFonts w:ascii="Arial" w:hAnsi="Arial" w:cs="Arial"/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lastRenderedPageBreak/>
        <w:t>Raspored aktivnosti</w:t>
      </w:r>
      <w:bookmarkEnd w:id="4"/>
    </w:p>
    <w:p w14:paraId="3C417531" w14:textId="29CE2091" w:rsidR="004561C7" w:rsidRPr="0054209A" w:rsidRDefault="00CC420E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Planirani raspored aktivnosti koji prikazuje faze, iteracije i očekivane rezultate projekta sadržan je u dokumentu Healthy&amp;Fit</w:t>
      </w:r>
      <w:r w:rsidR="00260B17" w:rsidRPr="0054209A">
        <w:rPr>
          <w:rFonts w:ascii="Arial" w:hAnsi="Arial" w:cs="Arial"/>
          <w:lang w:val="sr-Latn-CS"/>
        </w:rPr>
        <w:t xml:space="preserve"> – Planirani raspored aktivnosti</w:t>
      </w:r>
      <w:r w:rsidR="002343C5" w:rsidRPr="0054209A">
        <w:rPr>
          <w:rFonts w:ascii="Arial" w:hAnsi="Arial" w:cs="Arial"/>
          <w:lang w:val="sr-Latn-CS"/>
        </w:rPr>
        <w:t>.</w:t>
      </w:r>
      <w:r w:rsidR="004561C7" w:rsidRPr="0054209A">
        <w:rPr>
          <w:rFonts w:ascii="Arial" w:hAnsi="Arial" w:cs="Arial"/>
          <w:lang w:val="sr-Latn-CS"/>
        </w:rPr>
        <w:t xml:space="preserve"> </w:t>
      </w:r>
    </w:p>
    <w:p w14:paraId="2E4E6EA5" w14:textId="6F780EA1" w:rsidR="004561C7" w:rsidRPr="0054209A" w:rsidRDefault="004561C7">
      <w:pPr>
        <w:pStyle w:val="BodyText"/>
        <w:rPr>
          <w:rFonts w:ascii="Arial" w:hAnsi="Arial" w:cs="Arial"/>
          <w:b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Pogledati dokument: </w:t>
      </w:r>
      <w:r w:rsidRPr="0054209A">
        <w:rPr>
          <w:rFonts w:ascii="Arial" w:hAnsi="Arial" w:cs="Arial"/>
          <w:b/>
          <w:bCs/>
          <w:lang w:val="sr-Latn-CS"/>
        </w:rPr>
        <w:t>D03</w:t>
      </w:r>
      <w:r w:rsidRPr="0054209A">
        <w:rPr>
          <w:rFonts w:ascii="Arial" w:hAnsi="Arial" w:cs="Arial"/>
          <w:b/>
          <w:lang w:val="sr-Latn-CS"/>
        </w:rPr>
        <w:t>_Raspored_aktivnosti.mpp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59327CF6" w14:textId="77777777" w:rsidR="002343C5" w:rsidRPr="0054209A" w:rsidRDefault="00D36260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Svaka faza se sastoji od razvojnih iteracija u kojima se razvija određena celina sistema. </w:t>
      </w:r>
      <w:r w:rsidR="0084235B" w:rsidRPr="0054209A">
        <w:rPr>
          <w:rFonts w:ascii="Arial" w:hAnsi="Arial" w:cs="Arial"/>
          <w:lang w:val="sr-Latn-CS"/>
        </w:rPr>
        <w:t>U osnovi, ove iteracije treba da obezbede:</w:t>
      </w:r>
    </w:p>
    <w:p w14:paraId="3CC47D9B" w14:textId="507F64F1" w:rsidR="002343C5" w:rsidRPr="0054209A" w:rsidRDefault="00685F4A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S</w:t>
      </w:r>
      <w:r w:rsidR="0084235B" w:rsidRPr="0054209A">
        <w:rPr>
          <w:rFonts w:ascii="Arial" w:hAnsi="Arial" w:cs="Arial"/>
          <w:lang w:val="sr-Latn-CS"/>
        </w:rPr>
        <w:t>manjenje rizika,</w:t>
      </w:r>
    </w:p>
    <w:p w14:paraId="4CC0DA62" w14:textId="02E32C4B" w:rsidR="002343C5" w:rsidRPr="0054209A" w:rsidRDefault="00685F4A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R</w:t>
      </w:r>
      <w:r w:rsidR="0084235B" w:rsidRPr="0054209A">
        <w:rPr>
          <w:rFonts w:ascii="Arial" w:hAnsi="Arial" w:cs="Arial"/>
          <w:lang w:val="sr-Latn-CS"/>
        </w:rPr>
        <w:t>anije dobijanje funkcionalnih verzija sistema i</w:t>
      </w:r>
    </w:p>
    <w:p w14:paraId="1C7E9934" w14:textId="1D468E8E" w:rsidR="002343C5" w:rsidRPr="0054209A" w:rsidRDefault="00685F4A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M</w:t>
      </w:r>
      <w:r w:rsidR="0084235B" w:rsidRPr="0054209A">
        <w:rPr>
          <w:rFonts w:ascii="Arial" w:hAnsi="Arial" w:cs="Arial"/>
          <w:lang w:val="sr-Latn-CS"/>
        </w:rPr>
        <w:t>aksimalnu fleksibilnost u planiranju funkcionalnosti za narednu verziju.</w:t>
      </w:r>
    </w:p>
    <w:p w14:paraId="77A75EE5" w14:textId="77777777" w:rsidR="002343C5" w:rsidRPr="0054209A" w:rsidRDefault="0084235B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54209A" w:rsidRDefault="0024759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54209A" w:rsidRDefault="00151CDF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Pr="0054209A" w:rsidRDefault="00151CDF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Definisanje zahteva i poslovnih mogućnosti</w:t>
            </w:r>
            <w:r w:rsidR="002343C5" w:rsidRPr="0054209A">
              <w:rPr>
                <w:rFonts w:ascii="Arial" w:hAnsi="Arial" w:cs="Arial"/>
                <w:lang w:val="sr-Latn-CS"/>
              </w:rPr>
              <w:t>.</w:t>
            </w:r>
          </w:p>
          <w:p w14:paraId="326275A5" w14:textId="77777777" w:rsidR="0081471E" w:rsidRPr="0054209A" w:rsidRDefault="0081471E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54209A" w:rsidRDefault="0099694D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Pr="0054209A" w:rsidRDefault="000F5EE8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Razjašnjavanje korisničkih zahteva na samom početku.</w:t>
            </w:r>
          </w:p>
          <w:p w14:paraId="3DBFC216" w14:textId="77777777" w:rsidR="000F5EE8" w:rsidRPr="0054209A" w:rsidRDefault="000F5EE8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54209A" w:rsidRDefault="000F5EE8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Utvrđivanje opravdanosti projekta sa poslovne tačke gledišta.</w:t>
            </w:r>
          </w:p>
        </w:tc>
      </w:tr>
      <w:tr w:rsidR="00813FDB" w:rsidRPr="006F61C6" w14:paraId="18EE51A4" w14:textId="77777777">
        <w:tc>
          <w:tcPr>
            <w:tcW w:w="1350" w:type="dxa"/>
            <w:vMerge w:val="restart"/>
          </w:tcPr>
          <w:p w14:paraId="1824E2AE" w14:textId="77777777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5D6DAA0A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R1 Iteracija</w:t>
            </w:r>
            <w:r w:rsidR="00E548DA" w:rsidRPr="0054209A">
              <w:rPr>
                <w:rFonts w:ascii="Arial" w:hAnsi="Arial" w:cs="Arial"/>
                <w:lang w:val="sr-Latn-CS"/>
              </w:rPr>
              <w:t xml:space="preserve"> </w:t>
            </w:r>
            <w:r w:rsidRPr="0054209A">
              <w:rPr>
                <w:rFonts w:ascii="Arial" w:hAnsi="Arial" w:cs="Arial"/>
                <w:lang w:val="sr-Latn-CS"/>
              </w:rPr>
              <w:t xml:space="preserve"> – Razvoj arhitekturnog prototipa</w:t>
            </w:r>
          </w:p>
        </w:tc>
        <w:tc>
          <w:tcPr>
            <w:tcW w:w="1967" w:type="dxa"/>
          </w:tcPr>
          <w:p w14:paraId="078DFF4F" w14:textId="77777777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Analiza slučajeva korišćenja i arhitekturno projektovanje.</w:t>
            </w:r>
          </w:p>
          <w:p w14:paraId="3B77EC55" w14:textId="23008354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Razvoj arhitekturnog prototipa.</w:t>
            </w:r>
          </w:p>
        </w:tc>
        <w:tc>
          <w:tcPr>
            <w:tcW w:w="1559" w:type="dxa"/>
          </w:tcPr>
          <w:p w14:paraId="5EDDDB64" w14:textId="77777777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Dokument o zahtevima</w:t>
            </w:r>
          </w:p>
          <w:p w14:paraId="36BC4539" w14:textId="77777777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lang w:val="sr-Latn-CS"/>
              </w:rPr>
              <w:t>Arhitekturni projekat</w:t>
            </w:r>
          </w:p>
          <w:p w14:paraId="376ABA6B" w14:textId="4142687A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 xml:space="preserve">Arhitekturni prototip </w:t>
            </w:r>
          </w:p>
        </w:tc>
        <w:tc>
          <w:tcPr>
            <w:tcW w:w="2195" w:type="dxa"/>
          </w:tcPr>
          <w:p w14:paraId="1AFE193A" w14:textId="77777777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Razjašnjavanje arhitekturnih nedoumica.</w:t>
            </w:r>
          </w:p>
          <w:p w14:paraId="4C5BFEEA" w14:textId="3C245CA4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Ublažavanje tehničkih rizika.</w:t>
            </w:r>
          </w:p>
        </w:tc>
      </w:tr>
      <w:tr w:rsidR="00813FDB" w:rsidRPr="006F61C6" w14:paraId="130A055B" w14:textId="77777777">
        <w:tc>
          <w:tcPr>
            <w:tcW w:w="1350" w:type="dxa"/>
            <w:vMerge/>
          </w:tcPr>
          <w:p w14:paraId="5FB9D5C8" w14:textId="77777777" w:rsidR="00813FDB" w:rsidRPr="0054209A" w:rsidRDefault="00813FDB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350" w:type="dxa"/>
          </w:tcPr>
          <w:p w14:paraId="774B3763" w14:textId="2E01A587" w:rsidR="00813FDB" w:rsidRPr="0054209A" w:rsidRDefault="00FA32AD" w:rsidP="00E548DA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R2 Iteracija –Razvoj</w:t>
            </w:r>
            <w:r w:rsidR="00E548DA" w:rsidRPr="0054209A">
              <w:rPr>
                <w:rFonts w:ascii="Arial" w:hAnsi="Arial" w:cs="Arial"/>
                <w:sz w:val="22"/>
                <w:szCs w:val="22"/>
                <w:lang w:val="sr-Latn-CS"/>
              </w:rPr>
              <w:t xml:space="preserve"> </w:t>
            </w: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prototipa</w:t>
            </w:r>
            <w:r w:rsidR="00E548DA" w:rsidRPr="0054209A">
              <w:rPr>
                <w:rFonts w:ascii="Arial" w:hAnsi="Arial" w:cs="Arial"/>
                <w:sz w:val="22"/>
                <w:szCs w:val="22"/>
                <w:lang w:val="sr-Latn-CS"/>
              </w:rPr>
              <w:t xml:space="preserve"> </w:t>
            </w: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korisničkog</w:t>
            </w:r>
            <w:r w:rsidR="00E548DA" w:rsidRPr="0054209A">
              <w:rPr>
                <w:rFonts w:ascii="Arial" w:hAnsi="Arial" w:cs="Arial"/>
                <w:sz w:val="22"/>
                <w:szCs w:val="22"/>
                <w:lang w:val="sr-Latn-CS"/>
              </w:rPr>
              <w:t xml:space="preserve"> </w:t>
            </w: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interfejsa Web aplikacije</w:t>
            </w:r>
          </w:p>
        </w:tc>
        <w:tc>
          <w:tcPr>
            <w:tcW w:w="1967" w:type="dxa"/>
          </w:tcPr>
          <w:p w14:paraId="2D63CEF7" w14:textId="2288057D" w:rsidR="00813FDB" w:rsidRPr="0054209A" w:rsidRDefault="00044C84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Razvoj prototipa korisničkog interfejsa.</w:t>
            </w:r>
          </w:p>
          <w:p w14:paraId="6347EA56" w14:textId="5252B945" w:rsidR="00044C84" w:rsidRPr="0054209A" w:rsidRDefault="00044C84" w:rsidP="00044C84">
            <w:pPr>
              <w:rPr>
                <w:rFonts w:ascii="Arial" w:hAnsi="Arial" w:cs="Arial"/>
                <w:lang w:val="sr-Latn-CS"/>
              </w:rPr>
            </w:pPr>
          </w:p>
          <w:p w14:paraId="1B98DA16" w14:textId="663E512D" w:rsidR="00044C84" w:rsidRPr="0054209A" w:rsidRDefault="00044C84" w:rsidP="00044C84">
            <w:pPr>
              <w:rPr>
                <w:rFonts w:ascii="Arial" w:hAnsi="Arial" w:cs="Arial"/>
                <w:lang w:val="sr-Latn-CS"/>
              </w:rPr>
            </w:pPr>
          </w:p>
        </w:tc>
        <w:tc>
          <w:tcPr>
            <w:tcW w:w="1559" w:type="dxa"/>
          </w:tcPr>
          <w:p w14:paraId="51F3410D" w14:textId="280B994F" w:rsidR="00813FDB" w:rsidRPr="0054209A" w:rsidRDefault="0069710E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074BBE74" w14:textId="760CD436" w:rsidR="00813FDB" w:rsidRPr="0054209A" w:rsidRDefault="00E548D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Rano dobijanje prototipa koji može biti ocenjen od strane korisnika.</w:t>
            </w:r>
          </w:p>
          <w:p w14:paraId="7C137F5D" w14:textId="77777777" w:rsidR="00E548DA" w:rsidRPr="0054209A" w:rsidRDefault="00E548DA" w:rsidP="00E548DA">
            <w:pPr>
              <w:jc w:val="center"/>
              <w:rPr>
                <w:rFonts w:ascii="Arial" w:hAnsi="Arial" w:cs="Arial"/>
                <w:lang w:val="sr-Latn-CS"/>
              </w:rPr>
            </w:pPr>
          </w:p>
        </w:tc>
      </w:tr>
      <w:tr w:rsidR="00DF7482" w:rsidRPr="006F61C6" w14:paraId="32612233" w14:textId="77777777">
        <w:tc>
          <w:tcPr>
            <w:tcW w:w="1350" w:type="dxa"/>
            <w:vMerge w:val="restart"/>
          </w:tcPr>
          <w:p w14:paraId="5EA27D07" w14:textId="7777777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5A40DA84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I1 Iteracija – Rad na funkcionalnostima</w:t>
            </w:r>
          </w:p>
        </w:tc>
        <w:tc>
          <w:tcPr>
            <w:tcW w:w="1967" w:type="dxa"/>
          </w:tcPr>
          <w:p w14:paraId="4A50AC3B" w14:textId="49FA4961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Osnovne funkcionalnosti dodeljene svakom od članova će biti posebno razrađivane</w:t>
            </w:r>
          </w:p>
        </w:tc>
        <w:tc>
          <w:tcPr>
            <w:tcW w:w="1559" w:type="dxa"/>
          </w:tcPr>
          <w:p w14:paraId="6A86E2DC" w14:textId="77C8F14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Početna verzija odvojenih delova sistema</w:t>
            </w:r>
          </w:p>
        </w:tc>
        <w:tc>
          <w:tcPr>
            <w:tcW w:w="2195" w:type="dxa"/>
          </w:tcPr>
          <w:p w14:paraId="7ACA7C5B" w14:textId="69E7437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Neupoznatost članova tima sa svim detaljima pojedinih delova sistema</w:t>
            </w:r>
          </w:p>
        </w:tc>
      </w:tr>
      <w:tr w:rsidR="00DF7482" w:rsidRPr="006F61C6" w14:paraId="76F22A76" w14:textId="77777777">
        <w:tc>
          <w:tcPr>
            <w:tcW w:w="1350" w:type="dxa"/>
            <w:vMerge/>
          </w:tcPr>
          <w:p w14:paraId="0FB78278" w14:textId="7777777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350" w:type="dxa"/>
          </w:tcPr>
          <w:p w14:paraId="7927241E" w14:textId="5F577A41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 xml:space="preserve">I2 Iteracija – Integracija funkcionalnih delova </w:t>
            </w: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lastRenderedPageBreak/>
              <w:t>aplikacije</w:t>
            </w:r>
          </w:p>
        </w:tc>
        <w:tc>
          <w:tcPr>
            <w:tcW w:w="1967" w:type="dxa"/>
          </w:tcPr>
          <w:p w14:paraId="76B5F07A" w14:textId="22B2CA7F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lastRenderedPageBreak/>
              <w:t>Razrađeni delovi sistema će biti povezivani</w:t>
            </w:r>
            <w:r w:rsidRPr="0054209A">
              <w:rPr>
                <w:rFonts w:ascii="Arial" w:hAnsi="Arial" w:cs="Arial"/>
                <w:lang w:val="sr-Latn-CS"/>
              </w:rPr>
              <w:t xml:space="preserve"> verzije.</w:t>
            </w:r>
          </w:p>
        </w:tc>
        <w:tc>
          <w:tcPr>
            <w:tcW w:w="1559" w:type="dxa"/>
          </w:tcPr>
          <w:p w14:paraId="3A0A6C22" w14:textId="325F1CAD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Povezan sistem sa svim osnovnim funkcionaln</w:t>
            </w: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lastRenderedPageBreak/>
              <w:t>ostima</w:t>
            </w:r>
          </w:p>
        </w:tc>
        <w:tc>
          <w:tcPr>
            <w:tcW w:w="2195" w:type="dxa"/>
          </w:tcPr>
          <w:p w14:paraId="1BD8D949" w14:textId="7884D418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lastRenderedPageBreak/>
              <w:t>Neusklađenost pojedinih funkcionalnosti pri uklapanju</w:t>
            </w:r>
          </w:p>
        </w:tc>
      </w:tr>
      <w:tr w:rsidR="00DF7482" w:rsidRPr="006F61C6" w14:paraId="7C3587D8" w14:textId="77777777">
        <w:tc>
          <w:tcPr>
            <w:tcW w:w="1350" w:type="dxa"/>
            <w:vMerge/>
          </w:tcPr>
          <w:p w14:paraId="0CCA6BBE" w14:textId="7777777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350" w:type="dxa"/>
          </w:tcPr>
          <w:p w14:paraId="4C940EA5" w14:textId="4517F48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I3 Iteracija – Razvoj početne verzije i početak testiranja</w:t>
            </w:r>
          </w:p>
        </w:tc>
        <w:tc>
          <w:tcPr>
            <w:tcW w:w="1967" w:type="dxa"/>
          </w:tcPr>
          <w:p w14:paraId="29DCC19B" w14:textId="77777777" w:rsidR="00DF7482" w:rsidRPr="0054209A" w:rsidRDefault="00DF7482" w:rsidP="0035348D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Osposobljavanje sistema za rad i početak testiranja.</w:t>
            </w:r>
          </w:p>
          <w:p w14:paraId="6702B9BD" w14:textId="14FC2C5B" w:rsidR="00DF7482" w:rsidRPr="0054209A" w:rsidRDefault="00DF7482" w:rsidP="0035348D">
            <w:pPr>
              <w:pStyle w:val="BodyText"/>
              <w:ind w:left="0"/>
              <w:jc w:val="center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Mogućnost dodavanja novih funkcionalnosti ukoliko se ukaže potreba za njima</w:t>
            </w:r>
          </w:p>
        </w:tc>
        <w:tc>
          <w:tcPr>
            <w:tcW w:w="1559" w:type="dxa"/>
          </w:tcPr>
          <w:p w14:paraId="6E9C73C7" w14:textId="412F991D" w:rsidR="00DF7482" w:rsidRPr="0054209A" w:rsidRDefault="00DF7482" w:rsidP="001E0F81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Početna verzija sistema</w:t>
            </w:r>
          </w:p>
        </w:tc>
        <w:tc>
          <w:tcPr>
            <w:tcW w:w="2195" w:type="dxa"/>
          </w:tcPr>
          <w:p w14:paraId="0E6FAD3A" w14:textId="77777777" w:rsidR="00DF7482" w:rsidRPr="0054209A" w:rsidRDefault="00DF7482" w:rsidP="008E3BE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Umanjenje verovatnoće pojave grešaka</w:t>
            </w:r>
          </w:p>
          <w:p w14:paraId="03129D9F" w14:textId="6D55408A" w:rsidR="00DF7482" w:rsidRPr="0054209A" w:rsidRDefault="00DF7482" w:rsidP="008E3BE7">
            <w:pPr>
              <w:pStyle w:val="BodyText"/>
              <w:ind w:left="0"/>
              <w:jc w:val="center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Dobijanje kolektivne povratne reakcije od svih članova razvojnog tima.</w:t>
            </w:r>
          </w:p>
        </w:tc>
      </w:tr>
      <w:tr w:rsidR="00DF7482" w:rsidRPr="006F61C6" w14:paraId="28B4764F" w14:textId="77777777">
        <w:tc>
          <w:tcPr>
            <w:tcW w:w="1350" w:type="dxa"/>
            <w:vMerge/>
          </w:tcPr>
          <w:p w14:paraId="185AB3C7" w14:textId="7777777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350" w:type="dxa"/>
          </w:tcPr>
          <w:p w14:paraId="6AAF8AE5" w14:textId="148234A2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I4 Iteracija – Razvoj beta verzija</w:t>
            </w:r>
          </w:p>
        </w:tc>
        <w:tc>
          <w:tcPr>
            <w:tcW w:w="1967" w:type="dxa"/>
          </w:tcPr>
          <w:p w14:paraId="6B705678" w14:textId="5ED6A2D5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4DA0C820" w14:textId="75B5211C" w:rsidR="00DF7482" w:rsidRPr="0054209A" w:rsidRDefault="00DF7482" w:rsidP="00F7384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Detaljni projekat</w:t>
            </w:r>
          </w:p>
          <w:p w14:paraId="2C2A53C2" w14:textId="2A2875C4" w:rsidR="00DF7482" w:rsidRPr="0054209A" w:rsidRDefault="00DF7482" w:rsidP="00F73843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 xml:space="preserve">Beta verzija </w:t>
            </w:r>
          </w:p>
          <w:p w14:paraId="4FB22D48" w14:textId="26EC25F3" w:rsidR="00DF7482" w:rsidRPr="0054209A" w:rsidRDefault="00DF7482" w:rsidP="00F7384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98EA6A7" w14:textId="77777777" w:rsidR="00DF7482" w:rsidRPr="0054209A" w:rsidRDefault="00DF7482" w:rsidP="00F975F3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Implementacija svih ključnih funkcionalnosti u beta verziji.</w:t>
            </w:r>
          </w:p>
          <w:p w14:paraId="01800E62" w14:textId="509C44D6" w:rsidR="00DF7482" w:rsidRPr="0054209A" w:rsidRDefault="00DF7482" w:rsidP="00F975F3">
            <w:pPr>
              <w:pStyle w:val="BodyText"/>
              <w:ind w:left="0"/>
              <w:jc w:val="center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Dobijanje povratne reakcije od korisnika pre implementacije konačne verzije.</w:t>
            </w:r>
          </w:p>
        </w:tc>
      </w:tr>
      <w:tr w:rsidR="00DF7482" w:rsidRPr="006F61C6" w14:paraId="60B07FF0" w14:textId="77777777">
        <w:tc>
          <w:tcPr>
            <w:tcW w:w="1350" w:type="dxa"/>
            <w:vMerge/>
          </w:tcPr>
          <w:p w14:paraId="05CBAD93" w14:textId="77777777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350" w:type="dxa"/>
          </w:tcPr>
          <w:p w14:paraId="71CE9021" w14:textId="6A1AED4A" w:rsidR="00DF7482" w:rsidRPr="0054209A" w:rsidRDefault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I5 Iteracija – Razvoj konačne verzije</w:t>
            </w:r>
          </w:p>
        </w:tc>
        <w:tc>
          <w:tcPr>
            <w:tcW w:w="1967" w:type="dxa"/>
          </w:tcPr>
          <w:p w14:paraId="61C9246F" w14:textId="77777777" w:rsidR="00DF7482" w:rsidRPr="0054209A" w:rsidRDefault="00DF7482" w:rsidP="00431D5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Implementacija preostalih slučajeva korišćenja i ispravka grešaka i nedostataka uočenih u beta verziji.</w:t>
            </w:r>
          </w:p>
          <w:p w14:paraId="6E698967" w14:textId="7C87A571" w:rsidR="00DF7482" w:rsidRPr="0054209A" w:rsidRDefault="00DF7482" w:rsidP="00431D5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Razvoj konačne verzije.</w:t>
            </w:r>
          </w:p>
          <w:p w14:paraId="1C7C36E1" w14:textId="6A2D7EE2" w:rsidR="00DF7482" w:rsidRPr="0054209A" w:rsidRDefault="00DF7482" w:rsidP="00431D57">
            <w:pPr>
              <w:ind w:firstLine="720"/>
              <w:rPr>
                <w:rFonts w:ascii="Arial" w:hAnsi="Arial" w:cs="Arial"/>
                <w:lang w:val="sr-Latn-CS"/>
              </w:rPr>
            </w:pPr>
          </w:p>
        </w:tc>
        <w:tc>
          <w:tcPr>
            <w:tcW w:w="1559" w:type="dxa"/>
          </w:tcPr>
          <w:p w14:paraId="13CE3749" w14:textId="14D1059B" w:rsidR="00DF7482" w:rsidRPr="0054209A" w:rsidRDefault="00DF7482" w:rsidP="00EE3711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Izveštaj o testiranju</w:t>
            </w:r>
          </w:p>
          <w:p w14:paraId="64521700" w14:textId="14D1059B" w:rsidR="00DF7482" w:rsidRPr="0054209A" w:rsidRDefault="00DF7482" w:rsidP="00EE3711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5FF1FA88" w14:textId="77777777" w:rsidR="00DF7482" w:rsidRPr="0054209A" w:rsidRDefault="00DF7482" w:rsidP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Softver ocenjen od strane korisnika.</w:t>
            </w:r>
          </w:p>
          <w:p w14:paraId="6125297E" w14:textId="77777777" w:rsidR="00DF7482" w:rsidRPr="0054209A" w:rsidRDefault="00DF7482" w:rsidP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Visok nivo kvaliteta proizvoda.</w:t>
            </w:r>
          </w:p>
          <w:p w14:paraId="3C493CDB" w14:textId="69B5AACD" w:rsidR="00DF7482" w:rsidRPr="0054209A" w:rsidRDefault="00DF7482" w:rsidP="00DF7482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  <w:lang w:val="sr-Latn-CS"/>
              </w:rPr>
            </w:pPr>
            <w:r w:rsidRPr="0054209A">
              <w:rPr>
                <w:rFonts w:ascii="Arial" w:hAnsi="Arial" w:cs="Arial"/>
                <w:sz w:val="22"/>
                <w:szCs w:val="22"/>
                <w:lang w:val="sr-Latn-CS"/>
              </w:rPr>
              <w:t>Umanjenje verovatnoće pojave greški.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54209A" w:rsidRDefault="0024759A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54209A" w:rsidRDefault="00151CDF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F</w:t>
            </w:r>
            <w:r w:rsidR="002343C5" w:rsidRPr="0054209A">
              <w:rPr>
                <w:rFonts w:ascii="Arial" w:hAnsi="Arial" w:cs="Arial"/>
                <w:lang w:val="sr-Latn-CS"/>
              </w:rPr>
              <w:t>1 Itera</w:t>
            </w:r>
            <w:r w:rsidRPr="0054209A">
              <w:rPr>
                <w:rFonts w:ascii="Arial" w:hAnsi="Arial" w:cs="Arial"/>
                <w:lang w:val="sr-Latn-CS"/>
              </w:rPr>
              <w:t>cija</w:t>
            </w:r>
            <w:r w:rsidR="002343C5" w:rsidRPr="0054209A">
              <w:rPr>
                <w:rFonts w:ascii="Arial" w:hAnsi="Arial" w:cs="Arial"/>
                <w:lang w:val="sr-Latn-CS"/>
              </w:rPr>
              <w:t xml:space="preserve"> – </w:t>
            </w:r>
            <w:r w:rsidRPr="0054209A">
              <w:rPr>
                <w:rFonts w:ascii="Arial" w:hAnsi="Arial" w:cs="Arial"/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54209A" w:rsidRDefault="0099694D">
            <w:pPr>
              <w:pStyle w:val="BodyText"/>
              <w:ind w:left="0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Priprema pratećeg materijala, distribuiranje i instalacija sistema</w:t>
            </w:r>
            <w:r w:rsidR="002343C5" w:rsidRPr="0054209A">
              <w:rPr>
                <w:rFonts w:ascii="Arial" w:hAnsi="Arial" w:cs="Arial"/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62390ADE" w:rsidR="002343C5" w:rsidRPr="0054209A" w:rsidRDefault="00647890">
            <w:pPr>
              <w:pStyle w:val="BodyText"/>
              <w:ind w:left="0"/>
              <w:rPr>
                <w:rFonts w:ascii="Arial" w:hAnsi="Arial" w:cs="Arial"/>
                <w:b/>
                <w:lang w:val="sr-Latn-CS"/>
              </w:rPr>
            </w:pPr>
            <w:r w:rsidRPr="0054209A">
              <w:rPr>
                <w:rFonts w:ascii="Arial" w:hAnsi="Arial" w:cs="Arial"/>
                <w:b/>
                <w:sz w:val="22"/>
                <w:szCs w:val="22"/>
                <w:lang w:val="sr-Latn-CS"/>
              </w:rPr>
              <w:t>Konačni 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06F83FB" w14:textId="77777777" w:rsidR="002343C5" w:rsidRPr="0054209A" w:rsidRDefault="0046548E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Predloženi plan zahteva izdavanje </w:t>
      </w:r>
      <w:r w:rsidR="005430FA" w:rsidRPr="0054209A">
        <w:rPr>
          <w:rFonts w:ascii="Arial" w:hAnsi="Arial" w:cs="Arial"/>
          <w:lang w:val="sr-Latn-CS"/>
        </w:rPr>
        <w:t>jedne</w:t>
      </w:r>
      <w:r w:rsidRPr="0054209A">
        <w:rPr>
          <w:rFonts w:ascii="Arial" w:hAnsi="Arial" w:cs="Arial"/>
          <w:lang w:val="sr-Latn-CS"/>
        </w:rPr>
        <w:t xml:space="preserve"> verzije softvera koji se razvija. Pretpostavlja se da će se planirani sadržaj verzij</w:t>
      </w:r>
      <w:r w:rsidR="005430FA" w:rsidRPr="0054209A">
        <w:rPr>
          <w:rFonts w:ascii="Arial" w:hAnsi="Arial" w:cs="Arial"/>
          <w:lang w:val="sr-Latn-CS"/>
        </w:rPr>
        <w:t>e</w:t>
      </w:r>
      <w:r w:rsidRPr="0054209A">
        <w:rPr>
          <w:rFonts w:ascii="Arial" w:hAnsi="Arial" w:cs="Arial"/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54209A" w:rsidRDefault="005430FA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2CC9A7B" w14:textId="77777777" w:rsidR="002343C5" w:rsidRPr="0054209A" w:rsidRDefault="00495821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>O</w:t>
      </w:r>
      <w:r w:rsidR="00C4723D" w:rsidRPr="0054209A">
        <w:rPr>
          <w:rFonts w:ascii="Arial" w:hAnsi="Arial" w:cs="Arial"/>
          <w:lang w:val="sr-Latn-CS"/>
        </w:rPr>
        <w:t>rganizaciona struktura ljuds</w:t>
      </w:r>
      <w:r w:rsidR="00B657EC" w:rsidRPr="0054209A">
        <w:rPr>
          <w:rFonts w:ascii="Arial" w:hAnsi="Arial" w:cs="Arial"/>
          <w:lang w:val="sr-Latn-CS"/>
        </w:rPr>
        <w:t>tv</w:t>
      </w:r>
      <w:r w:rsidR="00C4723D" w:rsidRPr="0054209A">
        <w:rPr>
          <w:rFonts w:ascii="Arial" w:hAnsi="Arial" w:cs="Arial"/>
          <w:lang w:val="sr-Latn-CS"/>
        </w:rPr>
        <w:t xml:space="preserve">a angažovanog na </w:t>
      </w:r>
      <w:r w:rsidRPr="0054209A">
        <w:rPr>
          <w:rFonts w:ascii="Arial" w:hAnsi="Arial" w:cs="Arial"/>
          <w:lang w:val="sr-Latn-CS"/>
        </w:rPr>
        <w:t>projekt</w:t>
      </w:r>
      <w:r w:rsidR="00C4723D" w:rsidRPr="0054209A">
        <w:rPr>
          <w:rFonts w:ascii="Arial" w:hAnsi="Arial" w:cs="Arial"/>
          <w:lang w:val="sr-Latn-CS"/>
        </w:rPr>
        <w:t>u</w:t>
      </w:r>
      <w:r w:rsidRPr="0054209A">
        <w:rPr>
          <w:rFonts w:ascii="Arial" w:hAnsi="Arial" w:cs="Arial"/>
          <w:lang w:val="sr-Latn-CS"/>
        </w:rPr>
        <w:t xml:space="preserve"> prikazana je na sledećem grafikonu:</w:t>
      </w:r>
    </w:p>
    <w:p w14:paraId="3FDDCF8B" w14:textId="63DC055B" w:rsidR="00FC7770" w:rsidRDefault="00FC7770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0AC66AD3" wp14:editId="52690780">
            <wp:extent cx="5524500" cy="29800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 w14:textId="40A1E2C5" w:rsidR="00C4723D" w:rsidRDefault="00C4723D" w:rsidP="00C4723D">
      <w:pPr>
        <w:pStyle w:val="BodyText"/>
        <w:jc w:val="center"/>
        <w:rPr>
          <w:lang w:val="sr-Latn-CS"/>
        </w:rPr>
      </w:pP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3DC86F0C" w14:textId="33901963" w:rsidR="002343C5" w:rsidRPr="0054209A" w:rsidRDefault="00C4723D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Osobe identifikovane na organizacionom grafikonu u odeljku 8.1 čine tim koji će razvijati projekat Healthy&amp;Fit. Projektni tim se neće menjati </w:t>
      </w:r>
      <w:r w:rsidR="00574004" w:rsidRPr="0054209A">
        <w:rPr>
          <w:rFonts w:ascii="Arial" w:hAnsi="Arial" w:cs="Arial"/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 w:rsidRPr="0635DA2A">
        <w:rPr>
          <w:lang w:val="sr-Latn-CS"/>
        </w:rPr>
        <w:t>Plan obuke</w:t>
      </w:r>
      <w:bookmarkEnd w:id="10"/>
    </w:p>
    <w:p w14:paraId="2BD95DF2" w14:textId="7C515F7F" w:rsidR="0635DA2A" w:rsidRPr="0054209A" w:rsidRDefault="0635DA2A" w:rsidP="0635DA2A">
      <w:pPr>
        <w:pStyle w:val="BodyText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>Za projektni tim ne</w:t>
      </w:r>
      <w:r w:rsidRPr="0054209A">
        <w:rPr>
          <w:rFonts w:ascii="Arial" w:hAnsi="Arial" w:cs="Arial"/>
          <w:color w:val="000000" w:themeColor="text1"/>
          <w:lang w:val="sr-Latn-RS"/>
        </w:rPr>
        <w:t>će biti</w:t>
      </w:r>
      <w:r w:rsidRPr="0054209A">
        <w:rPr>
          <w:rFonts w:ascii="Arial" w:hAnsi="Arial" w:cs="Arial"/>
          <w:color w:val="000000" w:themeColor="text1"/>
          <w:lang w:val="sr-Latn-CS"/>
        </w:rPr>
        <w:t xml:space="preserve"> organizovana obuka</w:t>
      </w:r>
      <w:r w:rsidRPr="0054209A">
        <w:rPr>
          <w:rFonts w:ascii="Arial" w:hAnsi="Arial" w:cs="Arial"/>
          <w:color w:val="000000" w:themeColor="text1"/>
          <w:lang w:val="sr-Latn-RS"/>
        </w:rPr>
        <w:t xml:space="preserve">, već će svaki član tima ponaosob istražiti oblasti koje su mu potrebne za realizaciju projekta. </w:t>
      </w:r>
    </w:p>
    <w:p w14:paraId="2A2FD288" w14:textId="02BB17BC" w:rsidR="0635DA2A" w:rsidRPr="0054209A" w:rsidRDefault="0635DA2A" w:rsidP="0635DA2A">
      <w:pPr>
        <w:pStyle w:val="BodyText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RS"/>
        </w:rPr>
        <w:t xml:space="preserve">Te oblasti mogu da uključuju: </w:t>
      </w:r>
    </w:p>
    <w:p w14:paraId="6A56D107" w14:textId="71A884F5" w:rsidR="0635DA2A" w:rsidRPr="0054209A" w:rsidRDefault="0635DA2A" w:rsidP="0635DA2A">
      <w:pPr>
        <w:pStyle w:val="BodyText"/>
        <w:tabs>
          <w:tab w:val="left" w:pos="1080"/>
        </w:tabs>
        <w:ind w:left="1080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 xml:space="preserve">Upoznavanje sa </w:t>
      </w:r>
      <w:r w:rsidRPr="0054209A">
        <w:rPr>
          <w:rFonts w:ascii="Arial" w:hAnsi="Arial" w:cs="Arial"/>
          <w:i/>
          <w:iCs/>
          <w:color w:val="000000" w:themeColor="text1"/>
          <w:lang w:val="sr-Latn-CS"/>
        </w:rPr>
        <w:t>Rational Unified Process</w:t>
      </w:r>
      <w:r w:rsidRPr="0054209A">
        <w:rPr>
          <w:rFonts w:ascii="Arial" w:hAnsi="Arial" w:cs="Arial"/>
          <w:color w:val="000000" w:themeColor="text1"/>
          <w:lang w:val="sr-Latn-CS"/>
        </w:rPr>
        <w:t>-om,</w:t>
      </w:r>
    </w:p>
    <w:p w14:paraId="01EF84B0" w14:textId="5FBD34A5" w:rsidR="0635DA2A" w:rsidRPr="0054209A" w:rsidRDefault="0635DA2A" w:rsidP="0635DA2A">
      <w:pPr>
        <w:pStyle w:val="BodyText"/>
        <w:tabs>
          <w:tab w:val="left" w:pos="1080"/>
        </w:tabs>
        <w:ind w:left="1080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>Web programiranje u .NET-u,</w:t>
      </w:r>
    </w:p>
    <w:p w14:paraId="213C4502" w14:textId="7D0F9CE1" w:rsidR="4F5A2422" w:rsidRPr="0054209A" w:rsidRDefault="4F5A2422" w:rsidP="4F5A2422">
      <w:pPr>
        <w:pStyle w:val="BodyText"/>
        <w:tabs>
          <w:tab w:val="left" w:pos="1080"/>
        </w:tabs>
        <w:ind w:left="1080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>Rad u Angular-u,</w:t>
      </w:r>
    </w:p>
    <w:p w14:paraId="68BC0144" w14:textId="40BBA7B1" w:rsidR="0635DA2A" w:rsidRPr="0054209A" w:rsidRDefault="0635DA2A" w:rsidP="0635DA2A">
      <w:pPr>
        <w:pStyle w:val="BodyText"/>
        <w:tabs>
          <w:tab w:val="left" w:pos="1080"/>
        </w:tabs>
        <w:ind w:left="1080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RS"/>
        </w:rPr>
        <w:t>Dizajniranje pomoću bootstrap-a,</w:t>
      </w:r>
    </w:p>
    <w:p w14:paraId="44590F55" w14:textId="4C689206" w:rsidR="0635DA2A" w:rsidRPr="0054209A" w:rsidRDefault="0635DA2A" w:rsidP="0635DA2A">
      <w:pPr>
        <w:pStyle w:val="BodyText"/>
        <w:tabs>
          <w:tab w:val="left" w:pos="1080"/>
        </w:tabs>
        <w:ind w:left="1080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>Proučavanje Azure Data Studija</w:t>
      </w:r>
    </w:p>
    <w:p w14:paraId="4EB9524C" w14:textId="2C056ABA" w:rsidR="0635DA2A" w:rsidRPr="0054209A" w:rsidRDefault="0635DA2A" w:rsidP="4F5A2422">
      <w:pPr>
        <w:pStyle w:val="BodyText"/>
        <w:rPr>
          <w:rFonts w:ascii="Arial" w:hAnsi="Arial" w:cs="Arial"/>
          <w:color w:val="000000" w:themeColor="text1"/>
          <w:lang w:val="sr-Latn-CS"/>
        </w:rPr>
      </w:pPr>
      <w:r w:rsidRPr="0054209A">
        <w:rPr>
          <w:rFonts w:ascii="Arial" w:hAnsi="Arial" w:cs="Arial"/>
          <w:color w:val="000000" w:themeColor="text1"/>
          <w:lang w:val="sr-Latn-CS"/>
        </w:rPr>
        <w:t>Istraživanja i sticanje znanja potrebnih za realizaciju projekta, kao i možda onih opširnijih, će članovi tima obavljati po potrebi.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1DDBB0A2" w14:textId="77777777" w:rsidR="00FD0ACA" w:rsidRPr="0054209A" w:rsidRDefault="00FD0ACA">
      <w:pPr>
        <w:pStyle w:val="BodyText"/>
        <w:rPr>
          <w:rFonts w:ascii="Arial" w:hAnsi="Arial" w:cs="Arial"/>
          <w:lang w:val="sr-Latn-CS"/>
        </w:rPr>
      </w:pPr>
      <w:r w:rsidRPr="0054209A">
        <w:rPr>
          <w:rFonts w:ascii="Arial" w:hAnsi="Arial" w:cs="Arial"/>
          <w:lang w:val="sr-Latn-CS"/>
        </w:rPr>
        <w:t xml:space="preserve">Budžet definisan za projekat na osnovu preliminarnih procena </w:t>
      </w:r>
      <w:r w:rsidR="00B75D52" w:rsidRPr="0054209A">
        <w:rPr>
          <w:rFonts w:ascii="Arial" w:hAnsi="Arial" w:cs="Arial"/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946"/>
        <w:gridCol w:w="1017"/>
        <w:gridCol w:w="269"/>
        <w:gridCol w:w="1748"/>
        <w:gridCol w:w="537"/>
        <w:gridCol w:w="1553"/>
      </w:tblGrid>
      <w:tr w:rsidR="00870F50" w:rsidRPr="0054209A" w14:paraId="00CD3D7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4AA543A4" w:rsidR="00870F50" w:rsidRPr="0054209A" w:rsidRDefault="00870F50" w:rsidP="005430FA">
            <w:pPr>
              <w:keepLines/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 xml:space="preserve">Budžet projekta </w:t>
            </w:r>
            <w:r w:rsidR="00A44210" w:rsidRPr="0054209A">
              <w:rPr>
                <w:rFonts w:ascii="Arial" w:hAnsi="Arial" w:cs="Arial"/>
                <w:b/>
                <w:bCs/>
                <w:lang w:val="sr-Latn-CS"/>
              </w:rPr>
              <w:t>Healthy&amp;Fit</w:t>
            </w:r>
          </w:p>
        </w:tc>
      </w:tr>
      <w:tr w:rsidR="00870F50" w:rsidRPr="00870F50" w14:paraId="3DB1DA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16,000.00 Din.</w:t>
            </w:r>
          </w:p>
        </w:tc>
      </w:tr>
      <w:tr w:rsidR="00870F50" w:rsidRPr="00870F50" w14:paraId="091C6CA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25,600.00 Din.</w:t>
            </w:r>
          </w:p>
        </w:tc>
      </w:tr>
      <w:tr w:rsidR="00870F50" w:rsidRPr="00870F50" w14:paraId="33DA16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60,000.00 Din.</w:t>
            </w:r>
          </w:p>
        </w:tc>
      </w:tr>
      <w:tr w:rsidR="00870F50" w:rsidRPr="00870F50" w14:paraId="74B0E28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16,000.00 Din.</w:t>
            </w:r>
          </w:p>
        </w:tc>
      </w:tr>
      <w:tr w:rsidR="00870F50" w:rsidRPr="00870F50" w14:paraId="4E28EED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2,400.00 Din.</w:t>
            </w:r>
          </w:p>
        </w:tc>
      </w:tr>
      <w:tr w:rsidR="00870F50" w:rsidRPr="00870F50" w14:paraId="2679263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i/>
                <w:iCs/>
                <w:lang w:val="sr-Latn-CS"/>
              </w:rPr>
            </w:pPr>
            <w:r w:rsidRPr="0054209A">
              <w:rPr>
                <w:rFonts w:ascii="Arial" w:hAnsi="Arial" w:cs="Arial"/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120,000.00 Din.</w:t>
            </w:r>
          </w:p>
        </w:tc>
      </w:tr>
      <w:tr w:rsidR="00870F50" w:rsidRPr="0054209A" w14:paraId="2C4B37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240,000.00 Din.</w:t>
            </w:r>
          </w:p>
        </w:tc>
      </w:tr>
      <w:tr w:rsidR="00870F50" w:rsidRPr="0054209A" w14:paraId="1E1D13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</w:tr>
      <w:tr w:rsidR="00870F50" w:rsidRPr="0054209A" w14:paraId="06BAF1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0.00 Din.</w:t>
            </w:r>
          </w:p>
        </w:tc>
      </w:tr>
      <w:tr w:rsidR="00870F50" w:rsidRPr="00870F50" w14:paraId="182B0B9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0.00 Din.</w:t>
            </w:r>
          </w:p>
        </w:tc>
      </w:tr>
      <w:tr w:rsidR="00870F50" w:rsidRPr="00870F50" w14:paraId="53B3ED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1,000.00 Din.</w:t>
            </w:r>
          </w:p>
        </w:tc>
      </w:tr>
      <w:tr w:rsidR="00870F50" w:rsidRPr="00870F50" w14:paraId="34FB19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3,000.00 Din.</w:t>
            </w:r>
          </w:p>
        </w:tc>
      </w:tr>
      <w:tr w:rsidR="00870F50" w:rsidRPr="00870F50" w14:paraId="6025F7A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2,000.00 Din.</w:t>
            </w:r>
          </w:p>
        </w:tc>
      </w:tr>
      <w:tr w:rsidR="00870F50" w:rsidRPr="00870F50" w14:paraId="35FB8CD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6,000.00 Din.</w:t>
            </w:r>
          </w:p>
        </w:tc>
      </w:tr>
      <w:tr w:rsidR="00870F50" w:rsidRPr="00870F50" w14:paraId="0F3CABC7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54209A" w:rsidRDefault="00870F50" w:rsidP="005430FA">
            <w:pPr>
              <w:keepLines/>
              <w:widowControl/>
              <w:spacing w:line="240" w:lineRule="auto"/>
              <w:rPr>
                <w:rFonts w:ascii="Arial" w:hAnsi="Arial" w:cs="Arial"/>
                <w:b/>
                <w:bCs/>
                <w:lang w:val="sr-Latn-CS"/>
              </w:rPr>
            </w:pPr>
            <w:r w:rsidRPr="0054209A">
              <w:rPr>
                <w:rFonts w:ascii="Arial" w:hAnsi="Arial" w:cs="Arial"/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77777777" w:rsidR="00870F50" w:rsidRPr="0054209A" w:rsidRDefault="00870F50" w:rsidP="005430FA">
            <w:pPr>
              <w:keepLines/>
              <w:widowControl/>
              <w:spacing w:line="240" w:lineRule="auto"/>
              <w:jc w:val="right"/>
              <w:rPr>
                <w:rFonts w:ascii="Arial" w:hAnsi="Arial" w:cs="Arial"/>
                <w:lang w:val="sr-Latn-CS"/>
              </w:rPr>
            </w:pPr>
            <w:r w:rsidRPr="0054209A">
              <w:rPr>
                <w:rFonts w:ascii="Arial" w:hAnsi="Arial" w:cs="Arial"/>
                <w:lang w:val="sr-Latn-CS"/>
              </w:rPr>
              <w:t>246,000.00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EB82" w14:textId="77777777" w:rsidR="00317FF2" w:rsidRDefault="00317FF2">
      <w:r>
        <w:separator/>
      </w:r>
    </w:p>
  </w:endnote>
  <w:endnote w:type="continuationSeparator" w:id="0">
    <w:p w14:paraId="20659C9B" w14:textId="77777777" w:rsidR="00317FF2" w:rsidRDefault="00317FF2">
      <w:r>
        <w:continuationSeparator/>
      </w:r>
    </w:p>
  </w:endnote>
  <w:endnote w:type="continuationNotice" w:id="1">
    <w:p w14:paraId="24A44255" w14:textId="77777777" w:rsidR="00317FF2" w:rsidRDefault="00317F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21BC8660" w:rsidR="002343C5" w:rsidRPr="006D0694" w:rsidRDefault="006372F2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Ó</w:t>
          </w:r>
          <w:r>
            <w:rPr>
              <w:lang w:val="sr-Latn-CS"/>
            </w:rPr>
            <w:t>DAN-</w:t>
          </w:r>
          <w:r w:rsidRPr="006D0694">
            <w:rPr>
              <w:lang w:val="sr-Latn-CS"/>
            </w:rPr>
            <w:t>Team, 20</w:t>
          </w:r>
          <w:r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0A01" w14:textId="77777777" w:rsidR="00317FF2" w:rsidRDefault="00317FF2">
      <w:r>
        <w:separator/>
      </w:r>
    </w:p>
  </w:footnote>
  <w:footnote w:type="continuationSeparator" w:id="0">
    <w:p w14:paraId="58FA1320" w14:textId="77777777" w:rsidR="00317FF2" w:rsidRDefault="00317FF2">
      <w:r>
        <w:continuationSeparator/>
      </w:r>
    </w:p>
  </w:footnote>
  <w:footnote w:type="continuationNotice" w:id="1">
    <w:p w14:paraId="3B95DE2D" w14:textId="77777777" w:rsidR="00317FF2" w:rsidRDefault="00317F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 w:rsidP="1B6D97AC">
    <w:pPr>
      <w:pBdr>
        <w:top w:val="single" w:sz="6" w:space="1" w:color="auto"/>
      </w:pBdr>
      <w:rPr>
        <w:sz w:val="24"/>
      </w:rPr>
    </w:pPr>
  </w:p>
  <w:p w14:paraId="22E221F5" w14:textId="77777777" w:rsidR="0002236A" w:rsidRDefault="1B6D97AC" w:rsidP="1B6D97A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DAN - Team</w:t>
    </w:r>
  </w:p>
  <w:p w14:paraId="0C528934" w14:textId="71FA1AC6" w:rsidR="002343C5" w:rsidRPr="006F61C6" w:rsidRDefault="002343C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>
      <w:tc>
        <w:tcPr>
          <w:tcW w:w="6379" w:type="dxa"/>
        </w:tcPr>
        <w:p w14:paraId="2FD056B1" w14:textId="388AFB6A" w:rsidR="002343C5" w:rsidRPr="007C754A" w:rsidRDefault="00783BD1">
          <w:pPr>
            <w:rPr>
              <w:lang w:val="sr-Latn-CS"/>
            </w:rPr>
          </w:pPr>
          <w:r w:rsidRPr="007C754A">
            <w:rPr>
              <w:lang w:val="sr-Latn-CS"/>
            </w:rPr>
            <w:t>Healthy&amp;Fit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2A375F06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6C5035">
            <w:rPr>
              <w:lang w:val="sr-Latn-CS"/>
            </w:rPr>
            <w:t>01</w:t>
          </w:r>
          <w:r w:rsidR="006F61C6" w:rsidRPr="006D0694">
            <w:rPr>
              <w:lang w:val="sr-Latn-CS"/>
            </w:rPr>
            <w:t>.</w:t>
          </w:r>
          <w:r w:rsidR="006C5035">
            <w:rPr>
              <w:lang w:val="sr-Latn-CS"/>
            </w:rPr>
            <w:t>04.2022</w:t>
          </w:r>
          <w:r w:rsidR="006F61C6" w:rsidRPr="006D0694">
            <w:rPr>
              <w:lang w:val="sr-Latn-CS"/>
            </w:rPr>
            <w:t xml:space="preserve"> god.</w:t>
          </w:r>
        </w:p>
      </w:tc>
    </w:tr>
    <w:tr w:rsidR="002343C5" w:rsidRPr="006D0694" w14:paraId="6D40021E" w14:textId="77777777">
      <w:tc>
        <w:tcPr>
          <w:tcW w:w="9249" w:type="dxa"/>
          <w:gridSpan w:val="2"/>
        </w:tcPr>
        <w:p w14:paraId="4D7B4470" w14:textId="1F9E7942" w:rsidR="002343C5" w:rsidRPr="006D0694" w:rsidRDefault="006C5035">
          <w:pPr>
            <w:rPr>
              <w:lang w:val="sr-Latn-CS"/>
            </w:rPr>
          </w:pPr>
          <w:r>
            <w:rPr>
              <w:lang w:val="sr-Latn-CS"/>
            </w:rPr>
            <w:t>DAN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 xml:space="preserve"> Healthy&amp;Fit 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E710DD"/>
    <w:multiLevelType w:val="hybridMultilevel"/>
    <w:tmpl w:val="FFFFFFFF"/>
    <w:lvl w:ilvl="0" w:tplc="5B2E7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E3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66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81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60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4A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2C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E1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BF52DE7"/>
    <w:multiLevelType w:val="hybridMultilevel"/>
    <w:tmpl w:val="FFFFFFFF"/>
    <w:lvl w:ilvl="0" w:tplc="51C45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A4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02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A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A6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C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6E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ED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C3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3441">
    <w:abstractNumId w:val="2"/>
  </w:num>
  <w:num w:numId="2" w16cid:durableId="214857500">
    <w:abstractNumId w:val="0"/>
  </w:num>
  <w:num w:numId="3" w16cid:durableId="745490536">
    <w:abstractNumId w:val="1"/>
  </w:num>
  <w:num w:numId="4" w16cid:durableId="1846554522">
    <w:abstractNumId w:val="3"/>
  </w:num>
  <w:num w:numId="5" w16cid:durableId="1444418166">
    <w:abstractNumId w:val="12"/>
  </w:num>
  <w:num w:numId="6" w16cid:durableId="1312835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3083874">
    <w:abstractNumId w:val="4"/>
  </w:num>
  <w:num w:numId="8" w16cid:durableId="1789884957">
    <w:abstractNumId w:val="8"/>
  </w:num>
  <w:num w:numId="9" w16cid:durableId="2382531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3475285">
    <w:abstractNumId w:val="5"/>
  </w:num>
  <w:num w:numId="11" w16cid:durableId="2009402633">
    <w:abstractNumId w:val="9"/>
  </w:num>
  <w:num w:numId="12" w16cid:durableId="308024937">
    <w:abstractNumId w:val="11"/>
  </w:num>
  <w:num w:numId="13" w16cid:durableId="631979268">
    <w:abstractNumId w:val="10"/>
  </w:num>
  <w:num w:numId="14" w16cid:durableId="1288319003">
    <w:abstractNumId w:val="6"/>
  </w:num>
  <w:num w:numId="15" w16cid:durableId="2053647538">
    <w:abstractNumId w:val="7"/>
  </w:num>
  <w:num w:numId="16" w16cid:durableId="5275261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047A2"/>
    <w:rsid w:val="0002236A"/>
    <w:rsid w:val="00023977"/>
    <w:rsid w:val="00043E57"/>
    <w:rsid w:val="00044C84"/>
    <w:rsid w:val="00046458"/>
    <w:rsid w:val="00074F9A"/>
    <w:rsid w:val="000C573E"/>
    <w:rsid w:val="000C7ADC"/>
    <w:rsid w:val="000F5EE8"/>
    <w:rsid w:val="00103833"/>
    <w:rsid w:val="00123AE3"/>
    <w:rsid w:val="001270FE"/>
    <w:rsid w:val="00142FA8"/>
    <w:rsid w:val="00151CDF"/>
    <w:rsid w:val="00157DAE"/>
    <w:rsid w:val="00161F86"/>
    <w:rsid w:val="00177290"/>
    <w:rsid w:val="001A146D"/>
    <w:rsid w:val="001B128E"/>
    <w:rsid w:val="001B38A4"/>
    <w:rsid w:val="001E0F81"/>
    <w:rsid w:val="001F6798"/>
    <w:rsid w:val="002049AA"/>
    <w:rsid w:val="00210E17"/>
    <w:rsid w:val="00211C68"/>
    <w:rsid w:val="002343C5"/>
    <w:rsid w:val="00244350"/>
    <w:rsid w:val="0024759A"/>
    <w:rsid w:val="00247939"/>
    <w:rsid w:val="00257501"/>
    <w:rsid w:val="00260B17"/>
    <w:rsid w:val="002A4FE3"/>
    <w:rsid w:val="002B04DE"/>
    <w:rsid w:val="002B284B"/>
    <w:rsid w:val="002E18F0"/>
    <w:rsid w:val="002E6960"/>
    <w:rsid w:val="0030122B"/>
    <w:rsid w:val="003029BD"/>
    <w:rsid w:val="003118C3"/>
    <w:rsid w:val="00317FF2"/>
    <w:rsid w:val="00323ACD"/>
    <w:rsid w:val="003312BC"/>
    <w:rsid w:val="00351617"/>
    <w:rsid w:val="0035348D"/>
    <w:rsid w:val="00382BDE"/>
    <w:rsid w:val="003860EF"/>
    <w:rsid w:val="00387292"/>
    <w:rsid w:val="003A4834"/>
    <w:rsid w:val="003A54B7"/>
    <w:rsid w:val="003B01FF"/>
    <w:rsid w:val="003C6C27"/>
    <w:rsid w:val="003D2303"/>
    <w:rsid w:val="003D5CA3"/>
    <w:rsid w:val="003E416D"/>
    <w:rsid w:val="00400C43"/>
    <w:rsid w:val="00404424"/>
    <w:rsid w:val="00422B0E"/>
    <w:rsid w:val="00427E05"/>
    <w:rsid w:val="00431D57"/>
    <w:rsid w:val="004504BC"/>
    <w:rsid w:val="004561C7"/>
    <w:rsid w:val="0046278C"/>
    <w:rsid w:val="00463255"/>
    <w:rsid w:val="0046479A"/>
    <w:rsid w:val="0046548E"/>
    <w:rsid w:val="0049039A"/>
    <w:rsid w:val="00490DC7"/>
    <w:rsid w:val="00495821"/>
    <w:rsid w:val="004A22E8"/>
    <w:rsid w:val="004B4658"/>
    <w:rsid w:val="004E0AC9"/>
    <w:rsid w:val="004E54E8"/>
    <w:rsid w:val="00513145"/>
    <w:rsid w:val="00525A35"/>
    <w:rsid w:val="0053248E"/>
    <w:rsid w:val="0054209A"/>
    <w:rsid w:val="005430FA"/>
    <w:rsid w:val="00555767"/>
    <w:rsid w:val="00565EE6"/>
    <w:rsid w:val="00574004"/>
    <w:rsid w:val="00574B6C"/>
    <w:rsid w:val="005857D0"/>
    <w:rsid w:val="005A3FD1"/>
    <w:rsid w:val="005C7E6B"/>
    <w:rsid w:val="005F3958"/>
    <w:rsid w:val="005F424E"/>
    <w:rsid w:val="005F7D04"/>
    <w:rsid w:val="00614EF5"/>
    <w:rsid w:val="00617D8C"/>
    <w:rsid w:val="006273A8"/>
    <w:rsid w:val="006372F2"/>
    <w:rsid w:val="00645369"/>
    <w:rsid w:val="00647890"/>
    <w:rsid w:val="00654830"/>
    <w:rsid w:val="006776CF"/>
    <w:rsid w:val="00684DDB"/>
    <w:rsid w:val="00685F4A"/>
    <w:rsid w:val="00692C2C"/>
    <w:rsid w:val="00692FFE"/>
    <w:rsid w:val="0069710E"/>
    <w:rsid w:val="006A7F4E"/>
    <w:rsid w:val="006B3C66"/>
    <w:rsid w:val="006C5035"/>
    <w:rsid w:val="006D0694"/>
    <w:rsid w:val="006D41CE"/>
    <w:rsid w:val="006D47D8"/>
    <w:rsid w:val="006D702B"/>
    <w:rsid w:val="006F5247"/>
    <w:rsid w:val="006F61C6"/>
    <w:rsid w:val="00701F2D"/>
    <w:rsid w:val="0071297D"/>
    <w:rsid w:val="0075169F"/>
    <w:rsid w:val="00777657"/>
    <w:rsid w:val="00783BD1"/>
    <w:rsid w:val="00795494"/>
    <w:rsid w:val="007A2854"/>
    <w:rsid w:val="007B3BF9"/>
    <w:rsid w:val="007B5915"/>
    <w:rsid w:val="007C754A"/>
    <w:rsid w:val="007E1F8E"/>
    <w:rsid w:val="00802ECD"/>
    <w:rsid w:val="00813FDB"/>
    <w:rsid w:val="0081471E"/>
    <w:rsid w:val="008348D3"/>
    <w:rsid w:val="008357F1"/>
    <w:rsid w:val="0084235B"/>
    <w:rsid w:val="00851B00"/>
    <w:rsid w:val="00870F50"/>
    <w:rsid w:val="008A0BA8"/>
    <w:rsid w:val="008B1138"/>
    <w:rsid w:val="008B1E65"/>
    <w:rsid w:val="008E3870"/>
    <w:rsid w:val="008E3BE7"/>
    <w:rsid w:val="008E458F"/>
    <w:rsid w:val="009207A8"/>
    <w:rsid w:val="00923C4C"/>
    <w:rsid w:val="0093054F"/>
    <w:rsid w:val="00950798"/>
    <w:rsid w:val="0099694D"/>
    <w:rsid w:val="009A2F6F"/>
    <w:rsid w:val="009B6FA7"/>
    <w:rsid w:val="009F0BDC"/>
    <w:rsid w:val="009F1CA1"/>
    <w:rsid w:val="009F55B1"/>
    <w:rsid w:val="00A12216"/>
    <w:rsid w:val="00A355DD"/>
    <w:rsid w:val="00A361D4"/>
    <w:rsid w:val="00A44210"/>
    <w:rsid w:val="00A73660"/>
    <w:rsid w:val="00A97D6C"/>
    <w:rsid w:val="00AA2BD5"/>
    <w:rsid w:val="00AA6CE3"/>
    <w:rsid w:val="00AC06A4"/>
    <w:rsid w:val="00AC7909"/>
    <w:rsid w:val="00B0622B"/>
    <w:rsid w:val="00B13FF8"/>
    <w:rsid w:val="00B14AA4"/>
    <w:rsid w:val="00B357AD"/>
    <w:rsid w:val="00B357F1"/>
    <w:rsid w:val="00B40827"/>
    <w:rsid w:val="00B549D9"/>
    <w:rsid w:val="00B657EC"/>
    <w:rsid w:val="00B75D52"/>
    <w:rsid w:val="00B82687"/>
    <w:rsid w:val="00B93575"/>
    <w:rsid w:val="00BD39B8"/>
    <w:rsid w:val="00BE23DB"/>
    <w:rsid w:val="00BE6621"/>
    <w:rsid w:val="00C127E2"/>
    <w:rsid w:val="00C20575"/>
    <w:rsid w:val="00C24B5D"/>
    <w:rsid w:val="00C30C23"/>
    <w:rsid w:val="00C36B1B"/>
    <w:rsid w:val="00C44E29"/>
    <w:rsid w:val="00C46F55"/>
    <w:rsid w:val="00C4723D"/>
    <w:rsid w:val="00C502CA"/>
    <w:rsid w:val="00C70470"/>
    <w:rsid w:val="00C75DBE"/>
    <w:rsid w:val="00C836BA"/>
    <w:rsid w:val="00CA0041"/>
    <w:rsid w:val="00CC420E"/>
    <w:rsid w:val="00CF694C"/>
    <w:rsid w:val="00D22530"/>
    <w:rsid w:val="00D36260"/>
    <w:rsid w:val="00D632D4"/>
    <w:rsid w:val="00D769D6"/>
    <w:rsid w:val="00D87FB0"/>
    <w:rsid w:val="00D94E62"/>
    <w:rsid w:val="00D97F08"/>
    <w:rsid w:val="00DE3C0E"/>
    <w:rsid w:val="00DF11F5"/>
    <w:rsid w:val="00DF310B"/>
    <w:rsid w:val="00DF7482"/>
    <w:rsid w:val="00E11A03"/>
    <w:rsid w:val="00E464F7"/>
    <w:rsid w:val="00E47EDC"/>
    <w:rsid w:val="00E548DA"/>
    <w:rsid w:val="00E54A9F"/>
    <w:rsid w:val="00E5598E"/>
    <w:rsid w:val="00E632E4"/>
    <w:rsid w:val="00E67E30"/>
    <w:rsid w:val="00E67F7F"/>
    <w:rsid w:val="00E80218"/>
    <w:rsid w:val="00EA1072"/>
    <w:rsid w:val="00EB4996"/>
    <w:rsid w:val="00EC70CF"/>
    <w:rsid w:val="00ED1115"/>
    <w:rsid w:val="00ED237E"/>
    <w:rsid w:val="00ED3833"/>
    <w:rsid w:val="00EE0D38"/>
    <w:rsid w:val="00EE3711"/>
    <w:rsid w:val="00F00A30"/>
    <w:rsid w:val="00F24E15"/>
    <w:rsid w:val="00F334DC"/>
    <w:rsid w:val="00F57410"/>
    <w:rsid w:val="00F62203"/>
    <w:rsid w:val="00F7235C"/>
    <w:rsid w:val="00F7319B"/>
    <w:rsid w:val="00F73843"/>
    <w:rsid w:val="00F74F0B"/>
    <w:rsid w:val="00F7796E"/>
    <w:rsid w:val="00F975F3"/>
    <w:rsid w:val="00FA32AD"/>
    <w:rsid w:val="00FC0ADC"/>
    <w:rsid w:val="00FC7770"/>
    <w:rsid w:val="00FD0ACA"/>
    <w:rsid w:val="0153C0AB"/>
    <w:rsid w:val="0316CA4D"/>
    <w:rsid w:val="03410FE0"/>
    <w:rsid w:val="0436FDE2"/>
    <w:rsid w:val="0635DA2A"/>
    <w:rsid w:val="07C80230"/>
    <w:rsid w:val="08EF34D9"/>
    <w:rsid w:val="09FE5936"/>
    <w:rsid w:val="0BE74A7A"/>
    <w:rsid w:val="0CAB74A2"/>
    <w:rsid w:val="0CF06B91"/>
    <w:rsid w:val="11060C7B"/>
    <w:rsid w:val="13B327E7"/>
    <w:rsid w:val="13FF0591"/>
    <w:rsid w:val="150B8A58"/>
    <w:rsid w:val="15404D27"/>
    <w:rsid w:val="19208837"/>
    <w:rsid w:val="19A19708"/>
    <w:rsid w:val="1B6D97AC"/>
    <w:rsid w:val="1DEC7176"/>
    <w:rsid w:val="20E67BEF"/>
    <w:rsid w:val="2A648E98"/>
    <w:rsid w:val="2D06637A"/>
    <w:rsid w:val="2DD7513B"/>
    <w:rsid w:val="2FE60176"/>
    <w:rsid w:val="3188BBEC"/>
    <w:rsid w:val="3216A198"/>
    <w:rsid w:val="35705DF9"/>
    <w:rsid w:val="369D93E8"/>
    <w:rsid w:val="384E56E8"/>
    <w:rsid w:val="389295FF"/>
    <w:rsid w:val="393CD914"/>
    <w:rsid w:val="3B5EFFEB"/>
    <w:rsid w:val="3C729E3E"/>
    <w:rsid w:val="3F7C76A0"/>
    <w:rsid w:val="3FAC1A98"/>
    <w:rsid w:val="3FC6A3BB"/>
    <w:rsid w:val="4147EAF9"/>
    <w:rsid w:val="41572D92"/>
    <w:rsid w:val="4283C076"/>
    <w:rsid w:val="4633D654"/>
    <w:rsid w:val="47CAE5D9"/>
    <w:rsid w:val="4CF1FFA5"/>
    <w:rsid w:val="4F5A2422"/>
    <w:rsid w:val="57484567"/>
    <w:rsid w:val="5D601CBC"/>
    <w:rsid w:val="5F0B10F6"/>
    <w:rsid w:val="60B650B4"/>
    <w:rsid w:val="63EF2673"/>
    <w:rsid w:val="6563E20C"/>
    <w:rsid w:val="658E5B6B"/>
    <w:rsid w:val="65D5D67D"/>
    <w:rsid w:val="65DDCE9B"/>
    <w:rsid w:val="663DBDEC"/>
    <w:rsid w:val="67262FBD"/>
    <w:rsid w:val="68503D83"/>
    <w:rsid w:val="69595E9A"/>
    <w:rsid w:val="69A64DA7"/>
    <w:rsid w:val="6D3751F5"/>
    <w:rsid w:val="6D8CBA6D"/>
    <w:rsid w:val="6DE050EA"/>
    <w:rsid w:val="72DD5369"/>
    <w:rsid w:val="736B1DA7"/>
    <w:rsid w:val="73DD6C27"/>
    <w:rsid w:val="7439923A"/>
    <w:rsid w:val="749B855C"/>
    <w:rsid w:val="764A9465"/>
    <w:rsid w:val="787B8D9B"/>
    <w:rsid w:val="7B5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9FF98"/>
  <w15:docId w15:val="{6D00FDED-FD75-47F7-8F45-8B896A2E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TitleChar">
    <w:name w:val="Title Char"/>
    <w:basedOn w:val="DefaultParagraphFont"/>
    <w:link w:val="Title"/>
    <w:rsid w:val="00E67E30"/>
    <w:rPr>
      <w:rFonts w:ascii="Arial" w:hAnsi="Arial"/>
      <w:b/>
      <w:sz w:val="36"/>
      <w:lang w:eastAsia="sr-Latn-CS"/>
    </w:rPr>
  </w:style>
  <w:style w:type="paragraph" w:customStyle="1" w:styleId="HeaderandFooter">
    <w:name w:val="Header and Footer"/>
    <w:basedOn w:val="Normal"/>
    <w:qFormat/>
    <w:rsid w:val="001A146D"/>
    <w:pPr>
      <w:suppressAutoHyphens/>
    </w:pPr>
  </w:style>
  <w:style w:type="paragraph" w:styleId="NoSpacing">
    <w:name w:val="No Spacing"/>
    <w:uiPriority w:val="1"/>
    <w:qFormat/>
    <w:rsid w:val="0002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10" ma:contentTypeDescription="Create a new document." ma:contentTypeScope="" ma:versionID="e010748daa662f839f23f61b0d7879c8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4a984d347af503a18d4f84db0c03ba47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10f04b-76f4-408b-940b-c6b8407797e4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 xsi:nil="true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1F82EE-158D-498B-AB27-4336398D7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28ca483a-f95a-4c23-a782-69af0f986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7D5D1D-68F0-4BD5-A57A-58F98833827E}">
  <ds:schemaRefs>
    <ds:schemaRef ds:uri="http://schemas.microsoft.com/office/2006/metadata/properties"/>
    <ds:schemaRef ds:uri="http://schemas.microsoft.com/office/infopath/2007/PartnerControls"/>
    <ds:schemaRef ds:uri="28ca483a-f95a-4c23-a782-69af0f986a75"/>
    <ds:schemaRef ds:uri="e6060a77-2bb7-4c5b-a753-cb784137bb1c"/>
  </ds:schemaRefs>
</ds:datastoreItem>
</file>

<file path=customXml/itemProps3.xml><?xml version="1.0" encoding="utf-8"?>
<ds:datastoreItem xmlns:ds="http://schemas.openxmlformats.org/officeDocument/2006/customXml" ds:itemID="{B695C53D-C331-4484-9A33-C69FB3B1B0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10</TotalTime>
  <Pages>8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Darko Stosic</cp:lastModifiedBy>
  <cp:revision>89</cp:revision>
  <cp:lastPrinted>1999-04-23T22:49:00Z</cp:lastPrinted>
  <dcterms:created xsi:type="dcterms:W3CDTF">2021-03-09T15:33:00Z</dcterms:created>
  <dcterms:modified xsi:type="dcterms:W3CDTF">2022-04-06T18:10:00Z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