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6598" w14:textId="54E42EF8" w:rsidR="003372D3" w:rsidRPr="003372D3" w:rsidRDefault="54020BFF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36507170">
        <w:rPr>
          <w:lang w:val="sr-Latn-CS"/>
        </w:rPr>
        <w:t>Healthy&amp;Fi</w:t>
      </w:r>
      <w:r w:rsidR="6035F0E8" w:rsidRPr="36507170">
        <w:rPr>
          <w:lang w:val="sr-Latn-CS"/>
        </w:rPr>
        <w:t>t</w:t>
      </w:r>
    </w:p>
    <w:p w14:paraId="4AA46E2B" w14:textId="36470AD7" w:rsidR="003372D3" w:rsidRPr="003372D3" w:rsidRDefault="6035F0E8" w:rsidP="003372D3">
      <w:pPr>
        <w:pStyle w:val="Title"/>
        <w:jc w:val="right"/>
        <w:rPr>
          <w:lang w:val="sr-Latn-CS"/>
        </w:rPr>
      </w:pPr>
      <w:r w:rsidRPr="6035F0E8">
        <w:rPr>
          <w:lang w:val="sr-Latn-CS"/>
        </w:rPr>
        <w:t>Portal za organizaciju treninga i ishrane</w:t>
      </w:r>
    </w:p>
    <w:p w14:paraId="29D6B04F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795B3B50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672A6659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E7B734B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A37501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286775A" w14:textId="77777777" w:rsidR="00834AA0" w:rsidRDefault="00834AA0" w:rsidP="00834AA0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34AA0" w14:paraId="2E3E1617" w14:textId="77777777" w:rsidTr="00834A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DA95D" w14:textId="77777777" w:rsidR="00834AA0" w:rsidRDefault="00834AA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771D64" w14:textId="77777777" w:rsidR="00834AA0" w:rsidRDefault="00834AA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AF5F8B" w14:textId="77777777" w:rsidR="00834AA0" w:rsidRDefault="00834AA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F125A6" w14:textId="77777777" w:rsidR="00834AA0" w:rsidRDefault="00834AA0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834AA0" w14:paraId="4C3226D4" w14:textId="77777777" w:rsidTr="00834A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24075" w14:textId="365F7F48" w:rsidR="00834AA0" w:rsidRDefault="00834AA0">
            <w:pPr>
              <w:pStyle w:val="Tabletext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16.04.2022. god.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F82A5" w14:textId="77777777" w:rsidR="00834AA0" w:rsidRDefault="00834AA0">
            <w:pPr>
              <w:pStyle w:val="Tabletext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D3F258" w14:textId="77777777" w:rsidR="00834AA0" w:rsidRDefault="00834AA0">
            <w:pPr>
              <w:pStyle w:val="Tabletext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050438" w14:textId="77777777" w:rsidR="00834AA0" w:rsidRDefault="00834AA0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>
              <w:rPr>
                <w:rFonts w:ascii="Arial" w:eastAsia="Arial" w:hAnsi="Arial" w:cs="Arial"/>
                <w:lang w:val="sr-Latn-CS"/>
              </w:rPr>
              <w:t>Darko Stošić</w:t>
            </w:r>
          </w:p>
          <w:p w14:paraId="147FA1B4" w14:textId="77777777" w:rsidR="00834AA0" w:rsidRDefault="00834AA0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>
              <w:rPr>
                <w:rFonts w:ascii="Arial" w:eastAsia="Arial" w:hAnsi="Arial" w:cs="Arial"/>
                <w:lang w:val="sr-Latn-CS"/>
              </w:rPr>
              <w:t>Antonije Mitić</w:t>
            </w:r>
          </w:p>
          <w:p w14:paraId="7F6B2332" w14:textId="77777777" w:rsidR="00834AA0" w:rsidRDefault="00834AA0">
            <w:pPr>
              <w:pStyle w:val="Tabletext"/>
              <w:rPr>
                <w:rFonts w:ascii="Arial" w:eastAsia="Arial" w:hAnsi="Arial" w:cs="Arial"/>
                <w:lang w:val="sr-Latn-CS"/>
              </w:rPr>
            </w:pPr>
            <w:r>
              <w:rPr>
                <w:rFonts w:ascii="Arial" w:eastAsia="Arial" w:hAnsi="Arial" w:cs="Arial"/>
                <w:lang w:val="sr-Latn-CS"/>
              </w:rPr>
              <w:t>Nemanja Stojadinović</w:t>
            </w:r>
          </w:p>
        </w:tc>
      </w:tr>
    </w:tbl>
    <w:p w14:paraId="4B94D5A5" w14:textId="77777777" w:rsidR="00206E1F" w:rsidRPr="003372D3" w:rsidRDefault="00206E1F">
      <w:pPr>
        <w:rPr>
          <w:lang w:val="sr-Latn-CS"/>
        </w:rPr>
      </w:pPr>
    </w:p>
    <w:p w14:paraId="414DD77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960639C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61FD008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D346E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EAE8FB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4CBCE" w14:textId="3EB3EED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 w:rsidR="00D413C1">
        <w:rPr>
          <w:noProof/>
        </w:rPr>
        <w:t>7</w:t>
      </w:r>
    </w:p>
    <w:p w14:paraId="4D76ED65" w14:textId="4F2BFF6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 w:rsidR="00D413C1">
        <w:rPr>
          <w:noProof/>
        </w:rPr>
        <w:t>7</w:t>
      </w:r>
    </w:p>
    <w:p w14:paraId="5DFEA1F1" w14:textId="3D08FB9A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213B73">
        <w:rPr>
          <w:noProof/>
          <w:lang w:val="sr-Latn-CS"/>
        </w:rPr>
        <w:t>Prijavljeni korisnik</w:t>
      </w:r>
      <w:r>
        <w:rPr>
          <w:noProof/>
        </w:rPr>
        <w:tab/>
      </w:r>
      <w:r w:rsidR="00213B73">
        <w:rPr>
          <w:noProof/>
        </w:rPr>
        <w:t>8</w:t>
      </w:r>
    </w:p>
    <w:p w14:paraId="1F96CCD0" w14:textId="4E2D44E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="00213B73">
        <w:rPr>
          <w:noProof/>
          <w:lang w:val="sr-Latn-CS"/>
        </w:rPr>
        <w:t>Stručno lice</w:t>
      </w:r>
      <w:r>
        <w:rPr>
          <w:noProof/>
        </w:rPr>
        <w:tab/>
      </w:r>
      <w:r w:rsidR="00213B73">
        <w:rPr>
          <w:noProof/>
        </w:rPr>
        <w:t>8</w:t>
      </w:r>
    </w:p>
    <w:p w14:paraId="781D0539" w14:textId="120ACB7D" w:rsidR="00B93B67" w:rsidRDefault="00B93B67" w:rsidP="00213B73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="00213B73">
        <w:rPr>
          <w:noProof/>
          <w:lang w:val="sr-Latn-CS"/>
        </w:rPr>
        <w:t>Administrator</w:t>
      </w:r>
      <w:r>
        <w:rPr>
          <w:noProof/>
        </w:rPr>
        <w:tab/>
      </w:r>
      <w:r w:rsidR="00213B73">
        <w:rPr>
          <w:noProof/>
        </w:rPr>
        <w:t>8</w:t>
      </w:r>
    </w:p>
    <w:p w14:paraId="2A9EFFDD" w14:textId="34418B23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9F4B62">
        <w:rPr>
          <w:noProof/>
        </w:rPr>
        <w:t>8</w:t>
      </w:r>
    </w:p>
    <w:p w14:paraId="2AC0D53E" w14:textId="272A1996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9F4B62">
        <w:rPr>
          <w:noProof/>
          <w:lang w:val="sr-Latn-CS"/>
        </w:rPr>
        <w:t>Pregled informacija</w:t>
      </w:r>
      <w:r>
        <w:rPr>
          <w:noProof/>
        </w:rPr>
        <w:tab/>
      </w:r>
      <w:r w:rsidR="009F4B62">
        <w:rPr>
          <w:noProof/>
        </w:rPr>
        <w:t>8</w:t>
      </w:r>
    </w:p>
    <w:p w14:paraId="1323BC32" w14:textId="4AB3D14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</w:t>
      </w:r>
      <w:r w:rsidR="009F4B62">
        <w:rPr>
          <w:noProof/>
          <w:lang w:val="sr-Latn-CS"/>
        </w:rPr>
        <w:t>ijavljivanje</w:t>
      </w:r>
      <w:r>
        <w:rPr>
          <w:noProof/>
        </w:rPr>
        <w:tab/>
      </w:r>
      <w:r w:rsidR="009F4B62">
        <w:rPr>
          <w:noProof/>
        </w:rPr>
        <w:t>10</w:t>
      </w:r>
    </w:p>
    <w:p w14:paraId="60F47F61" w14:textId="6F3014A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9F4B62">
        <w:rPr>
          <w:noProof/>
          <w:lang w:val="sr-Latn-CS"/>
        </w:rPr>
        <w:t>Kupovina plana</w:t>
      </w:r>
      <w:r>
        <w:rPr>
          <w:noProof/>
        </w:rPr>
        <w:tab/>
      </w:r>
      <w:r w:rsidR="009F4B62">
        <w:rPr>
          <w:noProof/>
        </w:rPr>
        <w:t>12</w:t>
      </w:r>
    </w:p>
    <w:p w14:paraId="12CB2EE8" w14:textId="4CC7D65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7916B3">
        <w:rPr>
          <w:noProof/>
          <w:lang w:val="sr-Latn-CS"/>
        </w:rPr>
        <w:t xml:space="preserve">Ocenjivanje </w:t>
      </w:r>
      <w:r w:rsidR="00A300D0">
        <w:rPr>
          <w:noProof/>
          <w:lang w:val="sr-Latn-CS"/>
        </w:rPr>
        <w:t>S</w:t>
      </w:r>
      <w:r w:rsidR="007916B3">
        <w:rPr>
          <w:noProof/>
          <w:lang w:val="sr-Latn-CS"/>
        </w:rPr>
        <w:t>tručnog lica</w:t>
      </w:r>
      <w:r>
        <w:rPr>
          <w:noProof/>
        </w:rPr>
        <w:tab/>
      </w:r>
      <w:r w:rsidR="007916B3">
        <w:rPr>
          <w:noProof/>
        </w:rPr>
        <w:t>13</w:t>
      </w:r>
    </w:p>
    <w:p w14:paraId="193FD29C" w14:textId="3F76133E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7916B3">
        <w:rPr>
          <w:noProof/>
          <w:lang w:val="sr-Latn-CS"/>
        </w:rPr>
        <w:t>kupljenih planova</w:t>
      </w:r>
      <w:r>
        <w:rPr>
          <w:noProof/>
        </w:rPr>
        <w:tab/>
      </w:r>
      <w:r w:rsidR="007916B3">
        <w:rPr>
          <w:noProof/>
        </w:rPr>
        <w:t>14</w:t>
      </w:r>
    </w:p>
    <w:p w14:paraId="5C7C61FF" w14:textId="5A64194A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7916B3">
        <w:rPr>
          <w:noProof/>
          <w:lang w:val="sr-Latn-CS"/>
        </w:rPr>
        <w:t>Konverzacija unutar planova</w:t>
      </w:r>
      <w:r>
        <w:rPr>
          <w:noProof/>
        </w:rPr>
        <w:tab/>
      </w:r>
      <w:r w:rsidR="007916B3">
        <w:rPr>
          <w:noProof/>
        </w:rPr>
        <w:t>14</w:t>
      </w:r>
    </w:p>
    <w:p w14:paraId="36DEA386" w14:textId="10463A6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7916B3">
        <w:rPr>
          <w:noProof/>
          <w:lang w:val="sr-Latn-CS"/>
        </w:rPr>
        <w:t>Otkazivanje plana</w:t>
      </w:r>
      <w:r>
        <w:rPr>
          <w:noProof/>
        </w:rPr>
        <w:tab/>
      </w:r>
      <w:r w:rsidR="007916B3">
        <w:rPr>
          <w:noProof/>
        </w:rPr>
        <w:t>15</w:t>
      </w:r>
    </w:p>
    <w:p w14:paraId="7EC23B9B" w14:textId="7D156A36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7916B3">
        <w:rPr>
          <w:noProof/>
          <w:lang w:val="sr-Latn-CS"/>
        </w:rPr>
        <w:t>Apliciranje za ulogu Stručnog lica</w:t>
      </w:r>
      <w:r>
        <w:rPr>
          <w:noProof/>
        </w:rPr>
        <w:tab/>
      </w:r>
      <w:r w:rsidR="007916B3">
        <w:rPr>
          <w:noProof/>
        </w:rPr>
        <w:t>15</w:t>
      </w:r>
    </w:p>
    <w:p w14:paraId="753F61AF" w14:textId="3045573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7E5B3F">
        <w:rPr>
          <w:noProof/>
          <w:lang w:val="sr-Latn-CS"/>
        </w:rPr>
        <w:t xml:space="preserve">Ažuriranje i brisanje profila </w:t>
      </w:r>
      <w:r w:rsidR="007E14FC">
        <w:rPr>
          <w:noProof/>
          <w:lang w:val="sr-Latn-CS"/>
        </w:rPr>
        <w:t>K</w:t>
      </w:r>
      <w:r w:rsidR="007E5B3F">
        <w:rPr>
          <w:noProof/>
          <w:lang w:val="sr-Latn-CS"/>
        </w:rPr>
        <w:t>orisnik</w:t>
      </w:r>
      <w:r>
        <w:rPr>
          <w:noProof/>
        </w:rPr>
        <w:tab/>
      </w:r>
      <w:r w:rsidR="007E5B3F">
        <w:rPr>
          <w:noProof/>
        </w:rPr>
        <w:t>16</w:t>
      </w:r>
    </w:p>
    <w:p w14:paraId="4ABD6A88" w14:textId="4779A383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7E5B3F">
        <w:rPr>
          <w:noProof/>
          <w:lang w:val="sr-Latn-CS"/>
        </w:rPr>
        <w:t>Apliciranje za dodavanje planova</w:t>
      </w:r>
      <w:r>
        <w:rPr>
          <w:noProof/>
        </w:rPr>
        <w:tab/>
      </w:r>
      <w:r w:rsidR="00C45599">
        <w:rPr>
          <w:noProof/>
        </w:rPr>
        <w:t>16</w:t>
      </w:r>
    </w:p>
    <w:p w14:paraId="670A23EE" w14:textId="6BA1F35A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C45599">
        <w:rPr>
          <w:noProof/>
          <w:lang w:val="sr-Latn-CS"/>
        </w:rPr>
        <w:t>Pregled svih planova</w:t>
      </w:r>
      <w:r>
        <w:rPr>
          <w:noProof/>
        </w:rPr>
        <w:tab/>
      </w:r>
      <w:r w:rsidR="00C45599">
        <w:rPr>
          <w:noProof/>
        </w:rPr>
        <w:t>17</w:t>
      </w:r>
    </w:p>
    <w:p w14:paraId="765EF622" w14:textId="70BCC82A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C45599">
        <w:rPr>
          <w:noProof/>
          <w:lang w:val="sr-Latn-CS"/>
        </w:rPr>
        <w:t>Ažuriranje i brisanje profila S</w:t>
      </w:r>
      <w:r w:rsidR="007E14FC">
        <w:rPr>
          <w:noProof/>
          <w:lang w:val="sr-Latn-CS"/>
        </w:rPr>
        <w:t>tručnog lica</w:t>
      </w:r>
      <w:r>
        <w:rPr>
          <w:noProof/>
        </w:rPr>
        <w:tab/>
      </w:r>
      <w:r w:rsidR="007E14FC">
        <w:rPr>
          <w:noProof/>
        </w:rPr>
        <w:t>17</w:t>
      </w:r>
    </w:p>
    <w:p w14:paraId="123E8EB8" w14:textId="588A98D5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7E14FC">
        <w:rPr>
          <w:noProof/>
          <w:lang w:val="sr-Latn-CS"/>
        </w:rPr>
        <w:t>Održavanje sistema</w:t>
      </w:r>
      <w:r>
        <w:rPr>
          <w:noProof/>
        </w:rPr>
        <w:tab/>
      </w:r>
      <w:r w:rsidR="007E14FC">
        <w:rPr>
          <w:noProof/>
        </w:rPr>
        <w:t>17</w:t>
      </w:r>
    </w:p>
    <w:p w14:paraId="7F544ECD" w14:textId="217BF77F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</w:t>
      </w:r>
      <w:r w:rsidR="003833FE">
        <w:rPr>
          <w:noProof/>
          <w:lang w:val="sr-Latn-CS"/>
        </w:rPr>
        <w:t>utentifikacija zahteva za Stručno lice</w:t>
      </w:r>
      <w:r>
        <w:rPr>
          <w:noProof/>
        </w:rPr>
        <w:tab/>
      </w:r>
      <w:r w:rsidR="003833FE">
        <w:rPr>
          <w:noProof/>
        </w:rPr>
        <w:t>18</w:t>
      </w:r>
    </w:p>
    <w:p w14:paraId="2A177CEF" w14:textId="4CC122C5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A92EB3">
        <w:rPr>
          <w:noProof/>
        </w:rPr>
        <w:t>18</w:t>
      </w:r>
    </w:p>
    <w:p w14:paraId="5FE7E782" w14:textId="193194E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A92EB3">
        <w:rPr>
          <w:noProof/>
        </w:rPr>
        <w:t>18</w:t>
      </w:r>
    </w:p>
    <w:p w14:paraId="6DF4864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5E99DF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1775E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51152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C789A5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EF77B7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362FD78F" w14:textId="351A5C95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FAC8858" w14:textId="2BEE2DD2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Pr="74A33A03">
        <w:rPr>
          <w:lang w:val="sr-Latn-CS"/>
        </w:rPr>
        <w:t>Healthy&amp;Fit</w:t>
      </w:r>
      <w:r>
        <w:rPr>
          <w:lang w:val="sr-Latn-CS"/>
        </w:rPr>
        <w:t xml:space="preserve"> portala.</w:t>
      </w:r>
      <w:r w:rsidR="00397DD2">
        <w:rPr>
          <w:lang w:val="sr-Latn-CS"/>
        </w:rPr>
        <w:t xml:space="preserve"> </w:t>
      </w:r>
    </w:p>
    <w:p w14:paraId="1AA9D46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38BF84CB" w14:textId="608CC7C9" w:rsidR="74A33A03" w:rsidRDefault="74A33A03" w:rsidP="74A33A03">
      <w:pPr>
        <w:pStyle w:val="BodyText"/>
        <w:rPr>
          <w:color w:val="000000" w:themeColor="text1"/>
          <w:lang w:val="sr-Latn-CS"/>
        </w:rPr>
      </w:pPr>
      <w:r w:rsidRPr="74A33A03">
        <w:rPr>
          <w:color w:val="000000" w:themeColor="text1"/>
          <w:lang w:val="sr-Latn-CS"/>
        </w:rPr>
        <w:t>Dokument opisuje opšti plan koji će biti korišćen od strane DANTeam-a za razvoj Web portala Healthy&amp;Fit</w:t>
      </w:r>
      <w:r w:rsidRPr="74A33A03">
        <w:rPr>
          <w:b/>
          <w:bCs/>
          <w:i/>
          <w:iCs/>
          <w:color w:val="000000" w:themeColor="text1"/>
          <w:lang w:val="sr-Latn-CS"/>
        </w:rPr>
        <w:t xml:space="preserve"> </w:t>
      </w:r>
      <w:r w:rsidRPr="74A33A03">
        <w:rPr>
          <w:color w:val="000000" w:themeColor="text1"/>
          <w:lang w:val="sr-Latn-CS"/>
        </w:rPr>
        <w:t xml:space="preserve">namenjenog za organizaciju planova treninga i ishrane. Aplikacija </w:t>
      </w:r>
      <w:r w:rsidRPr="74A33A03">
        <w:rPr>
          <w:color w:val="000000" w:themeColor="text1"/>
          <w:lang w:val="sr-Latn-RS"/>
        </w:rPr>
        <w:t>će omogućiti pregled planova ishrane i planova treninga koja nude stručna lica, interaktivni način kupovine planova, kao i sistem za ocenjivanje stručnih lica i komunikaciju.</w:t>
      </w:r>
    </w:p>
    <w:p w14:paraId="6F3B69C3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207EE3DF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D446ACD" w14:textId="72A67DE1" w:rsidR="00DE518F" w:rsidRDefault="00DE518F" w:rsidP="74A33A03">
      <w:pPr>
        <w:pStyle w:val="BodyText"/>
        <w:numPr>
          <w:ilvl w:val="0"/>
          <w:numId w:val="22"/>
        </w:numPr>
        <w:tabs>
          <w:tab w:val="num" w:pos="720"/>
        </w:tabs>
        <w:ind w:left="1440"/>
        <w:rPr>
          <w:lang w:val="sr-Latn-CS"/>
        </w:rPr>
      </w:pPr>
      <w:r w:rsidRPr="74A33A03">
        <w:rPr>
          <w:lang w:val="sr-Latn-CS"/>
        </w:rPr>
        <w:t>Healthy&amp;Fit</w:t>
      </w:r>
      <w:r>
        <w:rPr>
          <w:lang w:val="sr-Latn-CS"/>
        </w:rPr>
        <w:t xml:space="preserve"> – Predlog projekta</w:t>
      </w:r>
      <w:r w:rsidRPr="006F61C6">
        <w:rPr>
          <w:lang w:val="sr-Latn-CS"/>
        </w:rPr>
        <w:t xml:space="preserve">, </w:t>
      </w:r>
      <w:r w:rsidRPr="74A33A03">
        <w:rPr>
          <w:lang w:val="sr-Latn-CS"/>
        </w:rPr>
        <w:t>DAN- Healthy&amp;Fit</w:t>
      </w:r>
      <w:r w:rsidR="74A33A03" w:rsidRPr="74A33A03">
        <w:rPr>
          <w:lang w:val="sr-Latn-CS"/>
        </w:rPr>
        <w:t xml:space="preserve"> </w:t>
      </w:r>
      <w:r>
        <w:rPr>
          <w:lang w:val="sr-Latn-CS"/>
        </w:rPr>
        <w:t>-01</w:t>
      </w:r>
      <w:r w:rsidRPr="006F61C6">
        <w:rPr>
          <w:lang w:val="sr-Latn-CS"/>
        </w:rPr>
        <w:t>, V1.0</w:t>
      </w:r>
      <w:r>
        <w:rPr>
          <w:lang w:val="sr-Latn-CS"/>
        </w:rPr>
        <w:t xml:space="preserve">, </w:t>
      </w:r>
      <w:r w:rsidRPr="74A33A03">
        <w:rPr>
          <w:lang w:val="sr-Latn-CS"/>
        </w:rPr>
        <w:t>2022, DANTeam</w:t>
      </w:r>
      <w:r w:rsidRPr="006F61C6">
        <w:rPr>
          <w:lang w:val="sr-Latn-CS"/>
        </w:rPr>
        <w:t>.</w:t>
      </w:r>
    </w:p>
    <w:p w14:paraId="1C8212EB" w14:textId="14F8E5CF" w:rsidR="00DE518F" w:rsidRPr="006F61C6" w:rsidRDefault="00DE518F" w:rsidP="74A33A03">
      <w:pPr>
        <w:pStyle w:val="BodyText"/>
        <w:numPr>
          <w:ilvl w:val="0"/>
          <w:numId w:val="22"/>
        </w:numPr>
        <w:tabs>
          <w:tab w:val="num" w:pos="720"/>
        </w:tabs>
        <w:ind w:left="1440"/>
        <w:rPr>
          <w:lang w:val="sr-Latn-CS"/>
        </w:rPr>
      </w:pPr>
      <w:r w:rsidRPr="74A33A03">
        <w:rPr>
          <w:lang w:val="sr-Latn-CS"/>
        </w:rPr>
        <w:t>Healthy&amp;Fit – Vizija sistema, V1.0, 2022, DANTeam.</w:t>
      </w:r>
    </w:p>
    <w:p w14:paraId="7FA830DF" w14:textId="6137E823" w:rsidR="00397DD2" w:rsidRDefault="00DE518F" w:rsidP="74A33A03">
      <w:pPr>
        <w:pStyle w:val="BodyText"/>
        <w:numPr>
          <w:ilvl w:val="0"/>
          <w:numId w:val="22"/>
        </w:numPr>
        <w:tabs>
          <w:tab w:val="num" w:pos="720"/>
        </w:tabs>
        <w:ind w:left="1440"/>
        <w:rPr>
          <w:lang w:val="sr-Latn-CS"/>
        </w:rPr>
      </w:pPr>
      <w:r w:rsidRPr="74A33A03">
        <w:rPr>
          <w:lang w:val="sr-Latn-CS"/>
        </w:rPr>
        <w:t>Healthy&amp;Fit</w:t>
      </w:r>
      <w:r>
        <w:rPr>
          <w:lang w:val="sr-Latn-CS"/>
        </w:rPr>
        <w:t xml:space="preserve"> – Plan realizacije, V1.0, </w:t>
      </w:r>
      <w:r w:rsidRPr="74A33A03">
        <w:rPr>
          <w:lang w:val="sr-Latn-CS"/>
        </w:rPr>
        <w:t>2022, DANTeam</w:t>
      </w:r>
      <w:r w:rsidR="00397DD2">
        <w:rPr>
          <w:lang w:val="sr-Latn-CS"/>
        </w:rPr>
        <w:t>.</w:t>
      </w:r>
    </w:p>
    <w:p w14:paraId="3EAA6FD5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549E0D14" w14:textId="5DF28CF0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E177E4" w:rsidRPr="74A33A03">
        <w:rPr>
          <w:lang w:val="sr-Latn-CS"/>
        </w:rPr>
        <w:t>Healthy&amp;Fit</w:t>
      </w:r>
      <w:r w:rsidR="00E177E4">
        <w:rPr>
          <w:lang w:val="sr-Latn-CS"/>
        </w:rPr>
        <w:t xml:space="preserve"> portala prikazan je na sledećoj slici:</w:t>
      </w:r>
    </w:p>
    <w:p w14:paraId="3DEEC669" w14:textId="33A557E9" w:rsidR="0020422A" w:rsidRDefault="00D667CA" w:rsidP="0020422A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692A5285" wp14:editId="2BE24D27">
            <wp:extent cx="5572125" cy="392493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94FE" w14:textId="77777777" w:rsidR="00927A79" w:rsidRDefault="00927A79" w:rsidP="006E5E1D">
      <w:pPr>
        <w:pStyle w:val="BodyText"/>
        <w:rPr>
          <w:lang w:val="sr-Latn-CS"/>
        </w:rPr>
      </w:pPr>
    </w:p>
    <w:p w14:paraId="31D6BCE2" w14:textId="77777777" w:rsidR="00D667CA" w:rsidRDefault="00D667CA" w:rsidP="006E5E1D">
      <w:pPr>
        <w:pStyle w:val="BodyText"/>
        <w:rPr>
          <w:lang w:val="sr-Latn-CS"/>
        </w:rPr>
      </w:pPr>
    </w:p>
    <w:p w14:paraId="55BE92C8" w14:textId="6E0130A8" w:rsidR="00962138" w:rsidRDefault="00962138" w:rsidP="006E5E1D">
      <w:pPr>
        <w:pStyle w:val="BodyText"/>
        <w:rPr>
          <w:lang w:val="sr-Latn-CS"/>
        </w:rPr>
      </w:pPr>
      <w:r w:rsidRPr="74A33A03">
        <w:rPr>
          <w:lang w:val="sr-Latn-CS"/>
        </w:rPr>
        <w:lastRenderedPageBreak/>
        <w:t>Slučajevi korišćenja:</w:t>
      </w:r>
    </w:p>
    <w:p w14:paraId="39EE38F0" w14:textId="2F57E311" w:rsidR="74A33A03" w:rsidRDefault="74A33A03" w:rsidP="00566CC8">
      <w:pPr>
        <w:pStyle w:val="BodyText"/>
        <w:numPr>
          <w:ilvl w:val="1"/>
          <w:numId w:val="21"/>
        </w:numPr>
        <w:rPr>
          <w:lang w:val="sr-Latn-CS"/>
        </w:rPr>
      </w:pPr>
      <w:r w:rsidRPr="74A33A03">
        <w:rPr>
          <w:lang w:val="sr-Latn-CS"/>
        </w:rPr>
        <w:t>Pregled informacija</w:t>
      </w:r>
    </w:p>
    <w:p w14:paraId="34C09EA9" w14:textId="229F98A2" w:rsidR="74A33A03" w:rsidRDefault="74A33A03" w:rsidP="00566CC8">
      <w:pPr>
        <w:pStyle w:val="BodyText"/>
        <w:numPr>
          <w:ilvl w:val="1"/>
          <w:numId w:val="21"/>
        </w:numPr>
        <w:rPr>
          <w:lang w:val="sr-Latn-CS"/>
        </w:rPr>
      </w:pPr>
      <w:r w:rsidRPr="74A33A03">
        <w:rPr>
          <w:lang w:val="sr-Latn-CS"/>
        </w:rPr>
        <w:t>Prijavljivanje</w:t>
      </w:r>
    </w:p>
    <w:p w14:paraId="6E9750A1" w14:textId="2C053473" w:rsidR="74A33A03" w:rsidRDefault="74A33A03" w:rsidP="00566CC8">
      <w:pPr>
        <w:pStyle w:val="BodyText"/>
        <w:numPr>
          <w:ilvl w:val="1"/>
          <w:numId w:val="21"/>
        </w:numPr>
        <w:rPr>
          <w:lang w:val="sr-Latn-CS"/>
        </w:rPr>
      </w:pPr>
      <w:r w:rsidRPr="74A33A03">
        <w:rPr>
          <w:lang w:val="sr-Latn-CS"/>
        </w:rPr>
        <w:t>Pregled planova ishrane i treninga(pregled svih planova koje nudi stručno lice)</w:t>
      </w:r>
    </w:p>
    <w:p w14:paraId="6C49CF62" w14:textId="3BBAB418" w:rsidR="74A33A03" w:rsidRPr="00C93E52" w:rsidRDefault="74A33A03" w:rsidP="00C93E52">
      <w:pPr>
        <w:pStyle w:val="BodyText"/>
        <w:numPr>
          <w:ilvl w:val="1"/>
          <w:numId w:val="21"/>
        </w:numPr>
        <w:rPr>
          <w:lang w:val="sr-Latn-CS"/>
        </w:rPr>
      </w:pPr>
      <w:r w:rsidRPr="74A33A03">
        <w:rPr>
          <w:lang w:val="sr-Latn-CS"/>
        </w:rPr>
        <w:t>Ocenjivanje stručnih lic</w:t>
      </w:r>
      <w:r w:rsidR="00C93E52">
        <w:rPr>
          <w:lang w:val="sr-Latn-CS"/>
        </w:rPr>
        <w:t>a</w:t>
      </w:r>
    </w:p>
    <w:p w14:paraId="7B39E690" w14:textId="74D346C8" w:rsidR="006E5E1D" w:rsidRPr="00523AC0" w:rsidRDefault="74A33A03" w:rsidP="00523AC0">
      <w:pPr>
        <w:pStyle w:val="BodyText"/>
        <w:numPr>
          <w:ilvl w:val="1"/>
          <w:numId w:val="21"/>
        </w:numPr>
        <w:rPr>
          <w:lang w:val="sr-Latn-CS"/>
        </w:rPr>
      </w:pPr>
      <w:r w:rsidRPr="74A33A03">
        <w:rPr>
          <w:lang w:val="sr-Latn-CS"/>
        </w:rPr>
        <w:t>Održavanje naloga</w:t>
      </w:r>
    </w:p>
    <w:p w14:paraId="3656B9AB" w14:textId="44D3158A" w:rsidR="00962138" w:rsidRPr="00937FB0" w:rsidRDefault="00523AC0" w:rsidP="004E4574">
      <w:pPr>
        <w:pStyle w:val="BodyText"/>
      </w:pPr>
      <w:r>
        <w:rPr>
          <w:noProof/>
        </w:rPr>
        <w:drawing>
          <wp:inline distT="0" distB="0" distL="0" distR="0" wp14:anchorId="70EE1591" wp14:editId="28C3A95F">
            <wp:extent cx="566166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BAC0" w14:textId="387181A6" w:rsidR="006E5E1D" w:rsidRDefault="006E5E1D" w:rsidP="006E5E1D">
      <w:pPr>
        <w:pStyle w:val="BodyText"/>
        <w:rPr>
          <w:lang w:val="sr-Latn-CS"/>
        </w:rPr>
      </w:pPr>
    </w:p>
    <w:p w14:paraId="45FB0818" w14:textId="36C8E405" w:rsidR="006E5E1D" w:rsidRDefault="00726BE7" w:rsidP="004E4574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53E066C3" wp14:editId="2EA21CF9">
            <wp:extent cx="5135880" cy="3361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6D015403" w:rsidR="009458D3" w:rsidRDefault="00726BE7" w:rsidP="004E4574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6700EB87" wp14:editId="5CBF662A">
            <wp:extent cx="5120640" cy="296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9FDE" w14:textId="0AD20142" w:rsidR="00726BE7" w:rsidRDefault="00726BE7" w:rsidP="004E4574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3586EC96" wp14:editId="2BBE3A2F">
            <wp:extent cx="5265420" cy="2836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316" w14:textId="1FAD4025" w:rsidR="00726BE7" w:rsidRDefault="00726BE7" w:rsidP="004E4574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48282E3" wp14:editId="460F8D78">
            <wp:extent cx="5234940" cy="344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F3AD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601AF485" w14:textId="7AD0D3C3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Pr="74A33A03">
        <w:rPr>
          <w:lang w:val="sr-Latn-CS"/>
        </w:rPr>
        <w:t>Healthy&amp;Fit</w:t>
      </w:r>
      <w:r w:rsidRPr="5FA51717">
        <w:rPr>
          <w:lang w:val="sr-Latn-CS"/>
        </w:rPr>
        <w:t>.</w:t>
      </w:r>
    </w:p>
    <w:p w14:paraId="231D62BA" w14:textId="77777777" w:rsidR="006E5E1D" w:rsidRPr="003372D3" w:rsidRDefault="006E5E1D" w:rsidP="006E5E1D">
      <w:pPr>
        <w:pStyle w:val="Heading2"/>
        <w:rPr>
          <w:lang w:val="sr-Latn-CS"/>
        </w:rPr>
      </w:pPr>
      <w:bookmarkStart w:id="5" w:name="_Toc163018891"/>
      <w:r>
        <w:rPr>
          <w:lang w:val="sr-Latn-CS"/>
        </w:rPr>
        <w:t>Posetilac portala</w:t>
      </w:r>
      <w:bookmarkEnd w:id="5"/>
    </w:p>
    <w:p w14:paraId="50B09022" w14:textId="52DC1828" w:rsidR="74A33A03" w:rsidRDefault="74A33A03" w:rsidP="00D03030">
      <w:pPr>
        <w:pStyle w:val="BodyText"/>
        <w:rPr>
          <w:color w:val="000000" w:themeColor="text1"/>
          <w:lang w:val="sr-Latn-CS"/>
        </w:rPr>
      </w:pPr>
      <w:r w:rsidRPr="74A33A03">
        <w:rPr>
          <w:color w:val="000000" w:themeColor="text1"/>
          <w:lang w:val="sr-Latn-CS"/>
        </w:rPr>
        <w:t xml:space="preserve">Posetilac portala je osnovni profil korisnika sa najmanjim skupom funkcionalnosti na raspolaganju. Korisnici ovog tipa pristupaju portalu u cilju pregleda javnih informacija, dostupnih </w:t>
      </w:r>
      <w:r w:rsidRPr="009F7CF3">
        <w:rPr>
          <w:color w:val="000000" w:themeColor="text1"/>
          <w:lang w:val="sr-Latn-CS"/>
        </w:rPr>
        <w:t>Stručnih lica</w:t>
      </w:r>
      <w:r w:rsidRPr="74A33A03">
        <w:rPr>
          <w:i/>
          <w:iCs/>
          <w:color w:val="000000" w:themeColor="text1"/>
          <w:lang w:val="sr-Latn-CS"/>
        </w:rPr>
        <w:t xml:space="preserve"> </w:t>
      </w:r>
      <w:r w:rsidRPr="74A33A03">
        <w:rPr>
          <w:color w:val="000000" w:themeColor="text1"/>
          <w:lang w:val="sr-Latn-CS"/>
        </w:rPr>
        <w:t>kao i planova koji postoje. Pristup portalu u ulozi posetioca je slobodan, tj. ne zahteva prethodno prijavljivanje na portal.</w:t>
      </w:r>
    </w:p>
    <w:p w14:paraId="5889A974" w14:textId="0F9E5C09" w:rsidR="006E5E1D" w:rsidRPr="003372D3" w:rsidRDefault="74A33A03" w:rsidP="006E5E1D">
      <w:pPr>
        <w:pStyle w:val="Heading2"/>
        <w:rPr>
          <w:lang w:val="sr-Latn-CS"/>
        </w:rPr>
      </w:pPr>
      <w:r w:rsidRPr="74A33A03">
        <w:rPr>
          <w:lang w:val="sr-Latn-CS"/>
        </w:rPr>
        <w:lastRenderedPageBreak/>
        <w:t>Prijavljeni korisnik</w:t>
      </w:r>
    </w:p>
    <w:p w14:paraId="156A0DE8" w14:textId="5FC22827" w:rsidR="0020422A" w:rsidRDefault="74A33A03" w:rsidP="006E5E1D">
      <w:pPr>
        <w:pStyle w:val="BodyText"/>
        <w:rPr>
          <w:lang w:val="sr-Latn-CS"/>
        </w:rPr>
      </w:pPr>
      <w:r w:rsidRPr="74A33A03">
        <w:rPr>
          <w:color w:val="000000" w:themeColor="text1"/>
          <w:lang w:val="sr-Latn-CS"/>
        </w:rPr>
        <w:t>Prijavljeni korisnik</w:t>
      </w:r>
      <w:r w:rsidR="00D27246" w:rsidRPr="74A33A03">
        <w:rPr>
          <w:color w:val="000000" w:themeColor="text1"/>
          <w:lang w:val="sr-Latn-CS"/>
        </w:rPr>
        <w:t xml:space="preserve"> je </w:t>
      </w:r>
      <w:r w:rsidR="004E4574" w:rsidRPr="74A33A03">
        <w:rPr>
          <w:color w:val="000000" w:themeColor="text1"/>
          <w:lang w:val="sr-Latn-CS"/>
        </w:rPr>
        <w:t>profil</w:t>
      </w:r>
      <w:r w:rsidR="00D27246" w:rsidRPr="74A33A03">
        <w:rPr>
          <w:color w:val="000000" w:themeColor="text1"/>
          <w:lang w:val="sr-Latn-CS"/>
        </w:rPr>
        <w:t xml:space="preserve"> koji obuhvata sve </w:t>
      </w:r>
      <w:r w:rsidRPr="74A33A03">
        <w:rPr>
          <w:color w:val="000000" w:themeColor="text1"/>
          <w:lang w:val="sr-Latn-CS"/>
        </w:rPr>
        <w:t>posetioce koji su zainteresovani za dodatne usluge koje pruža ova aplikacija.</w:t>
      </w:r>
      <w:r w:rsidR="00D27246" w:rsidRPr="74A33A03">
        <w:rPr>
          <w:color w:val="000000" w:themeColor="text1"/>
          <w:lang w:val="sr-Latn-CS"/>
        </w:rPr>
        <w:t xml:space="preserve"> Veza generalizacije između </w:t>
      </w:r>
      <w:r w:rsidRPr="74A33A03">
        <w:rPr>
          <w:color w:val="000000" w:themeColor="text1"/>
          <w:lang w:val="sr-Latn-CS"/>
        </w:rPr>
        <w:t>ovog profila</w:t>
      </w:r>
      <w:r w:rsidR="00D27246" w:rsidRPr="74A33A03">
        <w:rPr>
          <w:color w:val="000000" w:themeColor="text1"/>
          <w:lang w:val="sr-Latn-CS"/>
        </w:rPr>
        <w:t xml:space="preserve"> i posetioca portala je uvedena da ukaže na </w:t>
      </w:r>
      <w:r w:rsidRPr="74A33A03">
        <w:rPr>
          <w:color w:val="000000" w:themeColor="text1"/>
          <w:lang w:val="sr-Latn-CS"/>
        </w:rPr>
        <w:t xml:space="preserve"> </w:t>
      </w:r>
      <w:r w:rsidR="00D27246" w:rsidRPr="74A33A03">
        <w:rPr>
          <w:color w:val="000000" w:themeColor="text1"/>
          <w:lang w:val="sr-Latn-CS"/>
        </w:rPr>
        <w:t xml:space="preserve">mogućnost pristupa svim osnovnim funkcionalnostima </w:t>
      </w:r>
      <w:r w:rsidRPr="74A33A03">
        <w:rPr>
          <w:color w:val="000000" w:themeColor="text1"/>
          <w:lang w:val="sr-Latn-CS"/>
        </w:rPr>
        <w:t>aplikacije</w:t>
      </w:r>
      <w:r w:rsidR="00D27246" w:rsidRPr="74A33A03">
        <w:rPr>
          <w:color w:val="000000" w:themeColor="text1"/>
          <w:lang w:val="sr-Latn-CS"/>
        </w:rPr>
        <w:t xml:space="preserve"> vezanim za pregled informacija. </w:t>
      </w:r>
      <w:r w:rsidRPr="74A33A03">
        <w:rPr>
          <w:color w:val="000000" w:themeColor="text1"/>
          <w:lang w:val="sr-Latn-CS"/>
        </w:rPr>
        <w:t xml:space="preserve">Da bi korisnik mogao da kupi neki plan ishrane ili treninga, ostvari komunikaciju sa Stručnim licima, vidi sadržaj planova, ima mogućnost ocenjivanja i komentarisanja svojih mentora kao i ažuriranje podataka o sebi </w:t>
      </w:r>
      <w:r w:rsidRPr="6F3ED250">
        <w:rPr>
          <w:color w:val="000000" w:themeColor="text1"/>
          <w:lang w:val="sr-Latn-CS"/>
        </w:rPr>
        <w:t xml:space="preserve">i </w:t>
      </w:r>
      <w:r w:rsidRPr="3AF3DE8D">
        <w:rPr>
          <w:color w:val="000000" w:themeColor="text1"/>
          <w:lang w:val="sr-Latn-CS"/>
        </w:rPr>
        <w:t>izvršavanje</w:t>
      </w:r>
      <w:r w:rsidRPr="094134F2">
        <w:rPr>
          <w:color w:val="000000" w:themeColor="text1"/>
          <w:lang w:val="sr-Latn-CS"/>
        </w:rPr>
        <w:t xml:space="preserve"> transakcija,</w:t>
      </w:r>
      <w:r w:rsidRPr="6F3ED250">
        <w:rPr>
          <w:color w:val="000000" w:themeColor="text1"/>
          <w:lang w:val="sr-Latn-CS"/>
        </w:rPr>
        <w:t xml:space="preserve"> </w:t>
      </w:r>
      <w:r w:rsidRPr="74A33A03">
        <w:rPr>
          <w:color w:val="000000" w:themeColor="text1"/>
          <w:lang w:val="sr-Latn-CS"/>
        </w:rPr>
        <w:t>potrebno je prethodno prijavljivanje korisnika.</w:t>
      </w:r>
      <w:r w:rsidR="00D27246" w:rsidRPr="74A33A03">
        <w:rPr>
          <w:lang w:val="sr-Latn-CS"/>
        </w:rPr>
        <w:t xml:space="preserve"> </w:t>
      </w:r>
    </w:p>
    <w:p w14:paraId="782AFCF8" w14:textId="6D90E00E" w:rsidR="74A33A03" w:rsidRDefault="74A33A03" w:rsidP="74A33A03">
      <w:pPr>
        <w:pStyle w:val="Heading2"/>
        <w:rPr>
          <w:lang w:val="sr-Latn-CS"/>
        </w:rPr>
      </w:pPr>
      <w:r w:rsidRPr="5FD319D4">
        <w:rPr>
          <w:lang w:val="sr-Latn-CS"/>
        </w:rPr>
        <w:t>Stručno lice</w:t>
      </w:r>
    </w:p>
    <w:p w14:paraId="3C4E0C46" w14:textId="78D3D1AF" w:rsidR="74A33A03" w:rsidRDefault="74A33A03" w:rsidP="74A33A03">
      <w:pPr>
        <w:pStyle w:val="BodyText"/>
        <w:rPr>
          <w:color w:val="000000" w:themeColor="text1"/>
          <w:lang w:val="sr-Latn-CS"/>
        </w:rPr>
      </w:pPr>
      <w:r w:rsidRPr="74A33A03">
        <w:rPr>
          <w:color w:val="000000" w:themeColor="text1"/>
          <w:lang w:val="sr-Latn-CS"/>
        </w:rPr>
        <w:t>Stručno lice ima pristup svim funkcionalnostima definisani</w:t>
      </w:r>
      <w:r w:rsidR="006928C3">
        <w:rPr>
          <w:color w:val="000000" w:themeColor="text1"/>
          <w:lang w:val="sr-Latn-CS"/>
        </w:rPr>
        <w:t>h</w:t>
      </w:r>
      <w:r w:rsidRPr="74A33A03">
        <w:rPr>
          <w:color w:val="000000" w:themeColor="text1"/>
          <w:lang w:val="sr-Latn-CS"/>
        </w:rPr>
        <w:t xml:space="preserve"> za Posetioca. Kao i korisnik, ima mogućnost ažuriranja i brisanja svog profila i komunikacij</w:t>
      </w:r>
      <w:r w:rsidR="00A65515">
        <w:rPr>
          <w:color w:val="000000" w:themeColor="text1"/>
          <w:lang w:val="sr-Latn-CS"/>
        </w:rPr>
        <w:t>e</w:t>
      </w:r>
      <w:r w:rsidRPr="74A33A03">
        <w:rPr>
          <w:color w:val="000000" w:themeColor="text1"/>
          <w:lang w:val="sr-Latn-CS"/>
        </w:rPr>
        <w:t xml:space="preserve"> sa korisnicima. Dodatne mogućnosti profila Stručnog lica su dodavanje planova ishrane ili treninga, brisanje planova ishrane ili treninga, ažuriranje planova ishrane i treninga</w:t>
      </w:r>
      <w:r w:rsidRPr="346617D7">
        <w:rPr>
          <w:color w:val="000000" w:themeColor="text1"/>
          <w:lang w:val="sr-Latn-CS"/>
        </w:rPr>
        <w:t xml:space="preserve"> i </w:t>
      </w:r>
      <w:r w:rsidRPr="45A714AB">
        <w:rPr>
          <w:color w:val="000000" w:themeColor="text1"/>
          <w:lang w:val="sr-Latn-CS"/>
        </w:rPr>
        <w:t xml:space="preserve">izvršavanje </w:t>
      </w:r>
      <w:r w:rsidRPr="1AABD44E">
        <w:rPr>
          <w:color w:val="000000" w:themeColor="text1"/>
          <w:lang w:val="sr-Latn-CS"/>
        </w:rPr>
        <w:t>transakcija.</w:t>
      </w:r>
    </w:p>
    <w:p w14:paraId="23FF2C78" w14:textId="72F882D4" w:rsidR="006E5E1D" w:rsidRPr="003372D3" w:rsidRDefault="74A33A03" w:rsidP="006E5E1D">
      <w:pPr>
        <w:pStyle w:val="Heading2"/>
        <w:rPr>
          <w:lang w:val="sr-Latn-CS"/>
        </w:rPr>
      </w:pPr>
      <w:r w:rsidRPr="74A33A03">
        <w:rPr>
          <w:lang w:val="sr-Latn-CS"/>
        </w:rPr>
        <w:t>Administrator</w:t>
      </w:r>
    </w:p>
    <w:p w14:paraId="7E7C3B85" w14:textId="0F74575D" w:rsidR="74A33A03" w:rsidRDefault="74A33A03" w:rsidP="74A33A03">
      <w:pPr>
        <w:pStyle w:val="BodyText"/>
        <w:rPr>
          <w:color w:val="000000" w:themeColor="text1"/>
          <w:lang w:val="sr-Latn-CS"/>
        </w:rPr>
      </w:pPr>
      <w:r w:rsidRPr="74A33A03">
        <w:rPr>
          <w:color w:val="000000" w:themeColor="text1"/>
          <w:lang w:val="sr-Latn-CS"/>
        </w:rPr>
        <w:t xml:space="preserve">Administrator je specijalni profil koji ima pristup svim funkcionalnostima portala, tj. može se naći u ulozi bilo kog korisnika portala. Administratorski profil je uveden kako bi se obezbedila što veća fleksibilnost u pogledu mogućnosti ažuriranja sadržaja na portalu. Pored toga, administrator </w:t>
      </w:r>
      <w:r w:rsidRPr="74A33A03">
        <w:rPr>
          <w:color w:val="000000" w:themeColor="text1"/>
          <w:lang w:val="sr-Latn-RS"/>
        </w:rPr>
        <w:t>će biti zadužen i za autentifikaciju kvalifikacija koje je priložilo Stručno lice.</w:t>
      </w:r>
    </w:p>
    <w:p w14:paraId="7F825E50" w14:textId="77777777" w:rsidR="00397DD2" w:rsidRDefault="006E5E1D" w:rsidP="00397DD2">
      <w:pPr>
        <w:pStyle w:val="Heading1"/>
        <w:rPr>
          <w:lang w:val="sr-Latn-CS"/>
        </w:rPr>
      </w:pPr>
      <w:bookmarkStart w:id="6" w:name="_Toc163018896"/>
      <w:r>
        <w:rPr>
          <w:lang w:val="sr-Latn-CS"/>
        </w:rPr>
        <w:t>Opis slučajeva korišćenja</w:t>
      </w:r>
      <w:bookmarkEnd w:id="6"/>
    </w:p>
    <w:p w14:paraId="3B7C18DF" w14:textId="540D9DD1" w:rsidR="24CE90C9" w:rsidRDefault="4E60BFC3" w:rsidP="5B921A92">
      <w:pPr>
        <w:pStyle w:val="Heading2"/>
        <w:rPr>
          <w:lang w:val="sr-Latn-CS"/>
        </w:rPr>
      </w:pPr>
      <w:r w:rsidRPr="4E60BFC3">
        <w:rPr>
          <w:lang w:val="sr-Latn-CS"/>
        </w:rPr>
        <w:t xml:space="preserve">Pregled </w:t>
      </w:r>
      <w:r w:rsidR="64C445E0" w:rsidRPr="64C445E0">
        <w:rPr>
          <w:lang w:val="sr-Latn-CS"/>
        </w:rPr>
        <w:t>informacija</w:t>
      </w:r>
    </w:p>
    <w:p w14:paraId="137B6205" w14:textId="6ECE1248" w:rsidR="4C7313BA" w:rsidRDefault="3D0BEDCA" w:rsidP="00DB5D08">
      <w:pPr>
        <w:pStyle w:val="ListParagraph"/>
        <w:numPr>
          <w:ilvl w:val="0"/>
          <w:numId w:val="25"/>
        </w:numPr>
        <w:rPr>
          <w:sz w:val="22"/>
          <w:szCs w:val="22"/>
          <w:lang w:val="sr-Latn-CS"/>
        </w:rPr>
      </w:pPr>
      <w:r w:rsidRPr="27126E98">
        <w:rPr>
          <w:b/>
          <w:sz w:val="22"/>
          <w:szCs w:val="22"/>
          <w:lang w:val="sr-Latn-CS"/>
        </w:rPr>
        <w:t xml:space="preserve">Pregled naslovne </w:t>
      </w:r>
      <w:r w:rsidR="6DEB52DD" w:rsidRPr="27126E98">
        <w:rPr>
          <w:b/>
          <w:sz w:val="22"/>
          <w:szCs w:val="22"/>
          <w:lang w:val="sr-Latn-CS"/>
        </w:rPr>
        <w:t>strane portala</w:t>
      </w:r>
    </w:p>
    <w:p w14:paraId="2AE8D395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368A1EC8" w14:textId="3A68C9F8" w:rsidR="000366F2" w:rsidRDefault="00946092" w:rsidP="00EB10DF">
      <w:pPr>
        <w:pStyle w:val="BodyText"/>
        <w:rPr>
          <w:lang w:val="sr-Latn-CS"/>
        </w:rPr>
      </w:pPr>
      <w:r w:rsidRPr="0117CFB1">
        <w:rPr>
          <w:lang w:val="sr-Latn-CS"/>
        </w:rPr>
        <w:t xml:space="preserve">Prikaz naslovne strane </w:t>
      </w:r>
      <w:r w:rsidRPr="2EC02B7A">
        <w:rPr>
          <w:lang w:val="sr-Latn-CS"/>
        </w:rPr>
        <w:t>portala</w:t>
      </w:r>
      <w:r w:rsidRPr="0117CFB1">
        <w:rPr>
          <w:lang w:val="sr-Latn-CS"/>
        </w:rPr>
        <w:t>.</w:t>
      </w:r>
    </w:p>
    <w:p w14:paraId="406FE46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751FD8B9" w14:textId="78DEE7D0" w:rsidR="000366F2" w:rsidRDefault="007E0B43" w:rsidP="00EB10DF">
      <w:pPr>
        <w:pStyle w:val="BodyText"/>
        <w:rPr>
          <w:lang w:val="sr-Latn-CS"/>
        </w:rPr>
      </w:pPr>
      <w:r w:rsidRPr="5F9F908D">
        <w:rPr>
          <w:lang w:val="sr-Latn-CS"/>
        </w:rPr>
        <w:t xml:space="preserve">Posetilac portala, </w:t>
      </w:r>
      <w:r w:rsidRPr="0B42A76B">
        <w:rPr>
          <w:lang w:val="sr-Latn-CS"/>
        </w:rPr>
        <w:t>Korisnik</w:t>
      </w:r>
      <w:r w:rsidRPr="42F33AA9">
        <w:rPr>
          <w:lang w:val="sr-Latn-CS"/>
        </w:rPr>
        <w:t xml:space="preserve">, </w:t>
      </w:r>
      <w:r w:rsidRPr="30F3CA91">
        <w:rPr>
          <w:lang w:val="sr-Latn-CS"/>
        </w:rPr>
        <w:t xml:space="preserve">Stručna </w:t>
      </w:r>
      <w:r w:rsidRPr="02333351">
        <w:rPr>
          <w:lang w:val="sr-Latn-CS"/>
        </w:rPr>
        <w:t>lica</w:t>
      </w:r>
      <w:r w:rsidRPr="3604AABF">
        <w:rPr>
          <w:lang w:val="sr-Latn-CS"/>
        </w:rPr>
        <w:t xml:space="preserve">, </w:t>
      </w:r>
      <w:r w:rsidRPr="2A962986">
        <w:rPr>
          <w:lang w:val="sr-Latn-CS"/>
        </w:rPr>
        <w:t>Administrator</w:t>
      </w:r>
      <w:r w:rsidRPr="3604AABF">
        <w:rPr>
          <w:lang w:val="sr-Latn-CS"/>
        </w:rPr>
        <w:t>.</w:t>
      </w:r>
    </w:p>
    <w:p w14:paraId="786CEE2F" w14:textId="66F59DAE" w:rsidR="00EB10DF" w:rsidRPr="007E0B43" w:rsidRDefault="00EB10DF" w:rsidP="50DA51E8">
      <w:pPr>
        <w:pStyle w:val="BodyText"/>
        <w:keepNext/>
        <w:ind w:left="0"/>
        <w:rPr>
          <w:b/>
          <w:bCs/>
          <w:lang w:val="sr-Latn-CS"/>
        </w:rPr>
      </w:pPr>
      <w:r w:rsidRPr="50DA51E8">
        <w:rPr>
          <w:b/>
          <w:bCs/>
          <w:lang w:val="sr-Latn-CS"/>
        </w:rPr>
        <w:t xml:space="preserve">          </w:t>
      </w:r>
      <w:r w:rsidRPr="77637139">
        <w:rPr>
          <w:b/>
          <w:bCs/>
          <w:lang w:val="sr-Latn-CS"/>
        </w:rPr>
        <w:t xml:space="preserve">    </w:t>
      </w: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75DF0016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78D34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25ADFCF4" w14:textId="1CFFEB47" w:rsidR="000366F2" w:rsidRDefault="00946092" w:rsidP="00566CC8">
      <w:pPr>
        <w:pStyle w:val="BodyText"/>
        <w:numPr>
          <w:ilvl w:val="0"/>
          <w:numId w:val="2"/>
        </w:numPr>
        <w:rPr>
          <w:lang w:val="sr-Latn-CS"/>
        </w:rPr>
      </w:pPr>
      <w:r w:rsidRPr="6BAFF911">
        <w:rPr>
          <w:lang w:val="sr-Latn-CS"/>
        </w:rPr>
        <w:t xml:space="preserve">Korisnik otvara </w:t>
      </w:r>
      <w:r w:rsidRPr="27FDDF5E">
        <w:rPr>
          <w:lang w:val="sr-Latn-CS"/>
        </w:rPr>
        <w:t>portal</w:t>
      </w:r>
      <w:r w:rsidRPr="6BAFF911">
        <w:rPr>
          <w:lang w:val="sr-Latn-CS"/>
        </w:rPr>
        <w:t>.</w:t>
      </w:r>
    </w:p>
    <w:p w14:paraId="54C5481B" w14:textId="372249F3" w:rsidR="00946092" w:rsidRDefault="00946092" w:rsidP="00566CC8">
      <w:pPr>
        <w:pStyle w:val="BodyText"/>
        <w:numPr>
          <w:ilvl w:val="0"/>
          <w:numId w:val="2"/>
        </w:numPr>
        <w:rPr>
          <w:lang w:val="sr-Latn-CS"/>
        </w:rPr>
      </w:pPr>
      <w:r w:rsidRPr="65E0A59F">
        <w:rPr>
          <w:lang w:val="sr-Latn-CS"/>
        </w:rPr>
        <w:t>Prikazuje</w:t>
      </w:r>
      <w:r w:rsidRPr="58984D82">
        <w:rPr>
          <w:lang w:val="sr-Latn-CS"/>
        </w:rPr>
        <w:t xml:space="preserve"> se osnovna </w:t>
      </w:r>
      <w:r w:rsidRPr="7BEA6389">
        <w:rPr>
          <w:lang w:val="sr-Latn-CS"/>
        </w:rPr>
        <w:t xml:space="preserve">strana </w:t>
      </w:r>
      <w:r w:rsidRPr="4FD6E7B5">
        <w:rPr>
          <w:lang w:val="sr-Latn-CS"/>
        </w:rPr>
        <w:t xml:space="preserve">Healthy&amp;Fit </w:t>
      </w:r>
      <w:r w:rsidRPr="7328FDBC">
        <w:rPr>
          <w:lang w:val="sr-Latn-CS"/>
        </w:rPr>
        <w:t>portala</w:t>
      </w:r>
      <w:r w:rsidRPr="58984D82">
        <w:rPr>
          <w:lang w:val="sr-Latn-CS"/>
        </w:rPr>
        <w:t>.</w:t>
      </w:r>
    </w:p>
    <w:p w14:paraId="69C223F3" w14:textId="14C0424E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64DD3B6C">
        <w:rPr>
          <w:b/>
          <w:bCs/>
          <w:lang w:val="sr-Latn-CS"/>
        </w:rPr>
        <w:t>Izuzeci</w:t>
      </w:r>
      <w:r w:rsidR="000366F2" w:rsidRPr="64DD3B6C">
        <w:rPr>
          <w:b/>
          <w:bCs/>
          <w:lang w:val="sr-Latn-CS"/>
        </w:rPr>
        <w:t>:</w:t>
      </w:r>
    </w:p>
    <w:p w14:paraId="09F9677B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92B87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257BD02F" w14:textId="1395559E" w:rsidR="000366F2" w:rsidRDefault="00946092" w:rsidP="00EB10DF">
      <w:pPr>
        <w:pStyle w:val="BodyText"/>
        <w:rPr>
          <w:lang w:val="sr-Latn-CS"/>
        </w:rPr>
      </w:pPr>
      <w:r w:rsidRPr="4A079443">
        <w:rPr>
          <w:lang w:val="sr-Latn-CS"/>
        </w:rPr>
        <w:t xml:space="preserve">Prikaz naslovne </w:t>
      </w:r>
      <w:r w:rsidRPr="6C8665C2">
        <w:rPr>
          <w:lang w:val="sr-Latn-CS"/>
        </w:rPr>
        <w:t>strane portala</w:t>
      </w:r>
      <w:r w:rsidRPr="4A079443">
        <w:rPr>
          <w:lang w:val="sr-Latn-CS"/>
        </w:rPr>
        <w:t>.</w:t>
      </w:r>
    </w:p>
    <w:p w14:paraId="62DDE274" w14:textId="764D7046" w:rsidR="047ECBD5" w:rsidRDefault="373807CC" w:rsidP="00DB5D08">
      <w:pPr>
        <w:pStyle w:val="BodyText"/>
        <w:numPr>
          <w:ilvl w:val="0"/>
          <w:numId w:val="24"/>
        </w:numPr>
        <w:rPr>
          <w:sz w:val="22"/>
          <w:szCs w:val="22"/>
          <w:lang w:val="sr-Latn-CS"/>
        </w:rPr>
      </w:pPr>
      <w:r w:rsidRPr="24205C3D">
        <w:rPr>
          <w:b/>
          <w:sz w:val="22"/>
          <w:szCs w:val="22"/>
          <w:lang w:val="sr-Latn-CS"/>
        </w:rPr>
        <w:t>Pregled kategorija planova</w:t>
      </w:r>
      <w:r w:rsidR="4FEEE122" w:rsidRPr="24205C3D">
        <w:rPr>
          <w:b/>
          <w:sz w:val="22"/>
          <w:szCs w:val="22"/>
          <w:lang w:val="sr-Latn-CS"/>
        </w:rPr>
        <w:t xml:space="preserve"> treninga i ishrane</w:t>
      </w:r>
    </w:p>
    <w:p w14:paraId="5894C240" w14:textId="66A51114" w:rsidR="059A2F75" w:rsidRDefault="36799488" w:rsidP="518C77EB">
      <w:pPr>
        <w:pStyle w:val="BodyText"/>
        <w:ind w:left="0" w:firstLine="720"/>
        <w:rPr>
          <w:b/>
          <w:bCs/>
          <w:sz w:val="22"/>
          <w:szCs w:val="22"/>
          <w:lang w:val="sr-Latn-CS"/>
        </w:rPr>
      </w:pPr>
      <w:r w:rsidRPr="36799488">
        <w:rPr>
          <w:b/>
          <w:bCs/>
          <w:lang w:val="sr-Latn-CS"/>
        </w:rPr>
        <w:t xml:space="preserve">Kratak </w:t>
      </w:r>
      <w:r w:rsidR="59CBAA8F" w:rsidRPr="59CBAA8F">
        <w:rPr>
          <w:b/>
          <w:bCs/>
          <w:lang w:val="sr-Latn-CS"/>
        </w:rPr>
        <w:t>opis</w:t>
      </w:r>
      <w:r w:rsidR="206FD69E" w:rsidRPr="206FD69E">
        <w:rPr>
          <w:b/>
          <w:bCs/>
          <w:lang w:val="sr-Latn-CS"/>
        </w:rPr>
        <w:t>:</w:t>
      </w:r>
    </w:p>
    <w:p w14:paraId="779F328C" w14:textId="3D67B2D9" w:rsidR="206FD69E" w:rsidRDefault="339C5371" w:rsidP="518C77EB">
      <w:pPr>
        <w:pStyle w:val="BodyText"/>
        <w:ind w:left="0" w:firstLine="720"/>
        <w:rPr>
          <w:b/>
          <w:bCs/>
          <w:lang w:val="sr-Latn-CS"/>
        </w:rPr>
      </w:pPr>
      <w:r w:rsidRPr="339C5371">
        <w:rPr>
          <w:lang w:val="sr-Latn-CS"/>
        </w:rPr>
        <w:t xml:space="preserve">Prikaz liste </w:t>
      </w:r>
      <w:r w:rsidR="7D3291DA" w:rsidRPr="3697AFFB">
        <w:rPr>
          <w:lang w:val="sr-Latn-CS"/>
        </w:rPr>
        <w:t xml:space="preserve">dostupnih </w:t>
      </w:r>
      <w:r w:rsidR="676DCADF" w:rsidRPr="3697AFFB">
        <w:rPr>
          <w:lang w:val="sr-Latn-CS"/>
        </w:rPr>
        <w:t>planova</w:t>
      </w:r>
      <w:r w:rsidR="676DCADF" w:rsidRPr="676DCADF">
        <w:rPr>
          <w:lang w:val="sr-Latn-CS"/>
        </w:rPr>
        <w:t xml:space="preserve"> </w:t>
      </w:r>
      <w:r w:rsidR="1FB1635A" w:rsidRPr="1FB1635A">
        <w:rPr>
          <w:lang w:val="sr-Latn-CS"/>
        </w:rPr>
        <w:t>treninga i ishrane.</w:t>
      </w:r>
    </w:p>
    <w:p w14:paraId="6A13EA15" w14:textId="0B79C6D9" w:rsidR="3ED64F44" w:rsidRDefault="3322D71C" w:rsidP="518C77EB">
      <w:pPr>
        <w:pStyle w:val="BodyText"/>
        <w:ind w:left="0" w:firstLine="720"/>
        <w:rPr>
          <w:lang w:val="sr-Latn-CS"/>
        </w:rPr>
      </w:pPr>
      <w:r w:rsidRPr="27B455E3">
        <w:rPr>
          <w:b/>
          <w:lang w:val="sr-Latn-CS"/>
        </w:rPr>
        <w:t>Akteri:</w:t>
      </w:r>
    </w:p>
    <w:p w14:paraId="19CB6A8B" w14:textId="016313D1" w:rsidR="27B455E3" w:rsidRDefault="007E0B43" w:rsidP="22FD3DE8">
      <w:pPr>
        <w:pStyle w:val="BodyText"/>
        <w:rPr>
          <w:lang w:val="sr-Latn-CS"/>
        </w:rPr>
      </w:pPr>
      <w:r w:rsidRPr="22FD3DE8">
        <w:rPr>
          <w:lang w:val="sr-Latn-CS"/>
        </w:rPr>
        <w:t xml:space="preserve">Posetilac portala, </w:t>
      </w:r>
      <w:r w:rsidRPr="2BB77C5B">
        <w:rPr>
          <w:lang w:val="sr-Latn-CS"/>
        </w:rPr>
        <w:t>Korisnik</w:t>
      </w:r>
      <w:r w:rsidRPr="22FD3DE8">
        <w:rPr>
          <w:lang w:val="sr-Latn-CS"/>
        </w:rPr>
        <w:t>, Stručna lica, Administrator.</w:t>
      </w:r>
    </w:p>
    <w:p w14:paraId="686710A0" w14:textId="28F57A22" w:rsidR="518C77EB" w:rsidRDefault="518C77EB" w:rsidP="518C77EB">
      <w:pPr>
        <w:pStyle w:val="BodyText"/>
        <w:rPr>
          <w:b/>
          <w:lang w:val="sr-Latn-CS"/>
        </w:rPr>
      </w:pPr>
      <w:r w:rsidRPr="6D35639C">
        <w:rPr>
          <w:b/>
          <w:lang w:val="sr-Latn-CS"/>
        </w:rPr>
        <w:t>Preduslovi:</w:t>
      </w:r>
    </w:p>
    <w:p w14:paraId="028F103D" w14:textId="1FF99EE6" w:rsidR="518C77EB" w:rsidRDefault="518C77EB" w:rsidP="518C77EB">
      <w:pPr>
        <w:pStyle w:val="BodyText"/>
        <w:rPr>
          <w:color w:val="000000" w:themeColor="text1"/>
          <w:lang w:val="sr-Latn-CS"/>
        </w:rPr>
      </w:pPr>
      <w:r w:rsidRPr="518C77EB">
        <w:rPr>
          <w:color w:val="000000" w:themeColor="text1"/>
          <w:lang w:val="sr-Latn-CS"/>
        </w:rPr>
        <w:lastRenderedPageBreak/>
        <w:t xml:space="preserve">Korisnik se nalazi na strani na </w:t>
      </w:r>
      <w:r w:rsidR="46F13B3A" w:rsidRPr="46F13B3A">
        <w:rPr>
          <w:color w:val="000000" w:themeColor="text1"/>
          <w:lang w:val="sr-Latn-CS"/>
        </w:rPr>
        <w:t>kojoj</w:t>
      </w:r>
      <w:r w:rsidRPr="518C77EB">
        <w:rPr>
          <w:color w:val="000000" w:themeColor="text1"/>
          <w:lang w:val="sr-Latn-CS"/>
        </w:rPr>
        <w:t xml:space="preserve"> se nalazi dugme </w:t>
      </w:r>
      <w:r w:rsidR="5B7E129C" w:rsidRPr="5B7E129C">
        <w:rPr>
          <w:color w:val="000000" w:themeColor="text1"/>
          <w:lang w:val="sr-Latn-CS"/>
        </w:rPr>
        <w:t>„</w:t>
      </w:r>
      <w:r w:rsidR="22223EAB" w:rsidRPr="22223EAB">
        <w:rPr>
          <w:color w:val="000000" w:themeColor="text1"/>
          <w:lang w:val="sr-Latn-CS"/>
        </w:rPr>
        <w:t>Planovi</w:t>
      </w:r>
      <w:r w:rsidR="5B7E129C" w:rsidRPr="5B7E129C">
        <w:rPr>
          <w:color w:val="000000" w:themeColor="text1"/>
          <w:lang w:val="sr-Latn-CS"/>
        </w:rPr>
        <w:t>“.</w:t>
      </w:r>
    </w:p>
    <w:p w14:paraId="74DD0F6D" w14:textId="5BE6F016" w:rsidR="4BBD2479" w:rsidRDefault="4EAF36D4" w:rsidP="4BBD2479">
      <w:pPr>
        <w:pStyle w:val="BodyText"/>
        <w:rPr>
          <w:b/>
          <w:color w:val="000000" w:themeColor="text1"/>
          <w:lang w:val="sr-Latn-CS"/>
        </w:rPr>
      </w:pPr>
      <w:r w:rsidRPr="51A1492F">
        <w:rPr>
          <w:b/>
          <w:color w:val="000000" w:themeColor="text1"/>
          <w:lang w:val="sr-Latn-CS"/>
        </w:rPr>
        <w:t>Izuzeci:</w:t>
      </w:r>
    </w:p>
    <w:p w14:paraId="60F8E9EE" w14:textId="0F69ACED" w:rsidR="4EAF36D4" w:rsidRDefault="72014CDB" w:rsidP="4EAF36D4">
      <w:pPr>
        <w:pStyle w:val="BodyText"/>
        <w:rPr>
          <w:color w:val="000000" w:themeColor="text1"/>
          <w:lang w:val="sr-Latn-CS"/>
        </w:rPr>
      </w:pPr>
      <w:r w:rsidRPr="72014CDB">
        <w:rPr>
          <w:color w:val="000000" w:themeColor="text1"/>
          <w:lang w:val="sr-Latn-CS"/>
        </w:rPr>
        <w:t>Nema.</w:t>
      </w:r>
    </w:p>
    <w:p w14:paraId="0A3FC43E" w14:textId="499F4349" w:rsidR="4632C7F6" w:rsidRDefault="306E00FB" w:rsidP="4632C7F6">
      <w:pPr>
        <w:pStyle w:val="BodyText"/>
        <w:rPr>
          <w:b/>
          <w:color w:val="000000" w:themeColor="text1"/>
          <w:lang w:val="sr-Latn-CS"/>
        </w:rPr>
      </w:pPr>
      <w:r w:rsidRPr="5E165CC4">
        <w:rPr>
          <w:b/>
          <w:color w:val="000000" w:themeColor="text1"/>
          <w:lang w:val="sr-Latn-CS"/>
        </w:rPr>
        <w:t>Posledice:</w:t>
      </w:r>
    </w:p>
    <w:p w14:paraId="57891326" w14:textId="360B3A9F" w:rsidR="6C76F058" w:rsidRDefault="12BB18BB" w:rsidP="6C76F058">
      <w:pPr>
        <w:pStyle w:val="BodyText"/>
        <w:rPr>
          <w:b/>
          <w:bCs/>
          <w:color w:val="000000" w:themeColor="text1"/>
          <w:lang w:val="sr-Latn-CS"/>
        </w:rPr>
      </w:pPr>
      <w:r w:rsidRPr="12BB18BB">
        <w:rPr>
          <w:color w:val="000000" w:themeColor="text1"/>
          <w:lang w:val="sr-Latn-CS"/>
        </w:rPr>
        <w:t xml:space="preserve">Prikaz liste </w:t>
      </w:r>
      <w:r w:rsidR="7BDE1648" w:rsidRPr="7BDE1648">
        <w:rPr>
          <w:color w:val="000000" w:themeColor="text1"/>
          <w:lang w:val="sr-Latn-CS"/>
        </w:rPr>
        <w:t>planova</w:t>
      </w:r>
      <w:r w:rsidR="7CF651BF" w:rsidRPr="7CF651BF">
        <w:rPr>
          <w:color w:val="000000" w:themeColor="text1"/>
          <w:lang w:val="sr-Latn-CS"/>
        </w:rPr>
        <w:t>.</w:t>
      </w:r>
    </w:p>
    <w:p w14:paraId="37D79576" w14:textId="25DAE9A9" w:rsidR="788758DC" w:rsidRDefault="1F296DBA" w:rsidP="00FA4DC0">
      <w:pPr>
        <w:pStyle w:val="BodyText"/>
        <w:numPr>
          <w:ilvl w:val="0"/>
          <w:numId w:val="33"/>
        </w:numPr>
        <w:rPr>
          <w:color w:val="000000" w:themeColor="text1"/>
          <w:lang w:val="sr-Latn-CS"/>
        </w:rPr>
      </w:pPr>
      <w:r w:rsidRPr="1F296DBA">
        <w:rPr>
          <w:b/>
          <w:bCs/>
          <w:color w:val="000000" w:themeColor="text1"/>
          <w:lang w:val="sr-Latn-CS"/>
        </w:rPr>
        <w:t>Pretraživanje kategorija planova</w:t>
      </w:r>
    </w:p>
    <w:p w14:paraId="3DCD265D" w14:textId="26464E8F" w:rsidR="1F296DBA" w:rsidRDefault="1F296DBA" w:rsidP="7B6B2C33">
      <w:pPr>
        <w:pStyle w:val="BodyText"/>
        <w:ind w:left="0" w:firstLine="720"/>
        <w:rPr>
          <w:b/>
          <w:bCs/>
          <w:color w:val="000000" w:themeColor="text1"/>
          <w:lang w:val="sr-Latn-CS"/>
        </w:rPr>
      </w:pPr>
      <w:r w:rsidRPr="1F296DBA">
        <w:rPr>
          <w:b/>
          <w:bCs/>
          <w:color w:val="000000" w:themeColor="text1"/>
          <w:lang w:val="sr-Latn-CS"/>
        </w:rPr>
        <w:t>Kratak opis:</w:t>
      </w:r>
    </w:p>
    <w:p w14:paraId="383A328A" w14:textId="75BDBA9D" w:rsidR="1F296DBA" w:rsidRDefault="1F296DBA" w:rsidP="1EBD423B">
      <w:pPr>
        <w:pStyle w:val="BodyText"/>
        <w:ind w:left="0" w:firstLine="720"/>
        <w:rPr>
          <w:color w:val="000000" w:themeColor="text1"/>
          <w:lang w:val="sr-Latn-CS"/>
        </w:rPr>
      </w:pPr>
      <w:r w:rsidRPr="1F296DBA">
        <w:rPr>
          <w:color w:val="000000" w:themeColor="text1"/>
          <w:lang w:val="sr-Latn-CS"/>
        </w:rPr>
        <w:t>Pretraživanje planova u odnosu na to da li je plan ishrane ili plan treninga.</w:t>
      </w:r>
    </w:p>
    <w:p w14:paraId="10DE37C5" w14:textId="29295569" w:rsidR="1F296DBA" w:rsidRDefault="1F296DBA" w:rsidP="1EBD423B">
      <w:pPr>
        <w:pStyle w:val="BodyText"/>
        <w:ind w:left="0" w:firstLine="720"/>
        <w:rPr>
          <w:color w:val="000000" w:themeColor="text1"/>
          <w:lang w:val="sr-Latn-CS"/>
        </w:rPr>
      </w:pPr>
      <w:r w:rsidRPr="1F296DBA">
        <w:rPr>
          <w:b/>
          <w:bCs/>
          <w:color w:val="000000" w:themeColor="text1"/>
          <w:lang w:val="sr-Latn-CS"/>
        </w:rPr>
        <w:t>Akteri:</w:t>
      </w:r>
    </w:p>
    <w:p w14:paraId="4F269198" w14:textId="311423A3" w:rsidR="08BA94B8" w:rsidRDefault="08BA94B8" w:rsidP="1F296DBA">
      <w:pPr>
        <w:pStyle w:val="BodyText"/>
        <w:rPr>
          <w:lang w:val="sr-Latn-CS"/>
        </w:rPr>
      </w:pPr>
      <w:r w:rsidRPr="1F296DBA">
        <w:rPr>
          <w:lang w:val="sr-Latn-CS"/>
        </w:rPr>
        <w:t xml:space="preserve">Posetilac portala, </w:t>
      </w:r>
      <w:r w:rsidR="241FDC35" w:rsidRPr="22F6168E">
        <w:rPr>
          <w:lang w:val="sr-Latn-CS"/>
        </w:rPr>
        <w:t>Korisnik</w:t>
      </w:r>
      <w:r w:rsidRPr="1F296DBA">
        <w:rPr>
          <w:lang w:val="sr-Latn-CS"/>
        </w:rPr>
        <w:t>, Stručna lica, Administrator.</w:t>
      </w:r>
    </w:p>
    <w:p w14:paraId="5F3F4D4A" w14:textId="06B69513" w:rsidR="1F296DBA" w:rsidRDefault="1F296DBA" w:rsidP="1F296DBA">
      <w:pPr>
        <w:pStyle w:val="BodyText"/>
        <w:rPr>
          <w:b/>
          <w:bCs/>
          <w:lang w:val="sr-Latn-CS"/>
        </w:rPr>
      </w:pPr>
      <w:r w:rsidRPr="1F296DBA">
        <w:rPr>
          <w:b/>
          <w:bCs/>
          <w:lang w:val="sr-Latn-CS"/>
        </w:rPr>
        <w:t>Preduslovi:</w:t>
      </w:r>
    </w:p>
    <w:p w14:paraId="30B398E7" w14:textId="1055F194" w:rsidR="1F296DBA" w:rsidRDefault="1F296DBA" w:rsidP="1F296DBA">
      <w:pPr>
        <w:pStyle w:val="BodyText"/>
        <w:rPr>
          <w:lang w:val="sr-Latn-CS"/>
        </w:rPr>
      </w:pPr>
      <w:r w:rsidRPr="1F296DBA">
        <w:rPr>
          <w:lang w:val="sr-Latn-CS"/>
        </w:rPr>
        <w:t>Korisnik se nalazi na naslovnoj strani portala.</w:t>
      </w:r>
    </w:p>
    <w:p w14:paraId="0BDF71F6" w14:textId="2612AA89" w:rsidR="1F296DBA" w:rsidRDefault="1F296DBA" w:rsidP="1F296DBA">
      <w:pPr>
        <w:pStyle w:val="BodyText"/>
        <w:rPr>
          <w:b/>
          <w:lang w:val="sr-Latn-CS"/>
        </w:rPr>
      </w:pPr>
      <w:r w:rsidRPr="1ACAB38F">
        <w:rPr>
          <w:b/>
          <w:lang w:val="sr-Latn-CS"/>
        </w:rPr>
        <w:t>Osnovni tok:</w:t>
      </w:r>
    </w:p>
    <w:p w14:paraId="21EC18E1" w14:textId="6694090F" w:rsidR="1F296DBA" w:rsidRDefault="1F296DBA" w:rsidP="1F296DBA">
      <w:pPr>
        <w:pStyle w:val="BodyText"/>
        <w:rPr>
          <w:lang w:val="sr-Latn-CS"/>
        </w:rPr>
      </w:pPr>
      <w:r w:rsidRPr="1F296DBA">
        <w:rPr>
          <w:lang w:val="sr-Latn-CS"/>
        </w:rPr>
        <w:t xml:space="preserve">1.Korisnik selektuje </w:t>
      </w:r>
      <w:r w:rsidR="4E3F3AA1" w:rsidRPr="4E3F3AA1">
        <w:rPr>
          <w:lang w:val="sr-Latn-CS"/>
        </w:rPr>
        <w:t xml:space="preserve">odgovarajuću </w:t>
      </w:r>
      <w:r w:rsidR="719150A8" w:rsidRPr="719150A8">
        <w:rPr>
          <w:lang w:val="sr-Latn-CS"/>
        </w:rPr>
        <w:t xml:space="preserve">stavku </w:t>
      </w:r>
      <w:r w:rsidR="5BCC89AD" w:rsidRPr="5BCC89AD">
        <w:rPr>
          <w:lang w:val="sr-Latn-CS"/>
        </w:rPr>
        <w:t xml:space="preserve">iz </w:t>
      </w:r>
      <w:r w:rsidR="14102228" w:rsidRPr="14102228">
        <w:rPr>
          <w:lang w:val="sr-Latn-CS"/>
        </w:rPr>
        <w:t>padajućeg menija</w:t>
      </w:r>
      <w:r w:rsidRPr="1F296DBA">
        <w:rPr>
          <w:lang w:val="sr-Latn-CS"/>
        </w:rPr>
        <w:t>.</w:t>
      </w:r>
    </w:p>
    <w:p w14:paraId="653094A5" w14:textId="5D4BDCB9" w:rsidR="1F296DBA" w:rsidRDefault="17023483" w:rsidP="1F296DBA">
      <w:pPr>
        <w:pStyle w:val="BodyText"/>
        <w:rPr>
          <w:lang w:val="sr-Latn-CS"/>
        </w:rPr>
      </w:pPr>
      <w:r w:rsidRPr="17023483">
        <w:rPr>
          <w:lang w:val="sr-Latn-CS"/>
        </w:rPr>
        <w:t>2.Korisnik selektuje odgovarajući</w:t>
      </w:r>
      <w:r w:rsidR="53501ACF" w:rsidRPr="53501ACF">
        <w:rPr>
          <w:lang w:val="sr-Latn-CS"/>
        </w:rPr>
        <w:t xml:space="preserve"> check</w:t>
      </w:r>
      <w:r w:rsidR="48B4DE1E" w:rsidRPr="48B4DE1E">
        <w:rPr>
          <w:lang w:val="sr-Latn-CS"/>
        </w:rPr>
        <w:t xml:space="preserve"> box i </w:t>
      </w:r>
      <w:r w:rsidR="0F590A2D" w:rsidRPr="0F590A2D">
        <w:rPr>
          <w:lang w:val="sr-Latn-CS"/>
        </w:rPr>
        <w:t xml:space="preserve">sužava </w:t>
      </w:r>
      <w:r w:rsidR="609872EC" w:rsidRPr="609872EC">
        <w:rPr>
          <w:lang w:val="sr-Latn-CS"/>
        </w:rPr>
        <w:t>pretragu</w:t>
      </w:r>
      <w:r w:rsidRPr="17023483">
        <w:rPr>
          <w:lang w:val="sr-Latn-CS"/>
        </w:rPr>
        <w:t>.</w:t>
      </w:r>
    </w:p>
    <w:p w14:paraId="5D8E6E82" w14:textId="232246AF" w:rsidR="1F296DBA" w:rsidRDefault="1F296DBA" w:rsidP="1F296DBA">
      <w:pPr>
        <w:pStyle w:val="BodyText"/>
        <w:rPr>
          <w:lang w:val="sr-Latn-CS"/>
        </w:rPr>
      </w:pPr>
      <w:r w:rsidRPr="1F296DBA">
        <w:rPr>
          <w:lang w:val="sr-Latn-CS"/>
        </w:rPr>
        <w:t xml:space="preserve">3.Korisniku se prikazuje </w:t>
      </w:r>
      <w:r w:rsidR="427B83C1" w:rsidRPr="427B83C1">
        <w:rPr>
          <w:lang w:val="sr-Latn-CS"/>
        </w:rPr>
        <w:t>željeni plan.</w:t>
      </w:r>
    </w:p>
    <w:p w14:paraId="6DB8603D" w14:textId="3D9F14D3" w:rsidR="26F7A80C" w:rsidRDefault="7FF50C65" w:rsidP="26F7A80C">
      <w:pPr>
        <w:pStyle w:val="BodyText"/>
        <w:rPr>
          <w:b/>
          <w:lang w:val="sr-Latn-CS"/>
        </w:rPr>
      </w:pPr>
      <w:r w:rsidRPr="292B4723">
        <w:rPr>
          <w:b/>
          <w:lang w:val="sr-Latn-CS"/>
        </w:rPr>
        <w:t>Izuzeci:</w:t>
      </w:r>
    </w:p>
    <w:p w14:paraId="401A8C91" w14:textId="5E44CDCB" w:rsidR="7FF50C65" w:rsidRDefault="7FF50C65" w:rsidP="7FF50C65">
      <w:pPr>
        <w:pStyle w:val="BodyText"/>
        <w:rPr>
          <w:lang w:val="sr-Latn-CS"/>
        </w:rPr>
      </w:pPr>
      <w:r w:rsidRPr="7FF50C65">
        <w:rPr>
          <w:lang w:val="sr-Latn-CS"/>
        </w:rPr>
        <w:t>Nema.</w:t>
      </w:r>
    </w:p>
    <w:p w14:paraId="49AB4A16" w14:textId="114BFB32" w:rsidR="7FF50C65" w:rsidRDefault="7FF50C65" w:rsidP="7FF50C65">
      <w:pPr>
        <w:pStyle w:val="BodyText"/>
        <w:rPr>
          <w:b/>
          <w:lang w:val="sr-Latn-CS"/>
        </w:rPr>
      </w:pPr>
      <w:r w:rsidRPr="1DBCC5EA">
        <w:rPr>
          <w:b/>
          <w:lang w:val="sr-Latn-CS"/>
        </w:rPr>
        <w:t>Posledice</w:t>
      </w:r>
      <w:r w:rsidR="3B2AB73B" w:rsidRPr="1DBCC5EA">
        <w:rPr>
          <w:b/>
          <w:lang w:val="sr-Latn-CS"/>
        </w:rPr>
        <w:t>:</w:t>
      </w:r>
    </w:p>
    <w:p w14:paraId="71702786" w14:textId="56DE3101" w:rsidR="3B2AB73B" w:rsidRDefault="410EDBF1" w:rsidP="3B2AB73B">
      <w:pPr>
        <w:pStyle w:val="BodyText"/>
        <w:rPr>
          <w:lang w:val="sr-Latn-CS"/>
        </w:rPr>
      </w:pPr>
      <w:r w:rsidRPr="410EDBF1">
        <w:rPr>
          <w:lang w:val="sr-Latn-CS"/>
        </w:rPr>
        <w:t>Pronalaženje</w:t>
      </w:r>
      <w:r w:rsidR="3B2AB73B" w:rsidRPr="3B2AB73B">
        <w:rPr>
          <w:lang w:val="sr-Latn-CS"/>
        </w:rPr>
        <w:t xml:space="preserve"> odgovarajućeg </w:t>
      </w:r>
      <w:r w:rsidR="1ACAB38F" w:rsidRPr="1ACAB38F">
        <w:rPr>
          <w:lang w:val="sr-Latn-CS"/>
        </w:rPr>
        <w:t>plana.</w:t>
      </w:r>
    </w:p>
    <w:p w14:paraId="736350AE" w14:textId="063B60E3" w:rsidR="67530453" w:rsidRDefault="51ADBEA9" w:rsidP="00FA4DC0">
      <w:pPr>
        <w:pStyle w:val="BodyText"/>
        <w:numPr>
          <w:ilvl w:val="0"/>
          <w:numId w:val="32"/>
        </w:numPr>
        <w:rPr>
          <w:lang w:val="sr-Latn-CS"/>
        </w:rPr>
      </w:pPr>
      <w:r w:rsidRPr="3A469B88">
        <w:rPr>
          <w:b/>
          <w:lang w:val="sr-Latn-CS"/>
        </w:rPr>
        <w:t xml:space="preserve">Filtriranje </w:t>
      </w:r>
      <w:r w:rsidR="5DADB5A4" w:rsidRPr="3A469B88">
        <w:rPr>
          <w:b/>
          <w:lang w:val="sr-Latn-CS"/>
        </w:rPr>
        <w:t xml:space="preserve">planova </w:t>
      </w:r>
      <w:r w:rsidRPr="3A469B88">
        <w:rPr>
          <w:b/>
          <w:lang w:val="sr-Latn-CS"/>
        </w:rPr>
        <w:t xml:space="preserve">na </w:t>
      </w:r>
      <w:r w:rsidR="74FFD4B0" w:rsidRPr="3A469B88">
        <w:rPr>
          <w:b/>
          <w:lang w:val="sr-Latn-CS"/>
        </w:rPr>
        <w:t>osnovu cene</w:t>
      </w:r>
    </w:p>
    <w:p w14:paraId="31041A16" w14:textId="6015B6F9" w:rsidR="5EF616C6" w:rsidRDefault="02482CCE" w:rsidP="34C70025">
      <w:pPr>
        <w:pStyle w:val="BodyText"/>
        <w:ind w:left="0" w:firstLine="720"/>
        <w:rPr>
          <w:lang w:val="sr-Latn-CS"/>
        </w:rPr>
      </w:pPr>
      <w:r w:rsidRPr="3A01A499">
        <w:rPr>
          <w:b/>
          <w:lang w:val="sr-Latn-CS"/>
        </w:rPr>
        <w:t>Kratak opis:</w:t>
      </w:r>
    </w:p>
    <w:p w14:paraId="53BCD6D2" w14:textId="30932B3E" w:rsidR="17098996" w:rsidRDefault="0D74DF41" w:rsidP="34C70025">
      <w:pPr>
        <w:pStyle w:val="BodyText"/>
        <w:ind w:left="0" w:firstLine="720"/>
        <w:rPr>
          <w:lang w:val="sr-Latn-CS"/>
        </w:rPr>
      </w:pPr>
      <w:r w:rsidRPr="0D74DF41">
        <w:rPr>
          <w:lang w:val="sr-Latn-CS"/>
        </w:rPr>
        <w:t xml:space="preserve">Prikaz liste planova sa </w:t>
      </w:r>
      <w:r w:rsidR="30C6F548" w:rsidRPr="30C6F548">
        <w:rPr>
          <w:lang w:val="sr-Latn-CS"/>
        </w:rPr>
        <w:t>određenom</w:t>
      </w:r>
      <w:r w:rsidR="54190B4F" w:rsidRPr="54190B4F">
        <w:rPr>
          <w:lang w:val="sr-Latn-CS"/>
        </w:rPr>
        <w:t xml:space="preserve"> cenom</w:t>
      </w:r>
      <w:r w:rsidR="62799EE3" w:rsidRPr="62799EE3">
        <w:rPr>
          <w:lang w:val="sr-Latn-CS"/>
        </w:rPr>
        <w:t>.</w:t>
      </w:r>
    </w:p>
    <w:p w14:paraId="08BB568B" w14:textId="519AC1CB" w:rsidR="62799EE3" w:rsidRDefault="3E0F4D65" w:rsidP="7B6B2C33">
      <w:pPr>
        <w:pStyle w:val="BodyText"/>
        <w:ind w:left="0" w:firstLine="720"/>
        <w:rPr>
          <w:lang w:val="sr-Latn-CS"/>
        </w:rPr>
      </w:pPr>
      <w:r w:rsidRPr="5D53BAA0">
        <w:rPr>
          <w:b/>
          <w:lang w:val="sr-Latn-CS"/>
        </w:rPr>
        <w:t>Akteri:</w:t>
      </w:r>
    </w:p>
    <w:p w14:paraId="2661008B" w14:textId="07421387" w:rsidR="6FC1F700" w:rsidRDefault="08BA94B8" w:rsidP="4B57A582">
      <w:pPr>
        <w:pStyle w:val="BodyText"/>
        <w:rPr>
          <w:lang w:val="sr-Latn-CS"/>
        </w:rPr>
      </w:pPr>
      <w:r w:rsidRPr="4B57A582">
        <w:rPr>
          <w:lang w:val="sr-Latn-CS"/>
        </w:rPr>
        <w:t xml:space="preserve">Posetilac portala, </w:t>
      </w:r>
      <w:r w:rsidR="241FDC35" w:rsidRPr="1F009A00">
        <w:rPr>
          <w:lang w:val="sr-Latn-CS"/>
        </w:rPr>
        <w:t>Korisnik</w:t>
      </w:r>
      <w:r w:rsidRPr="4B57A582">
        <w:rPr>
          <w:lang w:val="sr-Latn-CS"/>
        </w:rPr>
        <w:t>, Stručna lica, Administrator</w:t>
      </w:r>
      <w:r w:rsidR="241FDC35" w:rsidRPr="4252B007">
        <w:rPr>
          <w:lang w:val="sr-Latn-CS"/>
        </w:rPr>
        <w:t>..</w:t>
      </w:r>
    </w:p>
    <w:p w14:paraId="703814A7" w14:textId="28F1FC69" w:rsidR="7D0A4F1D" w:rsidRDefault="2DE9B431" w:rsidP="7D0A4F1D">
      <w:pPr>
        <w:pStyle w:val="BodyText"/>
        <w:rPr>
          <w:b/>
          <w:lang w:val="sr-Latn-CS"/>
        </w:rPr>
      </w:pPr>
      <w:r w:rsidRPr="5D53BAA0">
        <w:rPr>
          <w:b/>
          <w:lang w:val="sr-Latn-CS"/>
        </w:rPr>
        <w:t>Preduslovi:</w:t>
      </w:r>
    </w:p>
    <w:p w14:paraId="48460A27" w14:textId="7DEE9553" w:rsidR="513BCA38" w:rsidRDefault="7774107B" w:rsidP="513BCA38">
      <w:pPr>
        <w:pStyle w:val="BodyText"/>
        <w:rPr>
          <w:lang w:val="sr-Latn-CS"/>
        </w:rPr>
      </w:pPr>
      <w:r w:rsidRPr="7774107B">
        <w:rPr>
          <w:lang w:val="sr-Latn-CS"/>
        </w:rPr>
        <w:t>Korisnik se nalazi na strani</w:t>
      </w:r>
      <w:r w:rsidR="3E183C8A" w:rsidRPr="3E183C8A">
        <w:rPr>
          <w:lang w:val="sr-Latn-CS"/>
        </w:rPr>
        <w:t xml:space="preserve"> sa listom </w:t>
      </w:r>
      <w:r w:rsidR="616A5291" w:rsidRPr="616A5291">
        <w:rPr>
          <w:lang w:val="sr-Latn-CS"/>
        </w:rPr>
        <w:t>planova.</w:t>
      </w:r>
    </w:p>
    <w:p w14:paraId="55629CB4" w14:textId="706E120F" w:rsidR="112CB9F3" w:rsidRDefault="1B82FFB5" w:rsidP="112CB9F3">
      <w:pPr>
        <w:pStyle w:val="BodyText"/>
        <w:rPr>
          <w:b/>
          <w:lang w:val="sr-Latn-CS"/>
        </w:rPr>
      </w:pPr>
      <w:r w:rsidRPr="25225A17">
        <w:rPr>
          <w:b/>
          <w:lang w:val="sr-Latn-CS"/>
        </w:rPr>
        <w:t>Osnovni tok</w:t>
      </w:r>
      <w:r w:rsidR="3ED515BC" w:rsidRPr="25225A17">
        <w:rPr>
          <w:b/>
          <w:lang w:val="sr-Latn-CS"/>
        </w:rPr>
        <w:t>:</w:t>
      </w:r>
    </w:p>
    <w:p w14:paraId="5D05BEA5" w14:textId="1BF137CB" w:rsidR="62272BC3" w:rsidRDefault="4C1D6DD9" w:rsidP="62272BC3">
      <w:pPr>
        <w:pStyle w:val="BodyText"/>
        <w:rPr>
          <w:lang w:val="sr-Latn-CS"/>
        </w:rPr>
      </w:pPr>
      <w:r w:rsidRPr="4C1D6DD9">
        <w:rPr>
          <w:lang w:val="sr-Latn-CS"/>
        </w:rPr>
        <w:t xml:space="preserve">1.Korisnik </w:t>
      </w:r>
      <w:r w:rsidR="3658A6DE" w:rsidRPr="3658A6DE">
        <w:rPr>
          <w:lang w:val="sr-Latn-CS"/>
        </w:rPr>
        <w:t>bira dugme filter</w:t>
      </w:r>
      <w:r w:rsidR="12C199E8" w:rsidRPr="12C199E8">
        <w:rPr>
          <w:lang w:val="sr-Latn-CS"/>
        </w:rPr>
        <w:t>.</w:t>
      </w:r>
    </w:p>
    <w:p w14:paraId="68ACDFD3" w14:textId="53298A72" w:rsidR="075318AF" w:rsidRDefault="3ADF992E" w:rsidP="075318AF">
      <w:pPr>
        <w:pStyle w:val="BodyText"/>
        <w:rPr>
          <w:lang w:val="sr-Latn-CS"/>
        </w:rPr>
      </w:pPr>
      <w:r w:rsidRPr="3ADF992E">
        <w:rPr>
          <w:lang w:val="sr-Latn-CS"/>
        </w:rPr>
        <w:t xml:space="preserve">2.Korisniku </w:t>
      </w:r>
      <w:r w:rsidR="5E31AF35" w:rsidRPr="5E31AF35">
        <w:rPr>
          <w:lang w:val="sr-Latn-CS"/>
        </w:rPr>
        <w:t xml:space="preserve">se prikazuje </w:t>
      </w:r>
      <w:r w:rsidR="3A9AA23F" w:rsidRPr="3A9AA23F">
        <w:rPr>
          <w:lang w:val="sr-Latn-CS"/>
        </w:rPr>
        <w:t xml:space="preserve">lista </w:t>
      </w:r>
      <w:r w:rsidR="527E370D" w:rsidRPr="527E370D">
        <w:rPr>
          <w:lang w:val="sr-Latn-CS"/>
        </w:rPr>
        <w:t xml:space="preserve">planova </w:t>
      </w:r>
      <w:r w:rsidR="5FC68F2A" w:rsidRPr="5FC68F2A">
        <w:rPr>
          <w:lang w:val="sr-Latn-CS"/>
        </w:rPr>
        <w:t>koji</w:t>
      </w:r>
      <w:r w:rsidR="0318A532" w:rsidRPr="0318A532">
        <w:rPr>
          <w:lang w:val="sr-Latn-CS"/>
        </w:rPr>
        <w:t xml:space="preserve"> </w:t>
      </w:r>
      <w:r w:rsidR="266ABB39" w:rsidRPr="266ABB39">
        <w:rPr>
          <w:lang w:val="sr-Latn-CS"/>
        </w:rPr>
        <w:t>zadovoljavaju filter.</w:t>
      </w:r>
    </w:p>
    <w:p w14:paraId="17A0FDAD" w14:textId="1A7BAF2A" w:rsidR="6565BCF1" w:rsidRDefault="36A525B1" w:rsidP="6565BCF1">
      <w:pPr>
        <w:pStyle w:val="BodyText"/>
        <w:rPr>
          <w:b/>
          <w:lang w:val="sr-Latn-CS"/>
        </w:rPr>
      </w:pPr>
      <w:r w:rsidRPr="6BC68625">
        <w:rPr>
          <w:b/>
          <w:lang w:val="sr-Latn-CS"/>
        </w:rPr>
        <w:t>Izuzeci:</w:t>
      </w:r>
    </w:p>
    <w:p w14:paraId="0EE42FF5" w14:textId="6AE7F370" w:rsidR="07E48E71" w:rsidRDefault="209B67C7" w:rsidP="07E48E71">
      <w:pPr>
        <w:pStyle w:val="BodyText"/>
        <w:rPr>
          <w:lang w:val="sr-Latn-CS"/>
        </w:rPr>
      </w:pPr>
      <w:r w:rsidRPr="209B67C7">
        <w:rPr>
          <w:lang w:val="sr-Latn-CS"/>
        </w:rPr>
        <w:t>Nema.</w:t>
      </w:r>
    </w:p>
    <w:p w14:paraId="1AD8916F" w14:textId="0781EFE2" w:rsidR="209B67C7" w:rsidRDefault="2DE3BFE4" w:rsidP="209B67C7">
      <w:pPr>
        <w:pStyle w:val="BodyText"/>
        <w:rPr>
          <w:b/>
          <w:lang w:val="sr-Latn-CS"/>
        </w:rPr>
      </w:pPr>
      <w:r w:rsidRPr="0F189C2D">
        <w:rPr>
          <w:b/>
          <w:lang w:val="sr-Latn-CS"/>
        </w:rPr>
        <w:t>Posledice:</w:t>
      </w:r>
    </w:p>
    <w:p w14:paraId="3EF472CB" w14:textId="4C4396AB" w:rsidR="2DE3BFE4" w:rsidRDefault="6A31A630" w:rsidP="2DE3BFE4">
      <w:pPr>
        <w:pStyle w:val="BodyText"/>
        <w:rPr>
          <w:lang w:val="sr-Latn-CS"/>
        </w:rPr>
      </w:pPr>
      <w:r w:rsidRPr="6A31A630">
        <w:rPr>
          <w:lang w:val="sr-Latn-CS"/>
        </w:rPr>
        <w:t xml:space="preserve">Prikaz liste </w:t>
      </w:r>
      <w:r w:rsidR="3B710EF0" w:rsidRPr="3B710EF0">
        <w:rPr>
          <w:lang w:val="sr-Latn-CS"/>
        </w:rPr>
        <w:t xml:space="preserve">planova </w:t>
      </w:r>
      <w:r w:rsidR="0C6B80C1" w:rsidRPr="0C6B80C1">
        <w:rPr>
          <w:lang w:val="sr-Latn-CS"/>
        </w:rPr>
        <w:t>koji zadovoljavaju filter.</w:t>
      </w:r>
    </w:p>
    <w:p w14:paraId="5DD29D28" w14:textId="267B24A3" w:rsidR="1C60F44A" w:rsidRDefault="36F1A484" w:rsidP="00FA4DC0">
      <w:pPr>
        <w:pStyle w:val="BodyText"/>
        <w:numPr>
          <w:ilvl w:val="0"/>
          <w:numId w:val="31"/>
        </w:numPr>
        <w:rPr>
          <w:lang w:val="sr-Latn-CS"/>
        </w:rPr>
      </w:pPr>
      <w:r w:rsidRPr="60476092">
        <w:rPr>
          <w:b/>
          <w:lang w:val="sr-Latn-CS"/>
        </w:rPr>
        <w:t xml:space="preserve">Filtriranje </w:t>
      </w:r>
      <w:r w:rsidR="5A43BA8B" w:rsidRPr="60476092">
        <w:rPr>
          <w:b/>
          <w:lang w:val="sr-Latn-CS"/>
        </w:rPr>
        <w:t xml:space="preserve">Stručnog </w:t>
      </w:r>
      <w:r w:rsidR="7D95D092" w:rsidRPr="60476092">
        <w:rPr>
          <w:b/>
          <w:lang w:val="sr-Latn-CS"/>
        </w:rPr>
        <w:t>lica na osnovu ocene</w:t>
      </w:r>
    </w:p>
    <w:p w14:paraId="5E157A37" w14:textId="13DD006B" w:rsidR="678C12A8" w:rsidRDefault="0ADE28B0" w:rsidP="593151A3">
      <w:pPr>
        <w:pStyle w:val="BodyText"/>
        <w:ind w:left="0" w:firstLine="720"/>
        <w:rPr>
          <w:lang w:val="sr-Latn-CS"/>
        </w:rPr>
      </w:pPr>
      <w:r w:rsidRPr="0399769A">
        <w:rPr>
          <w:b/>
          <w:lang w:val="sr-Latn-CS"/>
        </w:rPr>
        <w:lastRenderedPageBreak/>
        <w:t>Kratak opis</w:t>
      </w:r>
      <w:r w:rsidR="518254BE" w:rsidRPr="0399769A">
        <w:rPr>
          <w:b/>
          <w:lang w:val="sr-Latn-CS"/>
        </w:rPr>
        <w:t>:</w:t>
      </w:r>
    </w:p>
    <w:p w14:paraId="5326962F" w14:textId="24E264EA" w:rsidR="518254BE" w:rsidRDefault="182680CD" w:rsidP="593151A3">
      <w:pPr>
        <w:pStyle w:val="BodyText"/>
        <w:ind w:left="0" w:firstLine="720"/>
        <w:rPr>
          <w:lang w:val="sr-Latn-CS"/>
        </w:rPr>
      </w:pPr>
      <w:r w:rsidRPr="182680CD">
        <w:rPr>
          <w:lang w:val="sr-Latn-CS"/>
        </w:rPr>
        <w:t xml:space="preserve">Prikazati </w:t>
      </w:r>
      <w:r w:rsidR="3B7896D4" w:rsidRPr="3B7896D4">
        <w:rPr>
          <w:lang w:val="sr-Latn-CS"/>
        </w:rPr>
        <w:t xml:space="preserve">listu </w:t>
      </w:r>
      <w:r w:rsidR="021CC2E3" w:rsidRPr="021CC2E3">
        <w:rPr>
          <w:lang w:val="sr-Latn-CS"/>
        </w:rPr>
        <w:t xml:space="preserve">stručnih lica sa </w:t>
      </w:r>
      <w:r w:rsidR="6F4A0E42" w:rsidRPr="6F4A0E42">
        <w:rPr>
          <w:lang w:val="sr-Latn-CS"/>
        </w:rPr>
        <w:t xml:space="preserve">određenom </w:t>
      </w:r>
      <w:r w:rsidR="35EE3A51" w:rsidRPr="35EE3A51">
        <w:rPr>
          <w:lang w:val="sr-Latn-CS"/>
        </w:rPr>
        <w:t>ocenom.</w:t>
      </w:r>
    </w:p>
    <w:p w14:paraId="7A910A86" w14:textId="21B49188" w:rsidR="35EE3A51" w:rsidRDefault="795B5D15" w:rsidP="593151A3">
      <w:pPr>
        <w:pStyle w:val="BodyText"/>
        <w:ind w:left="0" w:firstLine="720"/>
        <w:rPr>
          <w:lang w:val="sr-Latn-CS"/>
        </w:rPr>
      </w:pPr>
      <w:r w:rsidRPr="6D8FB8AF">
        <w:rPr>
          <w:b/>
          <w:lang w:val="sr-Latn-CS"/>
        </w:rPr>
        <w:t>Akteri:</w:t>
      </w:r>
    </w:p>
    <w:p w14:paraId="4D83C21B" w14:textId="07684A40" w:rsidR="795B5D15" w:rsidRDefault="08BA94B8" w:rsidP="349107EB">
      <w:pPr>
        <w:pStyle w:val="BodyText"/>
        <w:rPr>
          <w:lang w:val="sr-Latn-CS"/>
        </w:rPr>
      </w:pPr>
      <w:r w:rsidRPr="349107EB">
        <w:rPr>
          <w:lang w:val="sr-Latn-CS"/>
        </w:rPr>
        <w:t>Posetilac portala, Prijavljeni korisnik, Stručna lica, Administrator.</w:t>
      </w:r>
    </w:p>
    <w:p w14:paraId="0B39134A" w14:textId="079CBC78" w:rsidR="6643B186" w:rsidRDefault="5039F39C" w:rsidP="6643B186">
      <w:pPr>
        <w:pStyle w:val="BodyText"/>
        <w:rPr>
          <w:lang w:val="sr-Latn-CS"/>
        </w:rPr>
      </w:pPr>
      <w:r w:rsidRPr="6D8FB8AF">
        <w:rPr>
          <w:b/>
          <w:lang w:val="sr-Latn-CS"/>
        </w:rPr>
        <w:t>Preduslovi</w:t>
      </w:r>
      <w:r w:rsidR="738C09A3" w:rsidRPr="738C09A3">
        <w:rPr>
          <w:lang w:val="sr-Latn-CS"/>
        </w:rPr>
        <w:t>:</w:t>
      </w:r>
    </w:p>
    <w:p w14:paraId="52C0E4E3" w14:textId="3D9AAEA0" w:rsidR="738C09A3" w:rsidRDefault="5836F853" w:rsidP="738C09A3">
      <w:pPr>
        <w:pStyle w:val="BodyText"/>
        <w:rPr>
          <w:lang w:val="sr-Latn-CS"/>
        </w:rPr>
      </w:pPr>
      <w:r w:rsidRPr="5836F853">
        <w:rPr>
          <w:lang w:val="sr-Latn-CS"/>
        </w:rPr>
        <w:t xml:space="preserve">Korisnik se </w:t>
      </w:r>
      <w:r w:rsidR="33CCA6D5" w:rsidRPr="33CCA6D5">
        <w:rPr>
          <w:lang w:val="sr-Latn-CS"/>
        </w:rPr>
        <w:t xml:space="preserve">nalazi na strani sa </w:t>
      </w:r>
      <w:r w:rsidR="08D16678" w:rsidRPr="08D16678">
        <w:rPr>
          <w:lang w:val="sr-Latn-CS"/>
        </w:rPr>
        <w:t>Stručnim licima</w:t>
      </w:r>
      <w:r w:rsidR="2C237C7F" w:rsidRPr="2C237C7F">
        <w:rPr>
          <w:lang w:val="sr-Latn-CS"/>
        </w:rPr>
        <w:t>.</w:t>
      </w:r>
    </w:p>
    <w:p w14:paraId="266A4AA2" w14:textId="52213F63" w:rsidR="738C09A3" w:rsidRDefault="275D8112" w:rsidP="738C09A3">
      <w:pPr>
        <w:pStyle w:val="BodyText"/>
        <w:rPr>
          <w:b/>
          <w:lang w:val="sr-Latn-CS"/>
        </w:rPr>
      </w:pPr>
      <w:r w:rsidRPr="3433E4BE">
        <w:rPr>
          <w:b/>
          <w:lang w:val="sr-Latn-CS"/>
        </w:rPr>
        <w:t>Osnovni tok:</w:t>
      </w:r>
    </w:p>
    <w:p w14:paraId="219BBE33" w14:textId="05C34108" w:rsidR="275D8112" w:rsidRDefault="57F7EF36" w:rsidP="275D8112">
      <w:pPr>
        <w:pStyle w:val="BodyText"/>
        <w:rPr>
          <w:lang w:val="sr-Latn-CS"/>
        </w:rPr>
      </w:pPr>
      <w:r w:rsidRPr="57F7EF36">
        <w:rPr>
          <w:lang w:val="sr-Latn-CS"/>
        </w:rPr>
        <w:t xml:space="preserve">1.Korisnik </w:t>
      </w:r>
      <w:r w:rsidR="7B4A053D" w:rsidRPr="7B4A053D">
        <w:rPr>
          <w:lang w:val="sr-Latn-CS"/>
        </w:rPr>
        <w:t xml:space="preserve">bira dugme </w:t>
      </w:r>
      <w:r w:rsidR="4C896DFD" w:rsidRPr="4C896DFD">
        <w:rPr>
          <w:lang w:val="sr-Latn-CS"/>
        </w:rPr>
        <w:t>filter.</w:t>
      </w:r>
    </w:p>
    <w:p w14:paraId="7530B834" w14:textId="76F8F7E7" w:rsidR="6FDB8404" w:rsidRDefault="367FB013" w:rsidP="6FDB8404">
      <w:pPr>
        <w:pStyle w:val="BodyText"/>
        <w:rPr>
          <w:lang w:val="sr-Latn-CS"/>
        </w:rPr>
      </w:pPr>
      <w:r w:rsidRPr="367FB013">
        <w:rPr>
          <w:lang w:val="sr-Latn-CS"/>
        </w:rPr>
        <w:t xml:space="preserve">2.Korisniku se </w:t>
      </w:r>
      <w:r w:rsidR="59D1C61A" w:rsidRPr="59D1C61A">
        <w:rPr>
          <w:lang w:val="sr-Latn-CS"/>
        </w:rPr>
        <w:t xml:space="preserve">prikazuje </w:t>
      </w:r>
      <w:r w:rsidR="7D23DC21" w:rsidRPr="7D23DC21">
        <w:rPr>
          <w:lang w:val="sr-Latn-CS"/>
        </w:rPr>
        <w:t xml:space="preserve">lista </w:t>
      </w:r>
      <w:r w:rsidR="1911BEC2" w:rsidRPr="1911BEC2">
        <w:rPr>
          <w:lang w:val="sr-Latn-CS"/>
        </w:rPr>
        <w:t xml:space="preserve">Stručnih lica </w:t>
      </w:r>
      <w:r w:rsidR="1AA69EB7" w:rsidRPr="1AA69EB7">
        <w:rPr>
          <w:lang w:val="sr-Latn-CS"/>
        </w:rPr>
        <w:t>koji</w:t>
      </w:r>
      <w:r w:rsidR="3DF8B4BE" w:rsidRPr="3DF8B4BE">
        <w:rPr>
          <w:lang w:val="sr-Latn-CS"/>
        </w:rPr>
        <w:t xml:space="preserve"> </w:t>
      </w:r>
      <w:r w:rsidR="328A3385" w:rsidRPr="328A3385">
        <w:rPr>
          <w:lang w:val="sr-Latn-CS"/>
        </w:rPr>
        <w:t>zadovoljavaju filter</w:t>
      </w:r>
      <w:r w:rsidR="643CDD20" w:rsidRPr="643CDD20">
        <w:rPr>
          <w:lang w:val="sr-Latn-CS"/>
        </w:rPr>
        <w:t>.</w:t>
      </w:r>
    </w:p>
    <w:p w14:paraId="30E0F205" w14:textId="09550A95" w:rsidR="643CDD20" w:rsidRDefault="7C2071EE" w:rsidP="643CDD20">
      <w:pPr>
        <w:pStyle w:val="BodyText"/>
        <w:rPr>
          <w:b/>
          <w:lang w:val="sr-Latn-CS"/>
        </w:rPr>
      </w:pPr>
      <w:r w:rsidRPr="3433E4BE">
        <w:rPr>
          <w:b/>
          <w:lang w:val="sr-Latn-CS"/>
        </w:rPr>
        <w:t>Izuzeci:</w:t>
      </w:r>
    </w:p>
    <w:p w14:paraId="1D2894C5" w14:textId="46020BCF" w:rsidR="1F7287F6" w:rsidRDefault="6616B404" w:rsidP="1F7287F6">
      <w:pPr>
        <w:pStyle w:val="BodyText"/>
        <w:rPr>
          <w:lang w:val="sr-Latn-CS"/>
        </w:rPr>
      </w:pPr>
      <w:r w:rsidRPr="6616B404">
        <w:rPr>
          <w:lang w:val="sr-Latn-CS"/>
        </w:rPr>
        <w:t>Nema.</w:t>
      </w:r>
    </w:p>
    <w:p w14:paraId="41D277C5" w14:textId="205AE980" w:rsidR="6616B404" w:rsidRDefault="37561CC4" w:rsidP="6616B404">
      <w:pPr>
        <w:pStyle w:val="BodyText"/>
        <w:rPr>
          <w:b/>
          <w:lang w:val="sr-Latn-CS"/>
        </w:rPr>
      </w:pPr>
      <w:r w:rsidRPr="3433E4BE">
        <w:rPr>
          <w:b/>
          <w:lang w:val="sr-Latn-CS"/>
        </w:rPr>
        <w:t>Posledice</w:t>
      </w:r>
      <w:r w:rsidR="500CF61A" w:rsidRPr="3433E4BE">
        <w:rPr>
          <w:b/>
          <w:lang w:val="sr-Latn-CS"/>
        </w:rPr>
        <w:t>:</w:t>
      </w:r>
    </w:p>
    <w:p w14:paraId="249ECC94" w14:textId="607C3974" w:rsidR="259A42D5" w:rsidRDefault="500CF61A" w:rsidP="7DF45B00">
      <w:pPr>
        <w:pStyle w:val="BodyText"/>
        <w:rPr>
          <w:lang w:val="sr-Latn-CS"/>
        </w:rPr>
      </w:pPr>
      <w:r w:rsidRPr="500CF61A">
        <w:rPr>
          <w:lang w:val="sr-Latn-CS"/>
        </w:rPr>
        <w:t>Prikaz</w:t>
      </w:r>
      <w:r w:rsidR="214C5EDA" w:rsidRPr="214C5EDA">
        <w:rPr>
          <w:lang w:val="sr-Latn-CS"/>
        </w:rPr>
        <w:t xml:space="preserve"> liste </w:t>
      </w:r>
      <w:r w:rsidR="52FF0875" w:rsidRPr="52FF0875">
        <w:rPr>
          <w:lang w:val="sr-Latn-CS"/>
        </w:rPr>
        <w:t xml:space="preserve">stručnih lica koji </w:t>
      </w:r>
      <w:r w:rsidR="19A33484" w:rsidRPr="19A33484">
        <w:rPr>
          <w:lang w:val="sr-Latn-CS"/>
        </w:rPr>
        <w:t>zadovoljavaju filter.</w:t>
      </w:r>
    </w:p>
    <w:p w14:paraId="75298E08" w14:textId="72562818" w:rsidR="00786068" w:rsidRPr="003372D3" w:rsidRDefault="37A1E7E8" w:rsidP="00786068">
      <w:pPr>
        <w:pStyle w:val="Heading2"/>
        <w:rPr>
          <w:lang w:val="sr-Latn-CS"/>
        </w:rPr>
      </w:pPr>
      <w:bookmarkStart w:id="7" w:name="_Toc163018898"/>
      <w:r w:rsidRPr="4544BBE7">
        <w:rPr>
          <w:lang w:val="sr-Latn-CS"/>
        </w:rPr>
        <w:t>Prijavljivanje</w:t>
      </w:r>
      <w:bookmarkEnd w:id="7"/>
    </w:p>
    <w:p w14:paraId="678444D5" w14:textId="5622B766" w:rsidR="4544BBE7" w:rsidRPr="00644756" w:rsidRDefault="3406E73C" w:rsidP="00FA4DC0">
      <w:pPr>
        <w:pStyle w:val="ListParagraph"/>
        <w:numPr>
          <w:ilvl w:val="0"/>
          <w:numId w:val="29"/>
        </w:numPr>
        <w:rPr>
          <w:lang w:val="sr-Latn-CS"/>
        </w:rPr>
      </w:pPr>
      <w:r w:rsidRPr="0F9C95BE">
        <w:rPr>
          <w:b/>
          <w:lang w:val="sr-Latn-CS"/>
        </w:rPr>
        <w:t>Registracija</w:t>
      </w:r>
    </w:p>
    <w:p w14:paraId="54D02D4D" w14:textId="77777777" w:rsidR="00644756" w:rsidRDefault="00644756" w:rsidP="00644756">
      <w:pPr>
        <w:pStyle w:val="ListParagraph"/>
        <w:rPr>
          <w:lang w:val="sr-Latn-CS"/>
        </w:rPr>
      </w:pPr>
    </w:p>
    <w:p w14:paraId="648B48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3AD43F3" w14:textId="1786F1F8" w:rsidR="06DB2FF1" w:rsidRDefault="153BC385" w:rsidP="06DB2FF1">
      <w:pPr>
        <w:pStyle w:val="BodyText"/>
        <w:rPr>
          <w:lang w:val="sr-Latn-CS"/>
        </w:rPr>
      </w:pPr>
      <w:r w:rsidRPr="153BC385">
        <w:rPr>
          <w:lang w:val="sr-Latn-CS"/>
        </w:rPr>
        <w:t xml:space="preserve">Registracija na </w:t>
      </w:r>
      <w:r w:rsidR="667B2C44" w:rsidRPr="667B2C44">
        <w:rPr>
          <w:lang w:val="sr-Latn-CS"/>
        </w:rPr>
        <w:t>portal.</w:t>
      </w:r>
    </w:p>
    <w:p w14:paraId="0FE06A1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69DB4AC" w14:textId="31A2B209" w:rsidR="007E0B43" w:rsidRDefault="08BA94B8" w:rsidP="007E0B43">
      <w:pPr>
        <w:pStyle w:val="BodyText"/>
        <w:rPr>
          <w:lang w:val="sr-Latn-CS"/>
        </w:rPr>
      </w:pPr>
      <w:r w:rsidRPr="3B7FEBE7">
        <w:rPr>
          <w:lang w:val="sr-Latn-CS"/>
        </w:rPr>
        <w:t>Posetilac portala</w:t>
      </w:r>
      <w:r w:rsidRPr="0CBF54A7">
        <w:rPr>
          <w:lang w:val="sr-Latn-CS"/>
        </w:rPr>
        <w:t>.</w:t>
      </w:r>
    </w:p>
    <w:p w14:paraId="0CAA60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FDC7628" w14:textId="7B19278D" w:rsidR="79A7A917" w:rsidRDefault="79A7A917" w:rsidP="79A7A917">
      <w:pPr>
        <w:pStyle w:val="BodyText"/>
        <w:rPr>
          <w:color w:val="000000" w:themeColor="text1"/>
          <w:lang w:val="sr-Latn-CS"/>
        </w:rPr>
      </w:pPr>
      <w:r w:rsidRPr="79A7A917">
        <w:rPr>
          <w:color w:val="000000" w:themeColor="text1"/>
          <w:lang w:val="sr-Latn-CS"/>
        </w:rPr>
        <w:t>Posetilac treba da klikne na dugme za registraciju na bilo kojoj strani portala za koju mu je omogućen pristup.</w:t>
      </w:r>
    </w:p>
    <w:p w14:paraId="14D570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60C7764" w14:textId="5F3AC89A" w:rsidR="6577C211" w:rsidRDefault="08C9D819" w:rsidP="6577C211">
      <w:pPr>
        <w:pStyle w:val="BodyText"/>
        <w:numPr>
          <w:ilvl w:val="0"/>
          <w:numId w:val="3"/>
        </w:numPr>
        <w:rPr>
          <w:lang w:val="sr-Latn-CS"/>
        </w:rPr>
      </w:pPr>
      <w:r w:rsidRPr="08C9D819">
        <w:rPr>
          <w:lang w:val="sr-Latn-CS"/>
        </w:rPr>
        <w:t xml:space="preserve">Posetilac </w:t>
      </w:r>
      <w:r w:rsidR="5A0940D8" w:rsidRPr="5A0940D8">
        <w:rPr>
          <w:lang w:val="sr-Latn-CS"/>
        </w:rPr>
        <w:t xml:space="preserve">klikće na </w:t>
      </w:r>
      <w:r w:rsidR="7D5B56DF" w:rsidRPr="7D5B56DF">
        <w:rPr>
          <w:lang w:val="sr-Latn-CS"/>
        </w:rPr>
        <w:t xml:space="preserve">dugme </w:t>
      </w:r>
      <w:r w:rsidR="43FF82EE" w:rsidRPr="43FF82EE">
        <w:rPr>
          <w:color w:val="000000" w:themeColor="text1"/>
          <w:sz w:val="19"/>
          <w:szCs w:val="19"/>
          <w:lang w:val="sr-Latn-CS"/>
        </w:rPr>
        <w:t>„Registracija“.</w:t>
      </w:r>
    </w:p>
    <w:p w14:paraId="40D0FFD9" w14:textId="0299D339" w:rsidR="00D270AF" w:rsidRDefault="0836E6A4" w:rsidP="00566CC8">
      <w:pPr>
        <w:pStyle w:val="BodyText"/>
        <w:numPr>
          <w:ilvl w:val="0"/>
          <w:numId w:val="3"/>
        </w:numPr>
        <w:rPr>
          <w:lang w:val="sr-Latn-CS"/>
        </w:rPr>
      </w:pPr>
      <w:r w:rsidRPr="2DF5C504">
        <w:rPr>
          <w:lang w:val="sr-Latn-CS"/>
        </w:rPr>
        <w:t xml:space="preserve">Prikazuje se </w:t>
      </w:r>
      <w:r w:rsidRPr="7499F112">
        <w:rPr>
          <w:lang w:val="sr-Latn-CS"/>
        </w:rPr>
        <w:t xml:space="preserve">stranica sa formom </w:t>
      </w:r>
      <w:r w:rsidRPr="3B3E1D21">
        <w:rPr>
          <w:lang w:val="sr-Latn-CS"/>
        </w:rPr>
        <w:t xml:space="preserve">za </w:t>
      </w:r>
      <w:r w:rsidRPr="5E903328">
        <w:rPr>
          <w:lang w:val="sr-Latn-CS"/>
        </w:rPr>
        <w:t>registrovanje.</w:t>
      </w:r>
    </w:p>
    <w:p w14:paraId="29A460B8" w14:textId="45297742" w:rsidR="16A3A5F8" w:rsidRDefault="16A3A5F8" w:rsidP="16A3A5F8">
      <w:pPr>
        <w:pStyle w:val="BodyText"/>
        <w:numPr>
          <w:ilvl w:val="0"/>
          <w:numId w:val="3"/>
        </w:numPr>
        <w:rPr>
          <w:lang w:val="sr-Latn-CS"/>
        </w:rPr>
      </w:pPr>
      <w:r w:rsidRPr="16A3A5F8">
        <w:rPr>
          <w:color w:val="000000" w:themeColor="text1"/>
          <w:lang w:val="sr-Latn-CS"/>
        </w:rPr>
        <w:t>Posetilac unosi sve neophodne i eventualno opcione stavke.</w:t>
      </w:r>
    </w:p>
    <w:p w14:paraId="266BE9F1" w14:textId="5EFB9FA6" w:rsidR="52AC9555" w:rsidRDefault="52AC9555" w:rsidP="52AC9555">
      <w:pPr>
        <w:pStyle w:val="BodyText"/>
        <w:numPr>
          <w:ilvl w:val="0"/>
          <w:numId w:val="3"/>
        </w:numPr>
        <w:rPr>
          <w:lang w:val="sr-Latn-CS"/>
        </w:rPr>
      </w:pPr>
      <w:r w:rsidRPr="52AC9555">
        <w:rPr>
          <w:color w:val="000000" w:themeColor="text1"/>
          <w:lang w:val="sr-Latn-CS"/>
        </w:rPr>
        <w:t>Posetilac pritiska dugme „Registruj se“.</w:t>
      </w:r>
    </w:p>
    <w:p w14:paraId="4896DC70" w14:textId="72D98F16" w:rsidR="70744ED9" w:rsidRDefault="70744ED9" w:rsidP="70744ED9">
      <w:pPr>
        <w:pStyle w:val="BodyText"/>
        <w:numPr>
          <w:ilvl w:val="0"/>
          <w:numId w:val="3"/>
        </w:numPr>
        <w:rPr>
          <w:lang w:val="sr-Latn-CS"/>
        </w:rPr>
      </w:pPr>
      <w:r w:rsidRPr="70744ED9">
        <w:rPr>
          <w:color w:val="000000" w:themeColor="text1"/>
          <w:lang w:val="sr-Latn-CS"/>
        </w:rPr>
        <w:t>Podaci se šalju na server koji vrši validaciju podataka.</w:t>
      </w:r>
    </w:p>
    <w:p w14:paraId="58772A38" w14:textId="6DF41DFD" w:rsidR="16A3A5F8" w:rsidRDefault="086FDD15" w:rsidP="16A3A5F8">
      <w:pPr>
        <w:pStyle w:val="BodyText"/>
        <w:numPr>
          <w:ilvl w:val="0"/>
          <w:numId w:val="3"/>
        </w:numPr>
        <w:rPr>
          <w:lang w:val="sr-Latn-CS"/>
        </w:rPr>
      </w:pPr>
      <w:r w:rsidRPr="086FDD15">
        <w:rPr>
          <w:color w:val="000000" w:themeColor="text1"/>
          <w:sz w:val="19"/>
          <w:szCs w:val="19"/>
          <w:lang w:val="sr-Latn-CS"/>
        </w:rPr>
        <w:t>Server kreira novi korisnički nalog</w:t>
      </w:r>
      <w:r w:rsidR="2E6F0E88" w:rsidRPr="2E6F0E88">
        <w:rPr>
          <w:color w:val="000000" w:themeColor="text1"/>
          <w:sz w:val="19"/>
          <w:szCs w:val="19"/>
          <w:lang w:val="sr-Latn-CS"/>
        </w:rPr>
        <w:t>.</w:t>
      </w:r>
    </w:p>
    <w:p w14:paraId="64BC5105" w14:textId="25D10A1A" w:rsidR="2E6F0E88" w:rsidRDefault="2E6F0E88" w:rsidP="2E6F0E88">
      <w:pPr>
        <w:pStyle w:val="BodyText"/>
        <w:numPr>
          <w:ilvl w:val="0"/>
          <w:numId w:val="3"/>
        </w:numPr>
        <w:rPr>
          <w:lang w:val="sr-Latn-CS"/>
        </w:rPr>
      </w:pPr>
      <w:r w:rsidRPr="2E6F0E88">
        <w:rPr>
          <w:color w:val="000000" w:themeColor="text1"/>
          <w:lang w:val="sr-Latn-CS"/>
        </w:rPr>
        <w:t>Posetilac dobija korisnički nalog Prijavljeni korisnik.</w:t>
      </w:r>
    </w:p>
    <w:p w14:paraId="06F85E7E" w14:textId="3B2DD0B6" w:rsidR="007E0B43" w:rsidRPr="007E0B43" w:rsidRDefault="08BA94B8" w:rsidP="002C12A7">
      <w:pPr>
        <w:pStyle w:val="BodyText"/>
        <w:keepNext/>
        <w:rPr>
          <w:b/>
          <w:bCs/>
          <w:lang w:val="sr-Latn-CS"/>
        </w:rPr>
      </w:pPr>
      <w:r w:rsidRPr="4DCBA801">
        <w:rPr>
          <w:b/>
          <w:bCs/>
          <w:lang w:val="sr-Latn-CS"/>
        </w:rPr>
        <w:t>Izuzeci:</w:t>
      </w:r>
    </w:p>
    <w:p w14:paraId="3475AAC0" w14:textId="0E209C39" w:rsidR="007E0B43" w:rsidRDefault="488DCA51" w:rsidP="488DCA51">
      <w:pPr>
        <w:pStyle w:val="BodyText"/>
        <w:rPr>
          <w:color w:val="000000" w:themeColor="text1"/>
          <w:lang w:val="sr-Latn-CS"/>
        </w:rPr>
      </w:pPr>
      <w:r w:rsidRPr="488DCA51">
        <w:rPr>
          <w:color w:val="000000" w:themeColor="text1"/>
          <w:lang w:val="sr-Latn-CS"/>
        </w:rPr>
        <w:t>[</w:t>
      </w:r>
      <w:r w:rsidRPr="488DCA51">
        <w:rPr>
          <w:i/>
          <w:iCs/>
          <w:color w:val="000000" w:themeColor="text1"/>
          <w:lang w:val="sr-Latn-CS"/>
        </w:rPr>
        <w:t>Prazna obavezna polja</w:t>
      </w:r>
      <w:r w:rsidRPr="488DCA51">
        <w:rPr>
          <w:color w:val="000000" w:themeColor="text1"/>
          <w:lang w:val="sr-Latn-CS"/>
        </w:rPr>
        <w:t>] Korisnik se obveštava porukom „Obavezno polje X je prazno.“</w:t>
      </w:r>
    </w:p>
    <w:p w14:paraId="1200B751" w14:textId="2F7A25C0" w:rsidR="007E0B43" w:rsidRDefault="488DCA51" w:rsidP="488DCA51">
      <w:pPr>
        <w:pStyle w:val="BodyText"/>
        <w:rPr>
          <w:color w:val="000000" w:themeColor="text1"/>
          <w:lang w:val="sr-Latn-CS"/>
        </w:rPr>
      </w:pPr>
      <w:r w:rsidRPr="488DCA51">
        <w:rPr>
          <w:color w:val="000000" w:themeColor="text1"/>
          <w:lang w:val="sr-Latn-CS"/>
        </w:rPr>
        <w:t>[</w:t>
      </w:r>
      <w:r w:rsidRPr="488DCA51">
        <w:rPr>
          <w:i/>
          <w:iCs/>
          <w:color w:val="000000" w:themeColor="text1"/>
          <w:lang w:val="sr-Latn-CS"/>
        </w:rPr>
        <w:t>Kratka šifra</w:t>
      </w:r>
      <w:r w:rsidRPr="488DCA51">
        <w:rPr>
          <w:color w:val="000000" w:themeColor="text1"/>
          <w:lang w:val="sr-Latn-CS"/>
        </w:rPr>
        <w:t>] Korisnik se obveštava porukom „Uneta šifra je prekratka. Minimalno treba da sadrži 8 karaktera.“</w:t>
      </w:r>
    </w:p>
    <w:p w14:paraId="7D3D2BE8" w14:textId="4313408C" w:rsidR="007E0B43" w:rsidRDefault="488DCA51" w:rsidP="488DCA51">
      <w:pPr>
        <w:pStyle w:val="BodyText"/>
        <w:rPr>
          <w:color w:val="000000" w:themeColor="text1"/>
          <w:lang w:val="sr-Latn-CS"/>
        </w:rPr>
      </w:pPr>
      <w:r w:rsidRPr="488DCA51">
        <w:rPr>
          <w:color w:val="000000" w:themeColor="text1"/>
          <w:lang w:val="sr-Latn-CS"/>
        </w:rPr>
        <w:t>[</w:t>
      </w:r>
      <w:r w:rsidRPr="488DCA51">
        <w:rPr>
          <w:i/>
          <w:iCs/>
          <w:color w:val="000000" w:themeColor="text1"/>
          <w:lang w:val="sr-Latn-CS"/>
        </w:rPr>
        <w:t>Nevalidni karakteri u šifri</w:t>
      </w:r>
      <w:r w:rsidRPr="488DCA51">
        <w:rPr>
          <w:color w:val="000000" w:themeColor="text1"/>
          <w:lang w:val="sr-Latn-CS"/>
        </w:rPr>
        <w:t>] Korisnik se obveštava porukom „Detektovan nevalidan karakter u šifri. Šifra sme da sadrži samo a-Z, 0-9 i !()?[]`~;:#$%^&amp;*+=“</w:t>
      </w:r>
    </w:p>
    <w:p w14:paraId="32E3E6C6" w14:textId="2581F127" w:rsidR="007E0B43" w:rsidRDefault="58833DDA" w:rsidP="58833DDA">
      <w:pPr>
        <w:pStyle w:val="BodyText"/>
        <w:rPr>
          <w:color w:val="000000" w:themeColor="text1"/>
          <w:lang w:val="sr-Latn-CS"/>
        </w:rPr>
      </w:pPr>
      <w:r w:rsidRPr="58833DDA">
        <w:rPr>
          <w:color w:val="000000" w:themeColor="text1"/>
          <w:lang w:val="sr-Latn-CS"/>
        </w:rPr>
        <w:lastRenderedPageBreak/>
        <w:t>[</w:t>
      </w:r>
      <w:r w:rsidRPr="58833DDA">
        <w:rPr>
          <w:i/>
          <w:iCs/>
          <w:color w:val="000000" w:themeColor="text1"/>
          <w:lang w:val="sr-Latn-CS"/>
        </w:rPr>
        <w:t>Email adresa već u upotrebi</w:t>
      </w:r>
      <w:r w:rsidRPr="58833DDA">
        <w:rPr>
          <w:color w:val="000000" w:themeColor="text1"/>
          <w:lang w:val="sr-Latn-CS"/>
        </w:rPr>
        <w:t>] Korisnik se obveštava porukom „Email adresa je zauzeta. Pokušajte ponovo.“</w:t>
      </w:r>
    </w:p>
    <w:p w14:paraId="7CC9A5A6" w14:textId="3FAAEEE8" w:rsidR="007E0B43" w:rsidRDefault="58833DDA" w:rsidP="007E0B43">
      <w:pPr>
        <w:pStyle w:val="BodyText"/>
        <w:rPr>
          <w:color w:val="000000" w:themeColor="text1"/>
          <w:lang w:val="sr-Latn-CS"/>
        </w:rPr>
      </w:pPr>
      <w:r w:rsidRPr="58833DDA">
        <w:rPr>
          <w:color w:val="000000" w:themeColor="text1"/>
          <w:lang w:val="sr-Latn-CS"/>
        </w:rPr>
        <w:t>[</w:t>
      </w:r>
      <w:r w:rsidRPr="58833DDA">
        <w:rPr>
          <w:i/>
          <w:iCs/>
          <w:color w:val="000000" w:themeColor="text1"/>
          <w:lang w:val="sr-Latn-CS"/>
        </w:rPr>
        <w:t>Nevalidni prosleđeni podaci</w:t>
      </w:r>
      <w:r w:rsidRPr="58833DDA">
        <w:rPr>
          <w:color w:val="000000" w:themeColor="text1"/>
          <w:lang w:val="sr-Latn-CS"/>
        </w:rPr>
        <w:t>] Korisnik se obveštava porukom „Prosledili ste nevalidne podatke. Pokušajte ponovo.“</w:t>
      </w:r>
    </w:p>
    <w:p w14:paraId="742FD8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C78F4D2" w14:textId="16EAD32C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Posetilac dobija korisnički nalog Prijavljeni korisnik i omogućeno mu je kupovina plana.</w:t>
      </w:r>
    </w:p>
    <w:p w14:paraId="38AD259E" w14:textId="45EC6357" w:rsidR="16427C24" w:rsidRDefault="00347A7D" w:rsidP="16427C24">
      <w:pPr>
        <w:pStyle w:val="BodyText"/>
        <w:rPr>
          <w:color w:val="000000" w:themeColor="text1"/>
          <w:lang w:val="sr-Latn-CS"/>
        </w:rPr>
      </w:pPr>
      <w:r>
        <w:rPr>
          <w:noProof/>
          <w:color w:val="000000" w:themeColor="text1"/>
          <w:lang w:val="sr-Latn-CS"/>
        </w:rPr>
        <w:drawing>
          <wp:inline distT="0" distB="0" distL="0" distR="0" wp14:anchorId="18ABE191" wp14:editId="3B61FDA6">
            <wp:extent cx="5341620" cy="3305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5844" w14:textId="1D0D60A1" w:rsidR="16427C24" w:rsidRDefault="16427C24" w:rsidP="00FA4DC0">
      <w:pPr>
        <w:pStyle w:val="BodyText"/>
        <w:numPr>
          <w:ilvl w:val="0"/>
          <w:numId w:val="28"/>
        </w:numPr>
        <w:rPr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Kreiranje naloga</w:t>
      </w:r>
    </w:p>
    <w:p w14:paraId="1D2C28EB" w14:textId="3836570D" w:rsidR="16427C24" w:rsidRDefault="16427C24" w:rsidP="391DE36C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Kratak opis:</w:t>
      </w:r>
    </w:p>
    <w:p w14:paraId="3E0034AA" w14:textId="640BDB0D" w:rsidR="16427C24" w:rsidRDefault="16427C24" w:rsidP="391DE36C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Kreira se korisnički nalog.</w:t>
      </w:r>
    </w:p>
    <w:p w14:paraId="369F757F" w14:textId="596802EF" w:rsidR="16427C24" w:rsidRDefault="16427C24" w:rsidP="205981DB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Akteri:</w:t>
      </w:r>
    </w:p>
    <w:p w14:paraId="12DFC27F" w14:textId="477C94E8" w:rsidR="16427C24" w:rsidRDefault="16427C24" w:rsidP="205981DB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Posetilac portala.</w:t>
      </w:r>
    </w:p>
    <w:p w14:paraId="6C94C65B" w14:textId="3FA7C39B" w:rsidR="16427C24" w:rsidRDefault="16427C24" w:rsidP="0A4FC3F1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Preduslovi:</w:t>
      </w:r>
    </w:p>
    <w:p w14:paraId="7D53EAD5" w14:textId="4E095241" w:rsidR="16427C24" w:rsidRDefault="16427C24" w:rsidP="65E57272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Nema.</w:t>
      </w:r>
    </w:p>
    <w:p w14:paraId="1970C7F7" w14:textId="79F3D272" w:rsidR="16427C24" w:rsidRDefault="16427C24" w:rsidP="65E57272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Osnovni tok:</w:t>
      </w:r>
    </w:p>
    <w:p w14:paraId="0542F9D8" w14:textId="4098D4D7" w:rsidR="16427C24" w:rsidRDefault="16427C24" w:rsidP="65E57272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1.Server dobija podatke za kreiranje naloga.</w:t>
      </w:r>
    </w:p>
    <w:p w14:paraId="21763E06" w14:textId="501ADC2A" w:rsidR="16427C24" w:rsidRDefault="16427C24" w:rsidP="17981C0E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2.Kreira se korisnički nalog.</w:t>
      </w:r>
    </w:p>
    <w:p w14:paraId="2FCB9251" w14:textId="13D2AAF3" w:rsidR="16427C24" w:rsidRDefault="16427C24" w:rsidP="17981C0E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3.Podaci se upisuju u bazu.</w:t>
      </w:r>
    </w:p>
    <w:p w14:paraId="71940E37" w14:textId="28CB64A1" w:rsidR="16427C24" w:rsidRDefault="16427C24" w:rsidP="48778121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Izuzeci:</w:t>
      </w:r>
    </w:p>
    <w:p w14:paraId="34A396BF" w14:textId="123FD6E3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[</w:t>
      </w:r>
      <w:r w:rsidRPr="386FF24D">
        <w:rPr>
          <w:i/>
          <w:color w:val="000000" w:themeColor="text1"/>
          <w:lang w:val="sr-Latn-CS"/>
        </w:rPr>
        <w:t>Korisničko ime već postoji</w:t>
      </w:r>
      <w:r w:rsidRPr="16427C24">
        <w:rPr>
          <w:color w:val="000000" w:themeColor="text1"/>
          <w:lang w:val="sr-Latn-CS"/>
        </w:rPr>
        <w:t>] Vraća se poruka o greški.</w:t>
      </w:r>
    </w:p>
    <w:p w14:paraId="12026557" w14:textId="2C4837DE" w:rsidR="16427C24" w:rsidRDefault="16427C24" w:rsidP="16427C24">
      <w:pPr>
        <w:pStyle w:val="BodyText"/>
        <w:rPr>
          <w:b/>
          <w:bCs/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Posledice:</w:t>
      </w:r>
    </w:p>
    <w:p w14:paraId="4D2305C0" w14:textId="601A6A68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Prikaz naslovne strane portala.</w:t>
      </w:r>
    </w:p>
    <w:p w14:paraId="2535DE3A" w14:textId="25606A96" w:rsidR="16427C24" w:rsidRDefault="16427C24" w:rsidP="00FA4DC0">
      <w:pPr>
        <w:pStyle w:val="BodyText"/>
        <w:numPr>
          <w:ilvl w:val="0"/>
          <w:numId w:val="27"/>
        </w:numPr>
        <w:rPr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lastRenderedPageBreak/>
        <w:t>Logovanje</w:t>
      </w:r>
    </w:p>
    <w:p w14:paraId="0A69E75E" w14:textId="2E1D43AE" w:rsidR="16427C24" w:rsidRDefault="16427C24" w:rsidP="48778121">
      <w:pPr>
        <w:pStyle w:val="BodyText"/>
        <w:ind w:left="0" w:firstLine="720"/>
        <w:rPr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Kratak opis:</w:t>
      </w:r>
    </w:p>
    <w:p w14:paraId="5F9B1291" w14:textId="232BE3C4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Prijavljivanje na portal sa postojećim nalogom.</w:t>
      </w:r>
    </w:p>
    <w:p w14:paraId="7302383D" w14:textId="1ED3B59A" w:rsidR="16427C24" w:rsidRDefault="16427C24" w:rsidP="16427C24">
      <w:pPr>
        <w:pStyle w:val="BodyText"/>
        <w:rPr>
          <w:b/>
          <w:bCs/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Akteri:</w:t>
      </w:r>
    </w:p>
    <w:p w14:paraId="3DAB046D" w14:textId="539889C4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Posetilac portala.</w:t>
      </w:r>
    </w:p>
    <w:p w14:paraId="11D338BB" w14:textId="66F8BE59" w:rsidR="16427C24" w:rsidRDefault="16427C24" w:rsidP="16427C24">
      <w:pPr>
        <w:pStyle w:val="BodyText"/>
        <w:rPr>
          <w:b/>
          <w:bCs/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Preduslovi:</w:t>
      </w:r>
    </w:p>
    <w:p w14:paraId="6CC098D8" w14:textId="66A4E091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Potrebno je da korisnik poseduje nalog.</w:t>
      </w:r>
    </w:p>
    <w:p w14:paraId="3C7786BC" w14:textId="36D70B43" w:rsidR="16427C24" w:rsidRDefault="16427C24" w:rsidP="16427C24">
      <w:pPr>
        <w:pStyle w:val="BodyText"/>
        <w:rPr>
          <w:b/>
          <w:bCs/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Osnovni tok:</w:t>
      </w:r>
    </w:p>
    <w:p w14:paraId="40066D14" w14:textId="7BE0B596" w:rsidR="16427C24" w:rsidRDefault="16427C24" w:rsidP="16427C24">
      <w:pPr>
        <w:pStyle w:val="BodyText"/>
        <w:rPr>
          <w:color w:val="000000" w:themeColor="text1"/>
          <w:sz w:val="19"/>
          <w:szCs w:val="19"/>
          <w:lang w:val="sr-Latn-CS"/>
        </w:rPr>
      </w:pPr>
      <w:r w:rsidRPr="16427C24">
        <w:rPr>
          <w:color w:val="000000" w:themeColor="text1"/>
          <w:lang w:val="sr-Latn-CS"/>
        </w:rPr>
        <w:t xml:space="preserve">1.Korisnik klikće na dugme </w:t>
      </w:r>
      <w:r w:rsidRPr="16427C24">
        <w:rPr>
          <w:color w:val="000000" w:themeColor="text1"/>
          <w:sz w:val="19"/>
          <w:szCs w:val="19"/>
          <w:lang w:val="sr-Latn-CS"/>
        </w:rPr>
        <w:t>„Prijavi se“.</w:t>
      </w:r>
    </w:p>
    <w:p w14:paraId="3558D949" w14:textId="4909A860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sz w:val="19"/>
          <w:szCs w:val="19"/>
          <w:lang w:val="sr-Latn-CS"/>
        </w:rPr>
        <w:t>2.</w:t>
      </w:r>
      <w:r w:rsidRPr="16427C24">
        <w:rPr>
          <w:color w:val="000000" w:themeColor="text1"/>
          <w:lang w:val="sr-Latn-CS"/>
        </w:rPr>
        <w:t xml:space="preserve"> Prikazuje se forma za unos email adrese i šifre.</w:t>
      </w:r>
    </w:p>
    <w:p w14:paraId="420B9337" w14:textId="33B8D213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sz w:val="19"/>
          <w:szCs w:val="19"/>
          <w:lang w:val="sr-Latn-CS"/>
        </w:rPr>
        <w:t>3.</w:t>
      </w:r>
      <w:r w:rsidRPr="16427C24">
        <w:rPr>
          <w:color w:val="000000" w:themeColor="text1"/>
          <w:lang w:val="sr-Latn-CS"/>
        </w:rPr>
        <w:t xml:space="preserve"> Korisnik unosi podatke.</w:t>
      </w:r>
    </w:p>
    <w:p w14:paraId="3D53DFC0" w14:textId="01EF19FC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sz w:val="19"/>
          <w:szCs w:val="19"/>
          <w:lang w:val="sr-Latn-CS"/>
        </w:rPr>
        <w:t>4.</w:t>
      </w:r>
      <w:r w:rsidRPr="16427C24">
        <w:rPr>
          <w:color w:val="000000" w:themeColor="text1"/>
          <w:lang w:val="sr-Latn-CS"/>
        </w:rPr>
        <w:t xml:space="preserve"> Podaci se šalju serveru na proveru.</w:t>
      </w:r>
    </w:p>
    <w:p w14:paraId="6F25360E" w14:textId="42E69A86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sz w:val="19"/>
          <w:szCs w:val="19"/>
          <w:lang w:val="sr-Latn-CS"/>
        </w:rPr>
        <w:t>5.</w:t>
      </w:r>
      <w:r w:rsidRPr="16427C24">
        <w:rPr>
          <w:color w:val="000000" w:themeColor="text1"/>
          <w:lang w:val="sr-Latn-CS"/>
        </w:rPr>
        <w:t xml:space="preserve"> Server pronalazi nalog u bazi i vraća podatke klijentskoj strani.</w:t>
      </w:r>
    </w:p>
    <w:p w14:paraId="6C071534" w14:textId="35A94648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sz w:val="19"/>
          <w:szCs w:val="19"/>
          <w:lang w:val="sr-Latn-CS"/>
        </w:rPr>
        <w:t>6.</w:t>
      </w:r>
      <w:r w:rsidRPr="16427C24">
        <w:rPr>
          <w:color w:val="000000" w:themeColor="text1"/>
          <w:lang w:val="sr-Latn-CS"/>
        </w:rPr>
        <w:t xml:space="preserve"> Strana se osvežava sa privilegijama i izgledom profila koji je prijavljen.</w:t>
      </w:r>
    </w:p>
    <w:p w14:paraId="756396BC" w14:textId="4BF35E66" w:rsidR="16427C24" w:rsidRDefault="16427C24" w:rsidP="16427C24">
      <w:pPr>
        <w:pStyle w:val="BodyText"/>
        <w:rPr>
          <w:b/>
          <w:bCs/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Izuzeci:</w:t>
      </w:r>
    </w:p>
    <w:p w14:paraId="45DDC01E" w14:textId="274C7ABA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[</w:t>
      </w:r>
      <w:r w:rsidRPr="16427C24">
        <w:rPr>
          <w:i/>
          <w:iCs/>
          <w:color w:val="000000" w:themeColor="text1"/>
          <w:lang w:val="sr-Latn-CS"/>
        </w:rPr>
        <w:t>Uneti email nije validan</w:t>
      </w:r>
      <w:r w:rsidRPr="16427C24">
        <w:rPr>
          <w:color w:val="000000" w:themeColor="text1"/>
          <w:lang w:val="sr-Latn-CS"/>
        </w:rPr>
        <w:t>] Korisnik se obaveštava porukom „Uneli ste neispravnu email adresu.“.</w:t>
      </w:r>
    </w:p>
    <w:p w14:paraId="28D857D3" w14:textId="705214D9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[</w:t>
      </w:r>
      <w:r w:rsidRPr="16427C24">
        <w:rPr>
          <w:i/>
          <w:iCs/>
          <w:color w:val="000000" w:themeColor="text1"/>
          <w:lang w:val="sr-Latn-CS"/>
        </w:rPr>
        <w:t>Uneta šifra nije validna</w:t>
      </w:r>
      <w:r w:rsidRPr="16427C24">
        <w:rPr>
          <w:color w:val="000000" w:themeColor="text1"/>
          <w:lang w:val="sr-Latn-CS"/>
        </w:rPr>
        <w:t>] Korisnik se obaveštava porukom „Uneli ste nevalidnu šifru. Šifra mora da sadrži minimalno 8 karaktera, koji su kombinacija a-Z, 0-9 i !()?[]`~;:#$%^&amp;*+=“.</w:t>
      </w:r>
    </w:p>
    <w:p w14:paraId="56F993BA" w14:textId="7BC33B43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[</w:t>
      </w:r>
      <w:r w:rsidRPr="16427C24">
        <w:rPr>
          <w:i/>
          <w:iCs/>
          <w:color w:val="000000" w:themeColor="text1"/>
          <w:lang w:val="sr-Latn-CS"/>
        </w:rPr>
        <w:t>Uneti email ne postoji</w:t>
      </w:r>
      <w:r w:rsidRPr="16427C24">
        <w:rPr>
          <w:color w:val="000000" w:themeColor="text1"/>
          <w:lang w:val="sr-Latn-CS"/>
        </w:rPr>
        <w:t>] Korisniku se šalje poruka da „Email adresa nije registrovana ni na jedan nalog.“.</w:t>
      </w:r>
    </w:p>
    <w:p w14:paraId="1BA83915" w14:textId="1ADB3D1D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[</w:t>
      </w:r>
      <w:r w:rsidRPr="16427C24">
        <w:rPr>
          <w:i/>
          <w:iCs/>
          <w:color w:val="000000" w:themeColor="text1"/>
          <w:lang w:val="sr-Latn-CS"/>
        </w:rPr>
        <w:t>Pogrešna šifra</w:t>
      </w:r>
      <w:r w:rsidRPr="16427C24">
        <w:rPr>
          <w:color w:val="000000" w:themeColor="text1"/>
          <w:lang w:val="sr-Latn-CS"/>
        </w:rPr>
        <w:t>] Korisniku se šalje poruka „Pogrešna šifra“.</w:t>
      </w:r>
    </w:p>
    <w:p w14:paraId="6DE4D0D7" w14:textId="154BC71D" w:rsidR="16427C24" w:rsidRDefault="16427C24" w:rsidP="16427C24">
      <w:pPr>
        <w:pStyle w:val="BodyText"/>
        <w:rPr>
          <w:b/>
          <w:bCs/>
          <w:color w:val="000000" w:themeColor="text1"/>
          <w:lang w:val="sr-Latn-CS"/>
        </w:rPr>
      </w:pPr>
      <w:r w:rsidRPr="16427C24">
        <w:rPr>
          <w:b/>
          <w:bCs/>
          <w:color w:val="000000" w:themeColor="text1"/>
          <w:lang w:val="sr-Latn-CS"/>
        </w:rPr>
        <w:t>Posledice:</w:t>
      </w:r>
    </w:p>
    <w:p w14:paraId="4D47AEA0" w14:textId="2C7EEE29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Korisnik je ulogovan na portal i ima pristup funkcijama za tip naloga kojim se prijavio.</w:t>
      </w:r>
    </w:p>
    <w:p w14:paraId="61802C04" w14:textId="76A3CCA2" w:rsidR="16427C24" w:rsidRDefault="16427C24" w:rsidP="16427C24">
      <w:pPr>
        <w:pStyle w:val="Heading2"/>
        <w:rPr>
          <w:lang w:val="sr-Latn-CS"/>
        </w:rPr>
      </w:pPr>
      <w:r w:rsidRPr="16427C24">
        <w:rPr>
          <w:lang w:val="sr-Latn-CS"/>
        </w:rPr>
        <w:t>Kupovina plana</w:t>
      </w:r>
    </w:p>
    <w:p w14:paraId="2EB1998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482BAB" w14:textId="5CA3CC1A" w:rsidR="007E0B43" w:rsidRDefault="6E8B8F46" w:rsidP="007E0B43">
      <w:pPr>
        <w:pStyle w:val="BodyText"/>
        <w:rPr>
          <w:lang w:val="sr-Latn-CS"/>
        </w:rPr>
      </w:pPr>
      <w:r w:rsidRPr="16427C24">
        <w:rPr>
          <w:lang w:val="sr-Latn-CS"/>
        </w:rPr>
        <w:t>Korisnik kupuje plan koji se nudi od strane Stručnog lica.</w:t>
      </w:r>
    </w:p>
    <w:p w14:paraId="34EB80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B28E68" w14:textId="70172F15" w:rsidR="16427C24" w:rsidRDefault="16427C24" w:rsidP="16427C24">
      <w:pPr>
        <w:pStyle w:val="BodyText"/>
        <w:rPr>
          <w:lang w:val="sr-Latn-CS"/>
        </w:rPr>
      </w:pPr>
      <w:r w:rsidRPr="16427C24">
        <w:rPr>
          <w:lang w:val="sr-Latn-CS"/>
        </w:rPr>
        <w:t>Prijavljeni korisnik.</w:t>
      </w:r>
    </w:p>
    <w:p w14:paraId="255EDED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5E01DA" w14:textId="605F2255" w:rsidR="007E0B43" w:rsidRDefault="16427C24" w:rsidP="007E0B43">
      <w:pPr>
        <w:pStyle w:val="BodyText"/>
        <w:rPr>
          <w:lang w:val="sr-Latn-CS"/>
        </w:rPr>
      </w:pPr>
      <w:r w:rsidRPr="16427C24">
        <w:rPr>
          <w:lang w:val="sr-Latn-CS"/>
        </w:rPr>
        <w:t>Korisnik je ulogovan na portal.</w:t>
      </w:r>
    </w:p>
    <w:p w14:paraId="000771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0F49272" w14:textId="78051059" w:rsidR="003A60C6" w:rsidRDefault="16427C24" w:rsidP="00566CC8">
      <w:pPr>
        <w:pStyle w:val="BodyText"/>
        <w:numPr>
          <w:ilvl w:val="0"/>
          <w:numId w:val="4"/>
        </w:numPr>
        <w:rPr>
          <w:lang w:val="sr-Latn-CS"/>
        </w:rPr>
      </w:pPr>
      <w:r w:rsidRPr="16427C24">
        <w:rPr>
          <w:lang w:val="sr-Latn-CS"/>
        </w:rPr>
        <w:t>Korisnik gleda ponuđene planove.</w:t>
      </w:r>
    </w:p>
    <w:p w14:paraId="6F7B29FA" w14:textId="68397D84" w:rsidR="16427C24" w:rsidRDefault="16427C24" w:rsidP="16427C24">
      <w:pPr>
        <w:pStyle w:val="BodyText"/>
        <w:numPr>
          <w:ilvl w:val="0"/>
          <w:numId w:val="4"/>
        </w:numPr>
        <w:rPr>
          <w:lang w:val="sr-Latn-CS"/>
        </w:rPr>
      </w:pPr>
      <w:r w:rsidRPr="16427C24">
        <w:rPr>
          <w:lang w:val="sr-Latn-CS"/>
        </w:rPr>
        <w:t xml:space="preserve">Korisnik kupuje plan klikom na dugme </w:t>
      </w:r>
      <w:r w:rsidRPr="16427C24">
        <w:rPr>
          <w:color w:val="000000" w:themeColor="text1"/>
          <w:sz w:val="19"/>
          <w:szCs w:val="19"/>
          <w:lang w:val="sr-Latn-CS"/>
        </w:rPr>
        <w:t>„Kupi“.</w:t>
      </w:r>
    </w:p>
    <w:p w14:paraId="3145998A" w14:textId="25360A96" w:rsidR="16427C24" w:rsidRDefault="16427C24" w:rsidP="16427C24">
      <w:pPr>
        <w:pStyle w:val="BodyText"/>
        <w:numPr>
          <w:ilvl w:val="0"/>
          <w:numId w:val="4"/>
        </w:numPr>
        <w:rPr>
          <w:lang w:val="sr-Latn-CS"/>
        </w:rPr>
      </w:pPr>
      <w:r w:rsidRPr="16427C24">
        <w:rPr>
          <w:color w:val="000000" w:themeColor="text1"/>
          <w:sz w:val="19"/>
          <w:szCs w:val="19"/>
          <w:lang w:val="sr-Latn-CS"/>
        </w:rPr>
        <w:t>Korisniku se sa računa oduzima određena količina novca.</w:t>
      </w:r>
    </w:p>
    <w:p w14:paraId="4BD2B7C5" w14:textId="2841F6DE" w:rsidR="16427C24" w:rsidRDefault="16427C24" w:rsidP="16427C24">
      <w:pPr>
        <w:pStyle w:val="BodyText"/>
        <w:numPr>
          <w:ilvl w:val="0"/>
          <w:numId w:val="4"/>
        </w:numPr>
        <w:rPr>
          <w:lang w:val="sr-Latn-CS"/>
        </w:rPr>
      </w:pPr>
      <w:r w:rsidRPr="16427C24">
        <w:rPr>
          <w:color w:val="000000" w:themeColor="text1"/>
          <w:sz w:val="19"/>
          <w:szCs w:val="19"/>
          <w:lang w:val="sr-Latn-CS"/>
        </w:rPr>
        <w:t>Stručnom licu se određena količina novca prebacuje na račun.</w:t>
      </w:r>
    </w:p>
    <w:p w14:paraId="6EB4E89F" w14:textId="52A33926" w:rsidR="16427C24" w:rsidRDefault="16427C24" w:rsidP="16427C24">
      <w:pPr>
        <w:pStyle w:val="BodyText"/>
        <w:numPr>
          <w:ilvl w:val="0"/>
          <w:numId w:val="4"/>
        </w:numPr>
        <w:rPr>
          <w:lang w:val="sr-Latn-CS"/>
        </w:rPr>
      </w:pPr>
      <w:r w:rsidRPr="16427C24">
        <w:rPr>
          <w:color w:val="000000" w:themeColor="text1"/>
          <w:sz w:val="19"/>
          <w:szCs w:val="19"/>
          <w:lang w:val="sr-Latn-CS"/>
        </w:rPr>
        <w:t>Daje se obaveštenje o uspešnoj kupovini.</w:t>
      </w:r>
    </w:p>
    <w:p w14:paraId="37362AE5" w14:textId="7527C3DB" w:rsidR="007E0B43" w:rsidRPr="007E0B43" w:rsidRDefault="08BA94B8" w:rsidP="002C12A7">
      <w:pPr>
        <w:pStyle w:val="BodyText"/>
        <w:keepNext/>
        <w:rPr>
          <w:b/>
          <w:bCs/>
          <w:lang w:val="sr-Latn-CS"/>
        </w:rPr>
      </w:pPr>
      <w:r w:rsidRPr="16427C24">
        <w:rPr>
          <w:b/>
          <w:bCs/>
          <w:lang w:val="sr-Latn-CS"/>
        </w:rPr>
        <w:lastRenderedPageBreak/>
        <w:t>Izuzeci:</w:t>
      </w:r>
    </w:p>
    <w:p w14:paraId="2E142794" w14:textId="0FCA7CD9" w:rsidR="16427C24" w:rsidRDefault="16427C24" w:rsidP="16427C24">
      <w:pPr>
        <w:pStyle w:val="BodyText"/>
        <w:rPr>
          <w:color w:val="000000" w:themeColor="text1"/>
          <w:lang w:val="sr-Latn-CS"/>
        </w:rPr>
      </w:pPr>
      <w:r w:rsidRPr="16427C24">
        <w:rPr>
          <w:color w:val="000000" w:themeColor="text1"/>
          <w:lang w:val="sr-Latn-CS"/>
        </w:rPr>
        <w:t>[</w:t>
      </w:r>
      <w:r w:rsidRPr="16427C24">
        <w:rPr>
          <w:i/>
          <w:iCs/>
          <w:color w:val="000000" w:themeColor="text1"/>
          <w:lang w:val="sr-Latn-CS"/>
        </w:rPr>
        <w:t>Nema dovoljno sredstava na računu</w:t>
      </w:r>
      <w:r w:rsidRPr="16427C24">
        <w:rPr>
          <w:color w:val="000000" w:themeColor="text1"/>
          <w:lang w:val="sr-Latn-CS"/>
        </w:rPr>
        <w:t>] Prikazuje se poruka „Nemate dovoljno novca na računu“.</w:t>
      </w:r>
    </w:p>
    <w:p w14:paraId="61A4FB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024F340" w14:textId="0F1D2592" w:rsidR="007E0B43" w:rsidRDefault="6E8B8F46" w:rsidP="003A60C6">
      <w:pPr>
        <w:pStyle w:val="BodyText"/>
        <w:rPr>
          <w:lang w:val="sr-Latn-CS"/>
        </w:rPr>
      </w:pPr>
      <w:r w:rsidRPr="16427C24">
        <w:rPr>
          <w:lang w:val="sr-Latn-CS"/>
        </w:rPr>
        <w:t>Korisnik je kupio određeni plan.</w:t>
      </w:r>
    </w:p>
    <w:p w14:paraId="40D2F4F2" w14:textId="4CE94473" w:rsidR="00786068" w:rsidRPr="003372D3" w:rsidRDefault="16427C24" w:rsidP="00786068">
      <w:pPr>
        <w:pStyle w:val="Heading2"/>
        <w:rPr>
          <w:lang w:val="sr-Latn-CS"/>
        </w:rPr>
      </w:pPr>
      <w:r w:rsidRPr="16427C24">
        <w:rPr>
          <w:lang w:val="sr-Latn-CS"/>
        </w:rPr>
        <w:t>Ocenjivanje Stručnog lica</w:t>
      </w:r>
    </w:p>
    <w:p w14:paraId="0B387A8F" w14:textId="12C0A030" w:rsidR="16427C24" w:rsidRPr="004666E2" w:rsidRDefault="16427C24" w:rsidP="00FA4DC0">
      <w:pPr>
        <w:pStyle w:val="ListParagraph"/>
        <w:numPr>
          <w:ilvl w:val="0"/>
          <w:numId w:val="26"/>
        </w:numPr>
        <w:rPr>
          <w:lang w:val="sr-Latn-CS"/>
        </w:rPr>
      </w:pPr>
      <w:r w:rsidRPr="16427C24">
        <w:rPr>
          <w:b/>
          <w:bCs/>
          <w:lang w:val="sr-Latn-CS"/>
        </w:rPr>
        <w:t>Postavljanje ocene</w:t>
      </w:r>
    </w:p>
    <w:p w14:paraId="6E0BDD76" w14:textId="77777777" w:rsidR="004666E2" w:rsidRDefault="004666E2" w:rsidP="004666E2">
      <w:pPr>
        <w:pStyle w:val="ListParagraph"/>
        <w:rPr>
          <w:lang w:val="sr-Latn-CS"/>
        </w:rPr>
      </w:pPr>
    </w:p>
    <w:p w14:paraId="08F5DD0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A73377" w14:textId="5A8A0010" w:rsidR="007E0B43" w:rsidRDefault="4FF9C13F" w:rsidP="007E0B43">
      <w:pPr>
        <w:pStyle w:val="BodyText"/>
        <w:rPr>
          <w:lang w:val="sr-Latn-CS"/>
        </w:rPr>
      </w:pPr>
      <w:r w:rsidRPr="16427C24">
        <w:rPr>
          <w:lang w:val="sr-Latn-CS"/>
        </w:rPr>
        <w:t>Postavljanje ocene Stručnom licu nakon kupljenog plana.</w:t>
      </w:r>
    </w:p>
    <w:p w14:paraId="0CD5425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2A16116" w14:textId="5B41A3F0" w:rsidR="007E0B43" w:rsidRDefault="08BA94B8" w:rsidP="007E0B43">
      <w:pPr>
        <w:pStyle w:val="BodyText"/>
        <w:rPr>
          <w:lang w:val="sr-Latn-CS"/>
        </w:rPr>
      </w:pPr>
      <w:r w:rsidRPr="16427C24">
        <w:rPr>
          <w:lang w:val="sr-Latn-CS"/>
        </w:rPr>
        <w:t>Prijavljeni korisnik.</w:t>
      </w:r>
    </w:p>
    <w:p w14:paraId="3D51595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9189F1D" w14:textId="7D057688" w:rsidR="1F7143D6" w:rsidRDefault="662A4128" w:rsidP="1F7143D6">
      <w:pPr>
        <w:pStyle w:val="BodyText"/>
        <w:rPr>
          <w:color w:val="000000" w:themeColor="text1"/>
          <w:lang w:val="sr-Latn-CS"/>
        </w:rPr>
      </w:pPr>
      <w:r w:rsidRPr="662A4128">
        <w:rPr>
          <w:color w:val="000000" w:themeColor="text1"/>
          <w:lang w:val="sr-Latn-CS"/>
        </w:rPr>
        <w:t>Korisnik</w:t>
      </w:r>
      <w:r w:rsidR="189E8631" w:rsidRPr="189E8631">
        <w:rPr>
          <w:color w:val="000000" w:themeColor="text1"/>
          <w:lang w:val="sr-Latn-CS"/>
        </w:rPr>
        <w:t xml:space="preserve"> </w:t>
      </w:r>
      <w:r w:rsidR="3BF09C38" w:rsidRPr="3BF09C38">
        <w:rPr>
          <w:color w:val="000000" w:themeColor="text1"/>
          <w:lang w:val="sr-Latn-CS"/>
        </w:rPr>
        <w:t>mora da kupi</w:t>
      </w:r>
      <w:r w:rsidR="0D3004F8" w:rsidRPr="0D3004F8">
        <w:rPr>
          <w:color w:val="000000" w:themeColor="text1"/>
          <w:lang w:val="sr-Latn-CS"/>
        </w:rPr>
        <w:t xml:space="preserve"> </w:t>
      </w:r>
      <w:r w:rsidR="1B90988C" w:rsidRPr="1B90988C">
        <w:rPr>
          <w:color w:val="000000" w:themeColor="text1"/>
          <w:lang w:val="sr-Latn-CS"/>
        </w:rPr>
        <w:t xml:space="preserve">barem </w:t>
      </w:r>
      <w:r w:rsidR="6234C49A" w:rsidRPr="6234C49A">
        <w:rPr>
          <w:color w:val="000000" w:themeColor="text1"/>
          <w:lang w:val="sr-Latn-CS"/>
        </w:rPr>
        <w:t xml:space="preserve">jedan </w:t>
      </w:r>
      <w:r w:rsidR="49980FE6" w:rsidRPr="3059C217">
        <w:rPr>
          <w:color w:val="000000" w:themeColor="text1"/>
          <w:lang w:val="sr-Latn-CS"/>
        </w:rPr>
        <w:t xml:space="preserve">plan </w:t>
      </w:r>
      <w:r w:rsidR="49980FE6" w:rsidRPr="1A94FB1C">
        <w:rPr>
          <w:color w:val="000000" w:themeColor="text1"/>
          <w:lang w:val="sr-Latn-CS"/>
        </w:rPr>
        <w:t>od</w:t>
      </w:r>
      <w:r w:rsidR="5BD7238F" w:rsidRPr="5BD7238F">
        <w:rPr>
          <w:color w:val="000000" w:themeColor="text1"/>
          <w:lang w:val="sr-Latn-CS"/>
        </w:rPr>
        <w:t xml:space="preserve"> </w:t>
      </w:r>
      <w:r w:rsidR="2DA4D9E8" w:rsidRPr="2DA4D9E8">
        <w:rPr>
          <w:color w:val="000000" w:themeColor="text1"/>
          <w:lang w:val="sr-Latn-CS"/>
        </w:rPr>
        <w:t>Stručnog</w:t>
      </w:r>
      <w:r w:rsidR="50F6EFEF" w:rsidRPr="50F6EFEF">
        <w:rPr>
          <w:color w:val="000000" w:themeColor="text1"/>
          <w:lang w:val="sr-Latn-CS"/>
        </w:rPr>
        <w:t xml:space="preserve"> lica</w:t>
      </w:r>
      <w:r w:rsidR="0586DAA2" w:rsidRPr="0586DAA2">
        <w:rPr>
          <w:color w:val="000000" w:themeColor="text1"/>
          <w:lang w:val="sr-Latn-CS"/>
        </w:rPr>
        <w:t>.</w:t>
      </w:r>
    </w:p>
    <w:p w14:paraId="3F80E9B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CA699BF" w14:textId="4230F4FA" w:rsidR="316EEC8B" w:rsidRDefault="26006B52" w:rsidP="316EEC8B">
      <w:pPr>
        <w:pStyle w:val="BodyText"/>
        <w:numPr>
          <w:ilvl w:val="0"/>
          <w:numId w:val="5"/>
        </w:numPr>
        <w:rPr>
          <w:lang w:val="sr-Latn-CS"/>
        </w:rPr>
      </w:pPr>
      <w:r w:rsidRPr="26006B52">
        <w:rPr>
          <w:color w:val="000000" w:themeColor="text1"/>
          <w:lang w:val="sr-Latn-CS"/>
        </w:rPr>
        <w:t xml:space="preserve">Korisnik pristupa profilu </w:t>
      </w:r>
      <w:r w:rsidR="0FF6AD68" w:rsidRPr="0FF6AD68">
        <w:rPr>
          <w:color w:val="000000" w:themeColor="text1"/>
          <w:lang w:val="sr-Latn-CS"/>
        </w:rPr>
        <w:t>Stručnog lica</w:t>
      </w:r>
      <w:r w:rsidRPr="26006B52">
        <w:rPr>
          <w:color w:val="000000" w:themeColor="text1"/>
          <w:lang w:val="sr-Latn-CS"/>
        </w:rPr>
        <w:t>.</w:t>
      </w:r>
    </w:p>
    <w:p w14:paraId="4CD7DA62" w14:textId="60841EFE" w:rsidR="0EF34335" w:rsidRDefault="0EF34335" w:rsidP="0EF34335">
      <w:pPr>
        <w:pStyle w:val="BodyText"/>
        <w:numPr>
          <w:ilvl w:val="0"/>
          <w:numId w:val="5"/>
        </w:numPr>
        <w:rPr>
          <w:lang w:val="sr-Latn-CS"/>
        </w:rPr>
      </w:pPr>
      <w:r w:rsidRPr="0EF34335">
        <w:rPr>
          <w:color w:val="000000" w:themeColor="text1"/>
          <w:lang w:val="sr-Latn-CS"/>
        </w:rPr>
        <w:t xml:space="preserve">Korisnik bira dugme „Oceni </w:t>
      </w:r>
      <w:r w:rsidR="6324BE4F" w:rsidRPr="6324BE4F">
        <w:rPr>
          <w:color w:val="000000" w:themeColor="text1"/>
          <w:lang w:val="sr-Latn-CS"/>
        </w:rPr>
        <w:t xml:space="preserve">Stručno </w:t>
      </w:r>
      <w:r w:rsidR="0676D457" w:rsidRPr="0676D457">
        <w:rPr>
          <w:color w:val="000000" w:themeColor="text1"/>
          <w:lang w:val="sr-Latn-CS"/>
        </w:rPr>
        <w:t>lice</w:t>
      </w:r>
      <w:r w:rsidRPr="0EF34335">
        <w:rPr>
          <w:color w:val="000000" w:themeColor="text1"/>
          <w:lang w:val="sr-Latn-CS"/>
        </w:rPr>
        <w:t>“.</w:t>
      </w:r>
    </w:p>
    <w:p w14:paraId="361BE1E4" w14:textId="7EEF1B19" w:rsidR="0EF34335" w:rsidRDefault="7ECDAA00" w:rsidP="0EF34335">
      <w:pPr>
        <w:pStyle w:val="BodyText"/>
        <w:numPr>
          <w:ilvl w:val="0"/>
          <w:numId w:val="5"/>
        </w:numPr>
        <w:rPr>
          <w:lang w:val="sr-Latn-CS"/>
        </w:rPr>
      </w:pPr>
      <w:r w:rsidRPr="7ECDAA00">
        <w:rPr>
          <w:color w:val="000000" w:themeColor="text1"/>
          <w:sz w:val="19"/>
          <w:szCs w:val="19"/>
          <w:lang w:val="sr-Latn-CS"/>
        </w:rPr>
        <w:t>Korisniku se otvara forma za upis Komentara, odabira ocene (1-5 zvezdice</w:t>
      </w:r>
      <w:r w:rsidR="664CE9A7" w:rsidRPr="664CE9A7">
        <w:rPr>
          <w:color w:val="000000" w:themeColor="text1"/>
          <w:sz w:val="19"/>
          <w:szCs w:val="19"/>
          <w:lang w:val="sr-Latn-CS"/>
        </w:rPr>
        <w:t>).</w:t>
      </w:r>
    </w:p>
    <w:p w14:paraId="16BA623C" w14:textId="5AD0392D" w:rsidR="0B42BD96" w:rsidRDefault="0B42BD96" w:rsidP="0B42BD96">
      <w:pPr>
        <w:pStyle w:val="BodyText"/>
        <w:numPr>
          <w:ilvl w:val="0"/>
          <w:numId w:val="5"/>
        </w:numPr>
        <w:rPr>
          <w:lang w:val="sr-Latn-CS"/>
        </w:rPr>
      </w:pPr>
      <w:r w:rsidRPr="0B42BD96">
        <w:rPr>
          <w:color w:val="000000" w:themeColor="text1"/>
          <w:lang w:val="sr-Latn-CS"/>
        </w:rPr>
        <w:t>Korisnik unosi ocenu i šalje podatke na server.</w:t>
      </w:r>
    </w:p>
    <w:p w14:paraId="19F6BD05" w14:textId="45027324" w:rsidR="03999340" w:rsidRDefault="03999340" w:rsidP="03999340">
      <w:pPr>
        <w:pStyle w:val="BodyText"/>
        <w:numPr>
          <w:ilvl w:val="0"/>
          <w:numId w:val="5"/>
        </w:numPr>
        <w:rPr>
          <w:lang w:val="sr-Latn-CS"/>
        </w:rPr>
      </w:pPr>
      <w:r w:rsidRPr="03999340">
        <w:rPr>
          <w:color w:val="000000" w:themeColor="text1"/>
          <w:lang w:val="sr-Latn-CS"/>
        </w:rPr>
        <w:t>Server beleži ocenu u bazi.</w:t>
      </w:r>
    </w:p>
    <w:p w14:paraId="7936E906" w14:textId="39414A16" w:rsidR="0B42BD96" w:rsidRDefault="13D3FDB8" w:rsidP="0B42BD96">
      <w:pPr>
        <w:pStyle w:val="BodyText"/>
        <w:numPr>
          <w:ilvl w:val="0"/>
          <w:numId w:val="5"/>
        </w:numPr>
        <w:rPr>
          <w:lang w:val="sr-Latn-CS"/>
        </w:rPr>
      </w:pPr>
      <w:r w:rsidRPr="13D3FDB8">
        <w:rPr>
          <w:color w:val="000000" w:themeColor="text1"/>
          <w:lang w:val="sr-Latn-CS"/>
        </w:rPr>
        <w:t>Komentar</w:t>
      </w:r>
      <w:r w:rsidR="10E1EB5D" w:rsidRPr="10E1EB5D">
        <w:rPr>
          <w:color w:val="000000" w:themeColor="text1"/>
          <w:lang w:val="sr-Latn-CS"/>
        </w:rPr>
        <w:t xml:space="preserve"> se dodaje na </w:t>
      </w:r>
      <w:r w:rsidR="4EC4B19E" w:rsidRPr="4EC4B19E">
        <w:rPr>
          <w:color w:val="000000" w:themeColor="text1"/>
          <w:lang w:val="sr-Latn-CS"/>
        </w:rPr>
        <w:t>profil</w:t>
      </w:r>
      <w:r w:rsidR="10E1EB5D" w:rsidRPr="10E1EB5D">
        <w:rPr>
          <w:color w:val="000000" w:themeColor="text1"/>
          <w:lang w:val="sr-Latn-CS"/>
        </w:rPr>
        <w:t xml:space="preserve"> </w:t>
      </w:r>
      <w:r w:rsidR="360DD848" w:rsidRPr="360DD848">
        <w:rPr>
          <w:color w:val="000000" w:themeColor="text1"/>
          <w:lang w:val="sr-Latn-CS"/>
        </w:rPr>
        <w:t>Stručnog lica</w:t>
      </w:r>
      <w:r w:rsidR="10E1EB5D" w:rsidRPr="10E1EB5D">
        <w:rPr>
          <w:color w:val="000000" w:themeColor="text1"/>
          <w:lang w:val="sr-Latn-CS"/>
        </w:rPr>
        <w:t>.</w:t>
      </w:r>
    </w:p>
    <w:p w14:paraId="02C5EBE6" w14:textId="52777A7C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086D0463">
        <w:rPr>
          <w:b/>
          <w:bCs/>
          <w:lang w:val="sr-Latn-CS"/>
        </w:rPr>
        <w:t>Izuzeci:</w:t>
      </w:r>
    </w:p>
    <w:p w14:paraId="092F9744" w14:textId="6C80FF31" w:rsidR="007E0B43" w:rsidRDefault="03E61213" w:rsidP="03E61213">
      <w:pPr>
        <w:pStyle w:val="BodyText"/>
        <w:rPr>
          <w:color w:val="000000" w:themeColor="text1"/>
          <w:lang w:val="sr-Latn-CS"/>
        </w:rPr>
      </w:pPr>
      <w:r w:rsidRPr="03E61213">
        <w:rPr>
          <w:color w:val="000000" w:themeColor="text1"/>
          <w:lang w:val="sr-Latn-CS"/>
        </w:rPr>
        <w:t>[</w:t>
      </w:r>
      <w:r w:rsidRPr="03E61213">
        <w:rPr>
          <w:i/>
          <w:iCs/>
          <w:color w:val="000000" w:themeColor="text1"/>
          <w:lang w:val="sr-Latn-CS"/>
        </w:rPr>
        <w:t>Korisnik nije izabrao ocenu</w:t>
      </w:r>
      <w:r w:rsidRPr="03E61213">
        <w:rPr>
          <w:color w:val="000000" w:themeColor="text1"/>
          <w:lang w:val="sr-Latn-CS"/>
        </w:rPr>
        <w:t>] Korisnik se obaveštava da je za slanje ocene potrebno uneti 1-5 zvezdice.</w:t>
      </w:r>
    </w:p>
    <w:p w14:paraId="2D620B3C" w14:textId="0F3C3B65" w:rsidR="007E0B43" w:rsidRDefault="03E61213" w:rsidP="007E0B43">
      <w:pPr>
        <w:pStyle w:val="BodyText"/>
        <w:rPr>
          <w:color w:val="000000" w:themeColor="text1"/>
          <w:lang w:val="sr-Latn-CS"/>
        </w:rPr>
      </w:pPr>
      <w:r w:rsidRPr="03E61213">
        <w:rPr>
          <w:color w:val="000000" w:themeColor="text1"/>
          <w:lang w:val="sr-Latn-CS"/>
        </w:rPr>
        <w:t>[</w:t>
      </w:r>
      <w:r w:rsidRPr="03E61213">
        <w:rPr>
          <w:i/>
          <w:iCs/>
          <w:color w:val="000000" w:themeColor="text1"/>
          <w:lang w:val="sr-Latn-CS"/>
        </w:rPr>
        <w:t>Korisnik nije uneo komentar</w:t>
      </w:r>
      <w:r w:rsidRPr="03E61213">
        <w:rPr>
          <w:color w:val="000000" w:themeColor="text1"/>
          <w:lang w:val="sr-Latn-CS"/>
        </w:rPr>
        <w:t>] Korisnik se obaveštava da je neophodno da unese komentar.</w:t>
      </w:r>
    </w:p>
    <w:p w14:paraId="5C188C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FC88AE2" w14:textId="7D28BA84" w:rsidR="007E0B43" w:rsidRDefault="69A1E0AB" w:rsidP="007E0B43">
      <w:pPr>
        <w:pStyle w:val="BodyText"/>
        <w:rPr>
          <w:lang w:val="sr-Latn-CS"/>
        </w:rPr>
      </w:pPr>
      <w:r w:rsidRPr="69A1E0AB">
        <w:rPr>
          <w:color w:val="000000" w:themeColor="text1"/>
          <w:sz w:val="19"/>
          <w:szCs w:val="19"/>
          <w:lang w:val="sr-Latn-CS"/>
        </w:rPr>
        <w:t xml:space="preserve">Stručno </w:t>
      </w:r>
      <w:r w:rsidR="0CF3F6B3" w:rsidRPr="0CF3F6B3">
        <w:rPr>
          <w:color w:val="000000" w:themeColor="text1"/>
          <w:sz w:val="19"/>
          <w:szCs w:val="19"/>
          <w:lang w:val="sr-Latn-CS"/>
        </w:rPr>
        <w:t>lice</w:t>
      </w:r>
      <w:r w:rsidR="2D98F14E" w:rsidRPr="2D98F14E">
        <w:rPr>
          <w:color w:val="000000" w:themeColor="text1"/>
          <w:sz w:val="19"/>
          <w:szCs w:val="19"/>
          <w:lang w:val="sr-Latn-CS"/>
        </w:rPr>
        <w:t xml:space="preserve"> je </w:t>
      </w:r>
      <w:r w:rsidR="30460CBA" w:rsidRPr="30460CBA">
        <w:rPr>
          <w:color w:val="000000" w:themeColor="text1"/>
          <w:sz w:val="19"/>
          <w:szCs w:val="19"/>
          <w:lang w:val="sr-Latn-CS"/>
        </w:rPr>
        <w:t>ocenjeno</w:t>
      </w:r>
      <w:r w:rsidR="2D98F14E" w:rsidRPr="2D98F14E">
        <w:rPr>
          <w:color w:val="000000" w:themeColor="text1"/>
          <w:sz w:val="19"/>
          <w:szCs w:val="19"/>
          <w:lang w:val="sr-Latn-CS"/>
        </w:rPr>
        <w:t xml:space="preserve"> i ostali korisnici mogu da vide da li je prikladan njihovim potrebama</w:t>
      </w:r>
      <w:r w:rsidR="355A1065" w:rsidRPr="2D98F14E">
        <w:rPr>
          <w:lang w:val="sr-Latn-CS"/>
        </w:rPr>
        <w:t>.</w:t>
      </w:r>
    </w:p>
    <w:p w14:paraId="64443F60" w14:textId="7EACAC6B" w:rsidR="043290E6" w:rsidRDefault="6E28D2FB" w:rsidP="00BF1677">
      <w:pPr>
        <w:pStyle w:val="BodyText"/>
        <w:numPr>
          <w:ilvl w:val="0"/>
          <w:numId w:val="34"/>
        </w:numPr>
        <w:rPr>
          <w:lang w:val="sr-Latn-CS"/>
        </w:rPr>
      </w:pPr>
      <w:r w:rsidRPr="1164832D">
        <w:rPr>
          <w:b/>
          <w:lang w:val="sr-Latn-CS"/>
        </w:rPr>
        <w:t xml:space="preserve">Dodavanje </w:t>
      </w:r>
      <w:r w:rsidR="581F1511" w:rsidRPr="1164832D">
        <w:rPr>
          <w:b/>
          <w:lang w:val="sr-Latn-CS"/>
        </w:rPr>
        <w:t>komentara</w:t>
      </w:r>
    </w:p>
    <w:p w14:paraId="3AF3E73B" w14:textId="6CA12BD2" w:rsidR="581F1511" w:rsidRDefault="1EC34120" w:rsidP="63A14BA7">
      <w:pPr>
        <w:pStyle w:val="BodyText"/>
        <w:ind w:left="0" w:firstLine="720"/>
        <w:rPr>
          <w:lang w:val="sr-Latn-CS"/>
        </w:rPr>
      </w:pPr>
      <w:r w:rsidRPr="1164832D">
        <w:rPr>
          <w:b/>
          <w:lang w:val="sr-Latn-CS"/>
        </w:rPr>
        <w:t>Kratak opis:</w:t>
      </w:r>
    </w:p>
    <w:p w14:paraId="24636CED" w14:textId="4FBD0412" w:rsidR="1EC34120" w:rsidRDefault="59F8EBF5" w:rsidP="4F5DAF44">
      <w:pPr>
        <w:pStyle w:val="BodyText"/>
        <w:rPr>
          <w:color w:val="000000" w:themeColor="text1"/>
          <w:lang w:val="sr-Latn-CS"/>
        </w:rPr>
      </w:pPr>
      <w:r w:rsidRPr="59F8EBF5">
        <w:rPr>
          <w:color w:val="000000" w:themeColor="text1"/>
          <w:lang w:val="sr-Latn-CS"/>
        </w:rPr>
        <w:t xml:space="preserve">Ostavljanje ocene </w:t>
      </w:r>
      <w:r w:rsidR="469C4977" w:rsidRPr="469C4977">
        <w:rPr>
          <w:color w:val="000000" w:themeColor="text1"/>
          <w:lang w:val="sr-Latn-CS"/>
        </w:rPr>
        <w:t>Stručnom licu</w:t>
      </w:r>
      <w:r w:rsidRPr="59F8EBF5">
        <w:rPr>
          <w:color w:val="000000" w:themeColor="text1"/>
          <w:lang w:val="sr-Latn-CS"/>
        </w:rPr>
        <w:t xml:space="preserve"> nakon </w:t>
      </w:r>
      <w:r w:rsidR="5CA60761" w:rsidRPr="5CA60761">
        <w:rPr>
          <w:color w:val="000000" w:themeColor="text1"/>
          <w:lang w:val="sr-Latn-CS"/>
        </w:rPr>
        <w:t>kupljenog plana</w:t>
      </w:r>
      <w:r w:rsidRPr="59F8EBF5">
        <w:rPr>
          <w:color w:val="000000" w:themeColor="text1"/>
          <w:lang w:val="sr-Latn-CS"/>
        </w:rPr>
        <w:t>.</w:t>
      </w:r>
    </w:p>
    <w:p w14:paraId="73A9309B" w14:textId="2A1ADD04" w:rsidR="0D407586" w:rsidRDefault="0D407586" w:rsidP="0D407586">
      <w:pPr>
        <w:pStyle w:val="BodyText"/>
        <w:rPr>
          <w:b/>
          <w:color w:val="000000" w:themeColor="text1"/>
          <w:lang w:val="sr-Latn-CS"/>
        </w:rPr>
      </w:pPr>
      <w:r w:rsidRPr="104C47B6">
        <w:rPr>
          <w:b/>
          <w:color w:val="000000" w:themeColor="text1"/>
          <w:lang w:val="sr-Latn-CS"/>
        </w:rPr>
        <w:t>Akteri:</w:t>
      </w:r>
    </w:p>
    <w:p w14:paraId="3133CED3" w14:textId="33E61B8B" w:rsidR="53E4A194" w:rsidRDefault="7736B79B" w:rsidP="53E4A194">
      <w:pPr>
        <w:pStyle w:val="BodyText"/>
        <w:rPr>
          <w:color w:val="000000" w:themeColor="text1"/>
          <w:lang w:val="sr-Latn-CS"/>
        </w:rPr>
      </w:pPr>
      <w:r w:rsidRPr="7736B79B">
        <w:rPr>
          <w:color w:val="000000" w:themeColor="text1"/>
          <w:lang w:val="sr-Latn-CS"/>
        </w:rPr>
        <w:t>Prijavljeni korisnik</w:t>
      </w:r>
    </w:p>
    <w:p w14:paraId="68926E3F" w14:textId="6461C98B" w:rsidR="3DDAE3AA" w:rsidRDefault="612CF9B1" w:rsidP="3DDAE3AA">
      <w:pPr>
        <w:pStyle w:val="BodyText"/>
        <w:rPr>
          <w:b/>
          <w:color w:val="000000" w:themeColor="text1"/>
          <w:lang w:val="sr-Latn-CS"/>
        </w:rPr>
      </w:pPr>
      <w:r w:rsidRPr="1D949FD3">
        <w:rPr>
          <w:b/>
          <w:color w:val="000000" w:themeColor="text1"/>
          <w:lang w:val="sr-Latn-CS"/>
        </w:rPr>
        <w:t>Preduslov</w:t>
      </w:r>
      <w:r w:rsidR="047F0FB9" w:rsidRPr="1D949FD3">
        <w:rPr>
          <w:b/>
          <w:color w:val="000000" w:themeColor="text1"/>
          <w:lang w:val="sr-Latn-CS"/>
        </w:rPr>
        <w:t>:</w:t>
      </w:r>
    </w:p>
    <w:p w14:paraId="769B08F9" w14:textId="09CDFE29" w:rsidR="047F0FB9" w:rsidRDefault="3AED3205" w:rsidP="586B93E4">
      <w:pPr>
        <w:pStyle w:val="BodyText"/>
        <w:rPr>
          <w:color w:val="000000" w:themeColor="text1"/>
          <w:lang w:val="sr-Latn-CS"/>
        </w:rPr>
      </w:pPr>
      <w:r w:rsidRPr="1C62A487">
        <w:rPr>
          <w:color w:val="000000" w:themeColor="text1"/>
          <w:lang w:val="sr-Latn-CS"/>
        </w:rPr>
        <w:t>Korisnik mora da kupi barem jedan plan od Stručnog lica.</w:t>
      </w:r>
    </w:p>
    <w:p w14:paraId="6B7C9151" w14:textId="7C0FC9AA" w:rsidR="586B93E4" w:rsidRDefault="72FC441E" w:rsidP="586B93E4">
      <w:pPr>
        <w:pStyle w:val="BodyText"/>
        <w:rPr>
          <w:b/>
          <w:color w:val="000000" w:themeColor="text1"/>
          <w:lang w:val="sr-Latn-CS"/>
        </w:rPr>
      </w:pPr>
      <w:r w:rsidRPr="2BF53367">
        <w:rPr>
          <w:b/>
          <w:color w:val="000000" w:themeColor="text1"/>
          <w:lang w:val="sr-Latn-CS"/>
        </w:rPr>
        <w:t>Osnovni tok:</w:t>
      </w:r>
    </w:p>
    <w:p w14:paraId="7650DC60" w14:textId="579F93C2" w:rsidR="6A3ADE51" w:rsidRDefault="6A3ADE51" w:rsidP="7783366E">
      <w:pPr>
        <w:pStyle w:val="BodyText"/>
        <w:ind w:firstLine="720"/>
        <w:rPr>
          <w:color w:val="000000" w:themeColor="text1"/>
          <w:lang w:val="sr-Latn-CS"/>
        </w:rPr>
      </w:pPr>
      <w:r w:rsidRPr="6A3ADE51">
        <w:rPr>
          <w:color w:val="000000" w:themeColor="text1"/>
          <w:lang w:val="sr-Latn-CS"/>
        </w:rPr>
        <w:t>1. Korisnik pristupa profilu Stručnog lica.</w:t>
      </w:r>
    </w:p>
    <w:p w14:paraId="60B99C50" w14:textId="29F655F8" w:rsidR="4B6FBA9A" w:rsidRDefault="4B6FBA9A" w:rsidP="40013961">
      <w:pPr>
        <w:pStyle w:val="BodyText"/>
        <w:ind w:firstLine="720"/>
        <w:rPr>
          <w:color w:val="000000" w:themeColor="text1"/>
          <w:lang w:val="sr-Latn-CS"/>
        </w:rPr>
      </w:pPr>
      <w:r w:rsidRPr="4B6FBA9A">
        <w:rPr>
          <w:color w:val="000000" w:themeColor="text1"/>
          <w:lang w:val="sr-Latn-CS"/>
        </w:rPr>
        <w:t>2. Korisnik bira dugme „Oceni Stručno lice“.</w:t>
      </w:r>
    </w:p>
    <w:p w14:paraId="6DDE6E18" w14:textId="7B1C8EB6" w:rsidR="095280DC" w:rsidRDefault="095280DC" w:rsidP="4FF6ACEA">
      <w:pPr>
        <w:pStyle w:val="BodyText"/>
        <w:ind w:firstLine="720"/>
        <w:rPr>
          <w:lang w:val="sr-Latn-CS"/>
        </w:rPr>
      </w:pPr>
      <w:r w:rsidRPr="095280DC">
        <w:rPr>
          <w:color w:val="000000" w:themeColor="text1"/>
          <w:lang w:val="sr-Latn-CS"/>
        </w:rPr>
        <w:t>3.</w:t>
      </w:r>
      <w:r w:rsidRPr="095280DC">
        <w:rPr>
          <w:color w:val="000000" w:themeColor="text1"/>
          <w:sz w:val="19"/>
          <w:szCs w:val="19"/>
          <w:lang w:val="sr-Latn-CS"/>
        </w:rPr>
        <w:t xml:space="preserve"> Korisniku se otvara forma za upis Komentara, odabira ocene (1-5 zvezdice</w:t>
      </w:r>
      <w:r w:rsidR="42FAD3A0" w:rsidRPr="42FAD3A0">
        <w:rPr>
          <w:color w:val="000000" w:themeColor="text1"/>
          <w:sz w:val="19"/>
          <w:szCs w:val="19"/>
          <w:lang w:val="sr-Latn-CS"/>
        </w:rPr>
        <w:t>).</w:t>
      </w:r>
    </w:p>
    <w:p w14:paraId="75CD0D24" w14:textId="0DF50BA8" w:rsidR="4FF6ACEA" w:rsidRDefault="0FF840FF" w:rsidP="4FF6ACEA">
      <w:pPr>
        <w:pStyle w:val="BodyText"/>
        <w:ind w:firstLine="720"/>
        <w:rPr>
          <w:color w:val="000000" w:themeColor="text1"/>
          <w:sz w:val="19"/>
          <w:szCs w:val="19"/>
          <w:lang w:val="sr-Latn-CS"/>
        </w:rPr>
      </w:pPr>
      <w:r w:rsidRPr="0FF840FF">
        <w:rPr>
          <w:color w:val="000000" w:themeColor="text1"/>
          <w:sz w:val="19"/>
          <w:szCs w:val="19"/>
          <w:lang w:val="sr-Latn-CS"/>
        </w:rPr>
        <w:lastRenderedPageBreak/>
        <w:t xml:space="preserve">4. Korisnik unosi komentar </w:t>
      </w:r>
      <w:r w:rsidR="3E73E150" w:rsidRPr="3E73E150">
        <w:rPr>
          <w:color w:val="000000" w:themeColor="text1"/>
          <w:sz w:val="19"/>
          <w:szCs w:val="19"/>
          <w:lang w:val="sr-Latn-CS"/>
        </w:rPr>
        <w:t xml:space="preserve">i </w:t>
      </w:r>
      <w:r w:rsidR="14A63C84" w:rsidRPr="14A63C84">
        <w:rPr>
          <w:color w:val="000000" w:themeColor="text1"/>
          <w:sz w:val="19"/>
          <w:szCs w:val="19"/>
          <w:lang w:val="sr-Latn-CS"/>
        </w:rPr>
        <w:t>šalje</w:t>
      </w:r>
      <w:r w:rsidR="3E73E150" w:rsidRPr="3E73E150">
        <w:rPr>
          <w:color w:val="000000" w:themeColor="text1"/>
          <w:sz w:val="19"/>
          <w:szCs w:val="19"/>
          <w:lang w:val="sr-Latn-CS"/>
        </w:rPr>
        <w:t xml:space="preserve"> </w:t>
      </w:r>
      <w:r w:rsidR="61C5F757" w:rsidRPr="61C5F757">
        <w:rPr>
          <w:color w:val="000000" w:themeColor="text1"/>
          <w:sz w:val="19"/>
          <w:szCs w:val="19"/>
          <w:lang w:val="sr-Latn-CS"/>
        </w:rPr>
        <w:t>podatke na server</w:t>
      </w:r>
      <w:r w:rsidR="33056017" w:rsidRPr="33056017">
        <w:rPr>
          <w:color w:val="000000" w:themeColor="text1"/>
          <w:sz w:val="19"/>
          <w:szCs w:val="19"/>
          <w:lang w:val="sr-Latn-CS"/>
        </w:rPr>
        <w:t>.</w:t>
      </w:r>
    </w:p>
    <w:p w14:paraId="45D8A6A4" w14:textId="4AF2F7CF" w:rsidR="33056017" w:rsidRDefault="4BBC396D" w:rsidP="33056017">
      <w:pPr>
        <w:pStyle w:val="BodyText"/>
        <w:ind w:firstLine="720"/>
        <w:rPr>
          <w:color w:val="000000" w:themeColor="text1"/>
          <w:sz w:val="19"/>
          <w:szCs w:val="19"/>
          <w:lang w:val="sr-Latn-CS"/>
        </w:rPr>
      </w:pPr>
      <w:r w:rsidRPr="4BBC396D">
        <w:rPr>
          <w:color w:val="000000" w:themeColor="text1"/>
          <w:sz w:val="19"/>
          <w:szCs w:val="19"/>
          <w:lang w:val="sr-Latn-CS"/>
        </w:rPr>
        <w:t>5.</w:t>
      </w:r>
      <w:r w:rsidR="739541C4" w:rsidRPr="739541C4">
        <w:rPr>
          <w:color w:val="000000" w:themeColor="text1"/>
          <w:sz w:val="19"/>
          <w:szCs w:val="19"/>
          <w:lang w:val="sr-Latn-CS"/>
        </w:rPr>
        <w:t xml:space="preserve"> </w:t>
      </w:r>
      <w:r w:rsidRPr="4BBC396D">
        <w:rPr>
          <w:color w:val="000000" w:themeColor="text1"/>
          <w:sz w:val="19"/>
          <w:szCs w:val="19"/>
          <w:lang w:val="sr-Latn-CS"/>
        </w:rPr>
        <w:t xml:space="preserve">Server </w:t>
      </w:r>
      <w:r w:rsidR="720061CF" w:rsidRPr="720061CF">
        <w:rPr>
          <w:color w:val="000000" w:themeColor="text1"/>
          <w:sz w:val="19"/>
          <w:szCs w:val="19"/>
          <w:lang w:val="sr-Latn-CS"/>
        </w:rPr>
        <w:t xml:space="preserve">beleži </w:t>
      </w:r>
      <w:r w:rsidR="7C56A791" w:rsidRPr="7C56A791">
        <w:rPr>
          <w:color w:val="000000" w:themeColor="text1"/>
          <w:sz w:val="19"/>
          <w:szCs w:val="19"/>
          <w:lang w:val="sr-Latn-CS"/>
        </w:rPr>
        <w:t xml:space="preserve">komentar u </w:t>
      </w:r>
      <w:r w:rsidR="1FA8BD99" w:rsidRPr="1FA8BD99">
        <w:rPr>
          <w:color w:val="000000" w:themeColor="text1"/>
          <w:sz w:val="19"/>
          <w:szCs w:val="19"/>
          <w:lang w:val="sr-Latn-CS"/>
        </w:rPr>
        <w:t>bazi</w:t>
      </w:r>
      <w:r w:rsidR="42FAD3A0" w:rsidRPr="42FAD3A0">
        <w:rPr>
          <w:color w:val="000000" w:themeColor="text1"/>
          <w:sz w:val="19"/>
          <w:szCs w:val="19"/>
          <w:lang w:val="sr-Latn-CS"/>
        </w:rPr>
        <w:t>.</w:t>
      </w:r>
    </w:p>
    <w:p w14:paraId="56CB164D" w14:textId="318ECB63" w:rsidR="2CF115B6" w:rsidRDefault="6826C08B" w:rsidP="2CF115B6">
      <w:pPr>
        <w:pStyle w:val="BodyText"/>
        <w:ind w:firstLine="720"/>
        <w:rPr>
          <w:color w:val="000000" w:themeColor="text1"/>
          <w:sz w:val="19"/>
          <w:szCs w:val="19"/>
          <w:lang w:val="sr-Latn-CS"/>
        </w:rPr>
      </w:pPr>
      <w:r w:rsidRPr="6826C08B">
        <w:rPr>
          <w:color w:val="000000" w:themeColor="text1"/>
          <w:sz w:val="19"/>
          <w:szCs w:val="19"/>
          <w:lang w:val="sr-Latn-CS"/>
        </w:rPr>
        <w:t xml:space="preserve">6. Komentar se dodaje na profil </w:t>
      </w:r>
      <w:r w:rsidR="5D8B83DA" w:rsidRPr="5D8B83DA">
        <w:rPr>
          <w:color w:val="000000" w:themeColor="text1"/>
          <w:sz w:val="19"/>
          <w:szCs w:val="19"/>
          <w:lang w:val="sr-Latn-CS"/>
        </w:rPr>
        <w:t xml:space="preserve">Stručnog </w:t>
      </w:r>
      <w:r w:rsidR="00DD99E2" w:rsidRPr="00DD99E2">
        <w:rPr>
          <w:color w:val="000000" w:themeColor="text1"/>
          <w:sz w:val="19"/>
          <w:szCs w:val="19"/>
          <w:lang w:val="sr-Latn-CS"/>
        </w:rPr>
        <w:t>lica.</w:t>
      </w:r>
    </w:p>
    <w:p w14:paraId="031E7E6E" w14:textId="77D9262B" w:rsidR="3EC06023" w:rsidRDefault="05648C32" w:rsidP="3EC06023">
      <w:pPr>
        <w:pStyle w:val="BodyText"/>
        <w:rPr>
          <w:b/>
          <w:color w:val="000000" w:themeColor="text1"/>
          <w:sz w:val="19"/>
          <w:szCs w:val="19"/>
          <w:lang w:val="sr-Latn-CS"/>
        </w:rPr>
      </w:pPr>
      <w:r w:rsidRPr="393D8B84">
        <w:rPr>
          <w:b/>
          <w:color w:val="000000" w:themeColor="text1"/>
          <w:sz w:val="19"/>
          <w:szCs w:val="19"/>
          <w:lang w:val="sr-Latn-CS"/>
        </w:rPr>
        <w:t>Izuzeci</w:t>
      </w:r>
      <w:r w:rsidR="4C08B840" w:rsidRPr="393D8B84">
        <w:rPr>
          <w:b/>
          <w:color w:val="000000" w:themeColor="text1"/>
          <w:sz w:val="19"/>
          <w:szCs w:val="19"/>
          <w:lang w:val="sr-Latn-CS"/>
        </w:rPr>
        <w:t>:</w:t>
      </w:r>
    </w:p>
    <w:p w14:paraId="1DBE7CFE" w14:textId="4CB68C3D" w:rsidR="7134A52B" w:rsidRDefault="7134A52B" w:rsidP="7134A52B">
      <w:pPr>
        <w:pStyle w:val="BodyText"/>
        <w:rPr>
          <w:color w:val="000000" w:themeColor="text1"/>
          <w:lang w:val="sr-Latn-CS"/>
        </w:rPr>
      </w:pPr>
      <w:r w:rsidRPr="7134A52B">
        <w:rPr>
          <w:color w:val="000000" w:themeColor="text1"/>
          <w:lang w:val="sr-Latn-CS"/>
        </w:rPr>
        <w:t>[</w:t>
      </w:r>
      <w:r w:rsidRPr="7134A52B">
        <w:rPr>
          <w:i/>
          <w:iCs/>
          <w:color w:val="000000" w:themeColor="text1"/>
          <w:lang w:val="sr-Latn-CS"/>
        </w:rPr>
        <w:t>Korisnik nije izabrao ocenu</w:t>
      </w:r>
      <w:r w:rsidRPr="7134A52B">
        <w:rPr>
          <w:color w:val="000000" w:themeColor="text1"/>
          <w:lang w:val="sr-Latn-CS"/>
        </w:rPr>
        <w:t>] Korisnik se obaveštava da je za slanje ocene potrebno uneti 1-5 zvezdice.</w:t>
      </w:r>
    </w:p>
    <w:p w14:paraId="4B924635" w14:textId="0F3C3B65" w:rsidR="7134A52B" w:rsidRDefault="7134A52B" w:rsidP="7134A52B">
      <w:pPr>
        <w:pStyle w:val="BodyText"/>
        <w:rPr>
          <w:color w:val="000000" w:themeColor="text1"/>
          <w:lang w:val="sr-Latn-CS"/>
        </w:rPr>
      </w:pPr>
      <w:r w:rsidRPr="7134A52B">
        <w:rPr>
          <w:color w:val="000000" w:themeColor="text1"/>
          <w:lang w:val="sr-Latn-CS"/>
        </w:rPr>
        <w:t>[</w:t>
      </w:r>
      <w:r w:rsidRPr="7134A52B">
        <w:rPr>
          <w:i/>
          <w:iCs/>
          <w:color w:val="000000" w:themeColor="text1"/>
          <w:lang w:val="sr-Latn-CS"/>
        </w:rPr>
        <w:t>Korisnik nije uneo komentar</w:t>
      </w:r>
      <w:r w:rsidRPr="7134A52B">
        <w:rPr>
          <w:color w:val="000000" w:themeColor="text1"/>
          <w:lang w:val="sr-Latn-CS"/>
        </w:rPr>
        <w:t>] Korisnik se obaveštava da je neophodno da unese komentar.</w:t>
      </w:r>
    </w:p>
    <w:p w14:paraId="25A58BFE" w14:textId="344A7AB1" w:rsidR="4C08B840" w:rsidRDefault="09EB7E82" w:rsidP="4C08B840">
      <w:pPr>
        <w:pStyle w:val="BodyText"/>
        <w:rPr>
          <w:b/>
          <w:color w:val="000000" w:themeColor="text1"/>
          <w:sz w:val="19"/>
          <w:szCs w:val="19"/>
          <w:lang w:val="sr-Latn-CS"/>
        </w:rPr>
      </w:pPr>
      <w:r w:rsidRPr="393D8B84">
        <w:rPr>
          <w:b/>
          <w:color w:val="000000" w:themeColor="text1"/>
          <w:sz w:val="19"/>
          <w:szCs w:val="19"/>
          <w:lang w:val="sr-Latn-CS"/>
        </w:rPr>
        <w:t>Posledice</w:t>
      </w:r>
      <w:r w:rsidR="2D3D9489" w:rsidRPr="393D8B84">
        <w:rPr>
          <w:b/>
          <w:color w:val="000000" w:themeColor="text1"/>
          <w:sz w:val="19"/>
          <w:szCs w:val="19"/>
          <w:lang w:val="sr-Latn-CS"/>
        </w:rPr>
        <w:t>:</w:t>
      </w:r>
    </w:p>
    <w:p w14:paraId="34ED515D" w14:textId="57A6F427" w:rsidR="72FC441E" w:rsidRDefault="2F176B6D" w:rsidP="72FC441E">
      <w:pPr>
        <w:pStyle w:val="BodyText"/>
        <w:rPr>
          <w:lang w:val="sr-Latn-CS"/>
        </w:rPr>
      </w:pPr>
      <w:r w:rsidRPr="2F176B6D">
        <w:rPr>
          <w:color w:val="000000" w:themeColor="text1"/>
          <w:sz w:val="19"/>
          <w:szCs w:val="19"/>
          <w:lang w:val="sr-Latn-CS"/>
        </w:rPr>
        <w:t>Stručno lice je ocenjeno i ostali korisnici mogu da vide da li je prikladan njihovim potrebama</w:t>
      </w:r>
      <w:r w:rsidR="190DAD83" w:rsidRPr="190DAD83">
        <w:rPr>
          <w:color w:val="000000" w:themeColor="text1"/>
          <w:sz w:val="19"/>
          <w:szCs w:val="19"/>
          <w:lang w:val="sr-Latn-CS"/>
        </w:rPr>
        <w:t>.</w:t>
      </w:r>
    </w:p>
    <w:p w14:paraId="0C79FEFE" w14:textId="038CFD88" w:rsidR="00786068" w:rsidRPr="003372D3" w:rsidRDefault="37A1E7E8" w:rsidP="00786068">
      <w:pPr>
        <w:pStyle w:val="Heading2"/>
        <w:rPr>
          <w:lang w:val="sr-Latn-CS"/>
        </w:rPr>
      </w:pPr>
      <w:bookmarkStart w:id="8" w:name="_Toc163018901"/>
      <w:r w:rsidRPr="60434F53">
        <w:rPr>
          <w:lang w:val="sr-Latn-CS"/>
        </w:rPr>
        <w:t xml:space="preserve">Pregled </w:t>
      </w:r>
      <w:bookmarkEnd w:id="8"/>
      <w:r w:rsidRPr="6EA3E2E7">
        <w:rPr>
          <w:lang w:val="sr-Latn-CS"/>
        </w:rPr>
        <w:t xml:space="preserve">kupljenih </w:t>
      </w:r>
      <w:r w:rsidRPr="26E77B62">
        <w:rPr>
          <w:lang w:val="sr-Latn-CS"/>
        </w:rPr>
        <w:t>planova</w:t>
      </w:r>
    </w:p>
    <w:p w14:paraId="5B5730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5308585" w14:textId="2FF596BE" w:rsidR="007E0B43" w:rsidRDefault="613B17A9" w:rsidP="00E55045">
      <w:pPr>
        <w:pStyle w:val="BodyText"/>
        <w:rPr>
          <w:lang w:val="sr-Latn-CS"/>
        </w:rPr>
      </w:pPr>
      <w:r w:rsidRPr="300A3146">
        <w:rPr>
          <w:lang w:val="sr-Latn-CS"/>
        </w:rPr>
        <w:t xml:space="preserve">Korisnik ima </w:t>
      </w:r>
      <w:r w:rsidRPr="535C474D">
        <w:rPr>
          <w:lang w:val="sr-Latn-CS"/>
        </w:rPr>
        <w:t xml:space="preserve">uvid u planove koje </w:t>
      </w:r>
      <w:r w:rsidRPr="249BB00D">
        <w:rPr>
          <w:lang w:val="sr-Latn-CS"/>
        </w:rPr>
        <w:t>je kupio</w:t>
      </w:r>
      <w:r w:rsidRPr="300A3146">
        <w:rPr>
          <w:lang w:val="sr-Latn-CS"/>
        </w:rPr>
        <w:t>.</w:t>
      </w:r>
    </w:p>
    <w:p w14:paraId="37D6166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BE3A770" w14:textId="2DF7F4A5" w:rsidR="007E0B43" w:rsidRDefault="602F83CB" w:rsidP="007E0B43">
      <w:pPr>
        <w:pStyle w:val="BodyText"/>
        <w:rPr>
          <w:lang w:val="sr-Latn-CS"/>
        </w:rPr>
      </w:pPr>
      <w:r w:rsidRPr="31E4082A">
        <w:rPr>
          <w:lang w:val="sr-Latn-CS"/>
        </w:rPr>
        <w:t>Prijavljeni</w:t>
      </w:r>
      <w:r w:rsidRPr="55361E31">
        <w:rPr>
          <w:lang w:val="sr-Latn-CS"/>
        </w:rPr>
        <w:t xml:space="preserve"> korisnik</w:t>
      </w:r>
      <w:r w:rsidRPr="31E4082A">
        <w:rPr>
          <w:lang w:val="sr-Latn-CS"/>
        </w:rPr>
        <w:t>.</w:t>
      </w:r>
    </w:p>
    <w:p w14:paraId="657F09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BCEFA6" w14:textId="0B8A19D7" w:rsidR="007E0B43" w:rsidRDefault="739553D2" w:rsidP="007E0B43">
      <w:pPr>
        <w:pStyle w:val="BodyText"/>
        <w:rPr>
          <w:lang w:val="sr-Latn-CS"/>
        </w:rPr>
      </w:pPr>
      <w:r w:rsidRPr="2FE33A1F">
        <w:rPr>
          <w:lang w:val="sr-Latn-CS"/>
        </w:rPr>
        <w:t xml:space="preserve">Korisnik mora da ima bar </w:t>
      </w:r>
      <w:r w:rsidRPr="2547FD6E">
        <w:rPr>
          <w:lang w:val="sr-Latn-CS"/>
        </w:rPr>
        <w:t xml:space="preserve">jedan kupljeni </w:t>
      </w:r>
      <w:r w:rsidRPr="489A1375">
        <w:rPr>
          <w:lang w:val="sr-Latn-CS"/>
        </w:rPr>
        <w:t>plan</w:t>
      </w:r>
      <w:r w:rsidRPr="2FE33A1F">
        <w:rPr>
          <w:lang w:val="sr-Latn-CS"/>
        </w:rPr>
        <w:t>.</w:t>
      </w:r>
    </w:p>
    <w:p w14:paraId="34302593" w14:textId="17895B14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67B1B5FF">
        <w:rPr>
          <w:b/>
          <w:bCs/>
          <w:lang w:val="sr-Latn-CS"/>
        </w:rPr>
        <w:t>Osnovni tok:</w:t>
      </w:r>
    </w:p>
    <w:p w14:paraId="291C6BEB" w14:textId="36DEE84A" w:rsidR="00373231" w:rsidRDefault="739553D2" w:rsidP="00566CC8">
      <w:pPr>
        <w:pStyle w:val="BodyText"/>
        <w:numPr>
          <w:ilvl w:val="0"/>
          <w:numId w:val="6"/>
        </w:numPr>
        <w:rPr>
          <w:lang w:val="sr-Latn-CS"/>
        </w:rPr>
      </w:pPr>
      <w:r w:rsidRPr="62128838">
        <w:rPr>
          <w:lang w:val="sr-Latn-CS"/>
        </w:rPr>
        <w:t xml:space="preserve">Korisnik otvara padajući meni u kome se nalaze svi planovi koje je </w:t>
      </w:r>
      <w:r w:rsidRPr="4C08CA4E">
        <w:rPr>
          <w:lang w:val="sr-Latn-CS"/>
        </w:rPr>
        <w:t>kupio</w:t>
      </w:r>
      <w:r w:rsidRPr="62128838">
        <w:rPr>
          <w:lang w:val="sr-Latn-CS"/>
        </w:rPr>
        <w:t>.</w:t>
      </w:r>
    </w:p>
    <w:p w14:paraId="45ED464E" w14:textId="492A057B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16ACDE19">
        <w:rPr>
          <w:b/>
          <w:bCs/>
          <w:lang w:val="sr-Latn-CS"/>
        </w:rPr>
        <w:t>Izuzeci:</w:t>
      </w:r>
    </w:p>
    <w:p w14:paraId="23D1E624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6D322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FC4EBBD" w14:textId="7AC170FD" w:rsidR="007E0B43" w:rsidRDefault="26BCE25E" w:rsidP="00B40836">
      <w:pPr>
        <w:pStyle w:val="BodyText"/>
        <w:rPr>
          <w:lang w:val="sr-Latn-CS"/>
        </w:rPr>
      </w:pPr>
      <w:r w:rsidRPr="52B5CD76">
        <w:rPr>
          <w:lang w:val="sr-Latn-CS"/>
        </w:rPr>
        <w:t xml:space="preserve">Korisnik ima uvid </w:t>
      </w:r>
      <w:r w:rsidRPr="54D49B49">
        <w:rPr>
          <w:lang w:val="sr-Latn-CS"/>
        </w:rPr>
        <w:t xml:space="preserve">u planove koje je </w:t>
      </w:r>
      <w:r w:rsidRPr="1C4C0BE0">
        <w:rPr>
          <w:lang w:val="sr-Latn-CS"/>
        </w:rPr>
        <w:t>kupio</w:t>
      </w:r>
      <w:r w:rsidRPr="52B5CD76">
        <w:rPr>
          <w:lang w:val="sr-Latn-CS"/>
        </w:rPr>
        <w:t>.</w:t>
      </w:r>
    </w:p>
    <w:p w14:paraId="5BCA9EAC" w14:textId="0B1068A6" w:rsidR="00786068" w:rsidRPr="003372D3" w:rsidRDefault="66E8DCA5" w:rsidP="00786068">
      <w:pPr>
        <w:pStyle w:val="Heading2"/>
        <w:rPr>
          <w:lang w:val="sr-Latn-CS"/>
        </w:rPr>
      </w:pPr>
      <w:r w:rsidRPr="66E8DCA5">
        <w:rPr>
          <w:lang w:val="sr-Latn-CS"/>
        </w:rPr>
        <w:t xml:space="preserve">Konverzacija unutar </w:t>
      </w:r>
      <w:r w:rsidR="7F9FB5FB" w:rsidRPr="7F9FB5FB">
        <w:rPr>
          <w:lang w:val="sr-Latn-CS"/>
        </w:rPr>
        <w:t>planova</w:t>
      </w:r>
    </w:p>
    <w:p w14:paraId="109DFD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CF241F7" w14:textId="12F5E6B5" w:rsidR="007E0B43" w:rsidRDefault="60556E2C" w:rsidP="007E0B43">
      <w:pPr>
        <w:pStyle w:val="BodyText"/>
        <w:rPr>
          <w:lang w:val="sr-Latn-CS"/>
        </w:rPr>
      </w:pPr>
      <w:r w:rsidRPr="51CA5CB0">
        <w:rPr>
          <w:lang w:val="sr-Latn-CS"/>
        </w:rPr>
        <w:t xml:space="preserve">Korisnik vodi </w:t>
      </w:r>
      <w:r w:rsidRPr="186E88BF">
        <w:rPr>
          <w:lang w:val="sr-Latn-CS"/>
        </w:rPr>
        <w:t xml:space="preserve">konverzaciju sa </w:t>
      </w:r>
      <w:r w:rsidRPr="182991D0">
        <w:rPr>
          <w:lang w:val="sr-Latn-CS"/>
        </w:rPr>
        <w:t xml:space="preserve">Stručnim </w:t>
      </w:r>
      <w:r w:rsidRPr="66997A88">
        <w:rPr>
          <w:lang w:val="sr-Latn-CS"/>
        </w:rPr>
        <w:t>licem</w:t>
      </w:r>
      <w:r w:rsidRPr="182991D0">
        <w:rPr>
          <w:lang w:val="sr-Latn-CS"/>
        </w:rPr>
        <w:t xml:space="preserve"> u </w:t>
      </w:r>
      <w:r w:rsidRPr="0CBB1097">
        <w:rPr>
          <w:lang w:val="sr-Latn-CS"/>
        </w:rPr>
        <w:t>okviru nekog plana</w:t>
      </w:r>
      <w:r w:rsidR="66E17B27" w:rsidRPr="48C3FFF4">
        <w:rPr>
          <w:lang w:val="sr-Latn-CS"/>
        </w:rPr>
        <w:t>.</w:t>
      </w:r>
    </w:p>
    <w:p w14:paraId="344A8A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42A11B1" w14:textId="3527F38D" w:rsidR="007E0B43" w:rsidRDefault="602F83CB" w:rsidP="007E0B43">
      <w:pPr>
        <w:pStyle w:val="BodyText"/>
        <w:rPr>
          <w:lang w:val="sr-Latn-CS"/>
        </w:rPr>
      </w:pPr>
      <w:r w:rsidRPr="32BA420A">
        <w:rPr>
          <w:lang w:val="sr-Latn-CS"/>
        </w:rPr>
        <w:t xml:space="preserve">Prijavljeni korisnik, </w:t>
      </w:r>
      <w:r w:rsidRPr="560C5811">
        <w:rPr>
          <w:lang w:val="sr-Latn-CS"/>
        </w:rPr>
        <w:t>Stručno lice</w:t>
      </w:r>
      <w:r w:rsidRPr="32BA420A">
        <w:rPr>
          <w:lang w:val="sr-Latn-CS"/>
        </w:rPr>
        <w:t>.</w:t>
      </w:r>
    </w:p>
    <w:p w14:paraId="7CC3DFE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90E221" w14:textId="1888F518" w:rsidR="007E0B43" w:rsidRDefault="00B40836" w:rsidP="007E0B43">
      <w:pPr>
        <w:pStyle w:val="BodyText"/>
        <w:rPr>
          <w:lang w:val="sr-Latn-CS"/>
        </w:rPr>
      </w:pPr>
      <w:r w:rsidRPr="78DA8695">
        <w:rPr>
          <w:lang w:val="sr-Latn-CS"/>
        </w:rPr>
        <w:t xml:space="preserve">Korisnik mora da ima bar </w:t>
      </w:r>
      <w:r w:rsidRPr="1C2C9C9D">
        <w:rPr>
          <w:lang w:val="sr-Latn-CS"/>
        </w:rPr>
        <w:t xml:space="preserve">jedan kupljeni </w:t>
      </w:r>
      <w:r w:rsidRPr="29B9EBA9">
        <w:rPr>
          <w:lang w:val="sr-Latn-CS"/>
        </w:rPr>
        <w:t>plan</w:t>
      </w:r>
      <w:r w:rsidRPr="78DA8695">
        <w:rPr>
          <w:lang w:val="sr-Latn-CS"/>
        </w:rPr>
        <w:t>.</w:t>
      </w:r>
    </w:p>
    <w:p w14:paraId="142DD655" w14:textId="61A5712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  <w:r w:rsidR="602F83CB" w:rsidRPr="3741345A">
        <w:rPr>
          <w:b/>
          <w:bCs/>
          <w:lang w:val="sr-Latn-CS"/>
        </w:rPr>
        <w:t xml:space="preserve"> </w:t>
      </w:r>
    </w:p>
    <w:p w14:paraId="291D14D7" w14:textId="68DE1E0F" w:rsidR="007E0B43" w:rsidRDefault="00F93061" w:rsidP="00566CC8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Pr="038A948B">
        <w:rPr>
          <w:lang w:val="sr-Latn-CS"/>
        </w:rPr>
        <w:t>ime</w:t>
      </w:r>
      <w:r>
        <w:rPr>
          <w:lang w:val="sr-Latn-CS"/>
        </w:rPr>
        <w:t xml:space="preserve"> </w:t>
      </w:r>
      <w:r w:rsidRPr="4A2EC099">
        <w:rPr>
          <w:lang w:val="sr-Latn-CS"/>
        </w:rPr>
        <w:t>Stručnog li</w:t>
      </w:r>
      <w:r w:rsidR="0029771E">
        <w:rPr>
          <w:lang w:val="sr-Latn-CS"/>
        </w:rPr>
        <w:t>ca</w:t>
      </w:r>
      <w:r w:rsidRPr="4A2EC099">
        <w:rPr>
          <w:lang w:val="sr-Latn-CS"/>
        </w:rPr>
        <w:t xml:space="preserve"> </w:t>
      </w:r>
      <w:r w:rsidRPr="1B29326A">
        <w:rPr>
          <w:lang w:val="sr-Latn-CS"/>
        </w:rPr>
        <w:t>iz liste</w:t>
      </w:r>
      <w:r>
        <w:rPr>
          <w:lang w:val="sr-Latn-CS"/>
        </w:rPr>
        <w:t>.</w:t>
      </w:r>
    </w:p>
    <w:p w14:paraId="2727CD5B" w14:textId="72CBC4F2" w:rsidR="00F93061" w:rsidRDefault="00F93061" w:rsidP="00566CC8">
      <w:pPr>
        <w:pStyle w:val="BodyText"/>
        <w:numPr>
          <w:ilvl w:val="0"/>
          <w:numId w:val="7"/>
        </w:numPr>
        <w:rPr>
          <w:lang w:val="sr-Latn-CS"/>
        </w:rPr>
      </w:pPr>
      <w:r w:rsidRPr="5950EF9A">
        <w:rPr>
          <w:lang w:val="sr-Latn-CS"/>
        </w:rPr>
        <w:t>Otvara se</w:t>
      </w:r>
      <w:r w:rsidRPr="06F94B64">
        <w:rPr>
          <w:lang w:val="sr-Latn-CS"/>
        </w:rPr>
        <w:t xml:space="preserve"> </w:t>
      </w:r>
      <w:r w:rsidRPr="76006DA7">
        <w:rPr>
          <w:lang w:val="sr-Latn-CS"/>
        </w:rPr>
        <w:t>prozor</w:t>
      </w:r>
      <w:r w:rsidR="00260A48">
        <w:rPr>
          <w:lang w:val="sr-Latn-CS"/>
        </w:rPr>
        <w:t xml:space="preserve"> za ćaskanje</w:t>
      </w:r>
      <w:r>
        <w:rPr>
          <w:lang w:val="sr-Latn-CS"/>
        </w:rPr>
        <w:t>.</w:t>
      </w:r>
    </w:p>
    <w:p w14:paraId="4DB115E9" w14:textId="6ACD91A8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7FBF374C">
        <w:rPr>
          <w:b/>
          <w:bCs/>
          <w:lang w:val="sr-Latn-CS"/>
        </w:rPr>
        <w:t>Izuzeci:</w:t>
      </w:r>
    </w:p>
    <w:p w14:paraId="763A1ED7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551DD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868FCBB" w14:textId="2F770B63" w:rsidR="007E0B43" w:rsidRDefault="66E17B27" w:rsidP="00B40836">
      <w:pPr>
        <w:pStyle w:val="BodyText"/>
        <w:rPr>
          <w:lang w:val="sr-Latn-CS"/>
        </w:rPr>
      </w:pPr>
      <w:r w:rsidRPr="0FF9A1C5">
        <w:rPr>
          <w:lang w:val="sr-Latn-CS"/>
        </w:rPr>
        <w:t>Vodi se konverzacija</w:t>
      </w:r>
      <w:r w:rsidRPr="12EBB420">
        <w:rPr>
          <w:lang w:val="sr-Latn-CS"/>
        </w:rPr>
        <w:t xml:space="preserve"> </w:t>
      </w:r>
      <w:r w:rsidRPr="7C0EB1AD">
        <w:rPr>
          <w:lang w:val="sr-Latn-CS"/>
        </w:rPr>
        <w:t xml:space="preserve">između Korisnika i </w:t>
      </w:r>
      <w:r w:rsidRPr="42B2DDBC">
        <w:rPr>
          <w:lang w:val="sr-Latn-CS"/>
        </w:rPr>
        <w:t>Stručnog lica</w:t>
      </w:r>
      <w:r w:rsidRPr="0FF9A1C5">
        <w:rPr>
          <w:lang w:val="sr-Latn-CS"/>
        </w:rPr>
        <w:t>.</w:t>
      </w:r>
    </w:p>
    <w:p w14:paraId="3C5D3E39" w14:textId="1976692B" w:rsidR="0EF63792" w:rsidRDefault="559A63A0" w:rsidP="0EF63792">
      <w:pPr>
        <w:pStyle w:val="Heading2"/>
        <w:rPr>
          <w:lang w:val="sr-Latn-CS"/>
        </w:rPr>
      </w:pPr>
      <w:r w:rsidRPr="559A63A0">
        <w:rPr>
          <w:lang w:val="sr-Latn-CS"/>
        </w:rPr>
        <w:lastRenderedPageBreak/>
        <w:t>Otkazivanje plana</w:t>
      </w:r>
    </w:p>
    <w:p w14:paraId="1D3DE95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E51E41F" w14:textId="5B081FFE" w:rsidR="00DD4C2E" w:rsidRDefault="60A5E165" w:rsidP="00DD4C2E">
      <w:pPr>
        <w:pStyle w:val="BodyText"/>
        <w:rPr>
          <w:lang w:val="sr-Latn-CS"/>
        </w:rPr>
      </w:pPr>
      <w:r w:rsidRPr="7AC6508B">
        <w:rPr>
          <w:lang w:val="sr-Latn-CS"/>
        </w:rPr>
        <w:t>Korisnik otkazuje već kupljen plan.</w:t>
      </w:r>
    </w:p>
    <w:p w14:paraId="173695B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619EB39" w14:textId="1C941C97" w:rsidR="00DD4C2E" w:rsidRDefault="60A5E165" w:rsidP="00DD4C2E">
      <w:pPr>
        <w:pStyle w:val="BodyText"/>
        <w:rPr>
          <w:lang w:val="sr-Latn-CS"/>
        </w:rPr>
      </w:pPr>
      <w:r w:rsidRPr="67AEA4FC">
        <w:rPr>
          <w:lang w:val="sr-Latn-CS"/>
        </w:rPr>
        <w:t>Prijavljeni korisnik.</w:t>
      </w:r>
    </w:p>
    <w:p w14:paraId="43E4565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FB0F285" w14:textId="3D03A4F8" w:rsidR="00DD4C2E" w:rsidRDefault="60A5E165" w:rsidP="00DD4C2E">
      <w:pPr>
        <w:pStyle w:val="BodyText"/>
        <w:rPr>
          <w:lang w:val="sr-Latn-CS"/>
        </w:rPr>
      </w:pPr>
      <w:r w:rsidRPr="3144E366">
        <w:rPr>
          <w:lang w:val="sr-Latn-CS"/>
        </w:rPr>
        <w:t>Plan je kupljen.</w:t>
      </w:r>
    </w:p>
    <w:p w14:paraId="60702F97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A45F675" w14:textId="4805F9FC" w:rsidR="00DD4C2E" w:rsidRDefault="60A5E165" w:rsidP="00566CC8">
      <w:pPr>
        <w:pStyle w:val="BodyText"/>
        <w:numPr>
          <w:ilvl w:val="0"/>
          <w:numId w:val="18"/>
        </w:numPr>
        <w:rPr>
          <w:lang w:val="sr-Latn-CS"/>
        </w:rPr>
      </w:pPr>
      <w:r w:rsidRPr="4DF46173">
        <w:rPr>
          <w:lang w:val="sr-Latn-CS"/>
        </w:rPr>
        <w:t xml:space="preserve">Korisnik otvara listu </w:t>
      </w:r>
      <w:r w:rsidRPr="7146777A">
        <w:rPr>
          <w:lang w:val="sr-Latn-CS"/>
        </w:rPr>
        <w:t>kupljenih planova</w:t>
      </w:r>
      <w:r w:rsidRPr="4DF46173">
        <w:rPr>
          <w:lang w:val="sr-Latn-CS"/>
        </w:rPr>
        <w:t>.</w:t>
      </w:r>
    </w:p>
    <w:p w14:paraId="57E830E9" w14:textId="2EAD51B0" w:rsidR="00DD4C2E" w:rsidRDefault="60A5E165" w:rsidP="00DD4C2E">
      <w:pPr>
        <w:pStyle w:val="BodyText"/>
        <w:numPr>
          <w:ilvl w:val="0"/>
          <w:numId w:val="18"/>
        </w:numPr>
        <w:rPr>
          <w:lang w:val="sr-Latn-CS"/>
        </w:rPr>
      </w:pPr>
      <w:r w:rsidRPr="4577F295">
        <w:rPr>
          <w:lang w:val="sr-Latn-CS"/>
        </w:rPr>
        <w:t xml:space="preserve">Korisnik </w:t>
      </w:r>
      <w:r w:rsidRPr="0CEF632C">
        <w:rPr>
          <w:lang w:val="sr-Latn-CS"/>
        </w:rPr>
        <w:t xml:space="preserve">bira opciju </w:t>
      </w:r>
      <w:r w:rsidRPr="30417933">
        <w:rPr>
          <w:lang w:val="sr-Latn-CS"/>
        </w:rPr>
        <w:t>za otkazivanje</w:t>
      </w:r>
      <w:r w:rsidRPr="0180E1F3">
        <w:rPr>
          <w:lang w:val="sr-Latn-CS"/>
        </w:rPr>
        <w:t xml:space="preserve"> </w:t>
      </w:r>
      <w:r w:rsidRPr="76E5A541">
        <w:rPr>
          <w:lang w:val="sr-Latn-CS"/>
        </w:rPr>
        <w:t>plana</w:t>
      </w:r>
      <w:r w:rsidRPr="4577F295">
        <w:rPr>
          <w:lang w:val="sr-Latn-CS"/>
        </w:rPr>
        <w:t>.</w:t>
      </w:r>
    </w:p>
    <w:p w14:paraId="689D8374" w14:textId="00C8B6DE" w:rsidR="00DD4C2E" w:rsidRPr="007E0B43" w:rsidRDefault="60A5E165" w:rsidP="002C12A7">
      <w:pPr>
        <w:pStyle w:val="BodyText"/>
        <w:keepNext/>
        <w:rPr>
          <w:b/>
          <w:lang w:val="sr-Latn-CS"/>
        </w:rPr>
      </w:pPr>
      <w:r w:rsidRPr="5201D76E">
        <w:rPr>
          <w:b/>
          <w:bCs/>
          <w:lang w:val="sr-Latn-CS"/>
        </w:rPr>
        <w:t>Izuzeci:</w:t>
      </w:r>
    </w:p>
    <w:p w14:paraId="34099380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759CBA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C8AECAB" w14:textId="3E51B993" w:rsidR="00DD4C2E" w:rsidRDefault="60A5E165" w:rsidP="00DD4C2E">
      <w:pPr>
        <w:pStyle w:val="BodyText"/>
        <w:rPr>
          <w:lang w:val="sr-Latn-CS"/>
        </w:rPr>
      </w:pPr>
      <w:r w:rsidRPr="56CDC0AD">
        <w:rPr>
          <w:lang w:val="sr-Latn-CS"/>
        </w:rPr>
        <w:t xml:space="preserve">Korisnik otkazuje kupljeni </w:t>
      </w:r>
      <w:r w:rsidRPr="63D121DB">
        <w:rPr>
          <w:lang w:val="sr-Latn-CS"/>
        </w:rPr>
        <w:t>plan</w:t>
      </w:r>
      <w:r w:rsidRPr="4197474B">
        <w:rPr>
          <w:lang w:val="sr-Latn-CS"/>
        </w:rPr>
        <w:t>.</w:t>
      </w:r>
    </w:p>
    <w:p w14:paraId="04DB14BF" w14:textId="25AFAE93" w:rsidR="00786068" w:rsidRPr="003372D3" w:rsidRDefault="7E61D215" w:rsidP="00785A86">
      <w:pPr>
        <w:pStyle w:val="Heading2"/>
        <w:rPr>
          <w:lang w:val="sr-Latn-CS"/>
        </w:rPr>
      </w:pPr>
      <w:r w:rsidRPr="7E61D215">
        <w:rPr>
          <w:lang w:val="sr-Latn-CS"/>
        </w:rPr>
        <w:t xml:space="preserve">Apliciranje </w:t>
      </w:r>
      <w:r w:rsidR="6858142B" w:rsidRPr="6858142B">
        <w:rPr>
          <w:lang w:val="sr-Latn-CS"/>
        </w:rPr>
        <w:t xml:space="preserve">za ulogu </w:t>
      </w:r>
      <w:r w:rsidR="2EFC403A" w:rsidRPr="2EFC403A">
        <w:rPr>
          <w:lang w:val="sr-Latn-CS"/>
        </w:rPr>
        <w:t xml:space="preserve">Stručnog </w:t>
      </w:r>
      <w:r w:rsidR="3D5CD3CE" w:rsidRPr="3D5CD3CE">
        <w:rPr>
          <w:lang w:val="sr-Latn-CS"/>
        </w:rPr>
        <w:t>lica</w:t>
      </w:r>
    </w:p>
    <w:p w14:paraId="0EF5376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B03C65A" w14:textId="0F373C10" w:rsidR="007E0B43" w:rsidRDefault="44CB30C6" w:rsidP="007E0B43">
      <w:pPr>
        <w:pStyle w:val="BodyText"/>
        <w:rPr>
          <w:lang w:val="sr-Latn-CS"/>
        </w:rPr>
      </w:pPr>
      <w:r w:rsidRPr="275315E4">
        <w:rPr>
          <w:lang w:val="sr-Latn-CS"/>
        </w:rPr>
        <w:t xml:space="preserve">Posetilac </w:t>
      </w:r>
      <w:r w:rsidRPr="4AA52BEB">
        <w:rPr>
          <w:lang w:val="sr-Latn-CS"/>
        </w:rPr>
        <w:t xml:space="preserve">aplicira da </w:t>
      </w:r>
      <w:r w:rsidRPr="49D1E763">
        <w:rPr>
          <w:lang w:val="sr-Latn-CS"/>
        </w:rPr>
        <w:t xml:space="preserve">postane </w:t>
      </w:r>
      <w:r w:rsidRPr="349B6E01">
        <w:rPr>
          <w:lang w:val="sr-Latn-CS"/>
        </w:rPr>
        <w:t xml:space="preserve">Stručno lice na </w:t>
      </w:r>
      <w:r w:rsidRPr="7B3F9A0F">
        <w:rPr>
          <w:lang w:val="sr-Latn-CS"/>
        </w:rPr>
        <w:t>portalu</w:t>
      </w:r>
      <w:r w:rsidRPr="41E3C61E">
        <w:rPr>
          <w:lang w:val="sr-Latn-CS"/>
        </w:rPr>
        <w:t>.</w:t>
      </w:r>
    </w:p>
    <w:p w14:paraId="12FEC75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7F8F2F1" w14:textId="76E6CBB9" w:rsidR="007E0B43" w:rsidRDefault="602F83CB" w:rsidP="007E0B43">
      <w:pPr>
        <w:pStyle w:val="BodyText"/>
        <w:rPr>
          <w:lang w:val="sr-Latn-CS"/>
        </w:rPr>
      </w:pPr>
      <w:r w:rsidRPr="635F2D6A">
        <w:rPr>
          <w:lang w:val="sr-Latn-CS"/>
        </w:rPr>
        <w:t>Posetilac portala.</w:t>
      </w:r>
    </w:p>
    <w:p w14:paraId="47C6CA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739BFC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82F1E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3CFE19" w14:textId="45B3A52A" w:rsidR="007E0B43" w:rsidRDefault="44CB30C6" w:rsidP="00566CC8">
      <w:pPr>
        <w:pStyle w:val="BodyText"/>
        <w:numPr>
          <w:ilvl w:val="0"/>
          <w:numId w:val="8"/>
        </w:numPr>
        <w:rPr>
          <w:lang w:val="sr-Latn-CS"/>
        </w:rPr>
      </w:pPr>
      <w:r w:rsidRPr="6592CC81">
        <w:rPr>
          <w:lang w:val="sr-Latn-CS"/>
        </w:rPr>
        <w:t xml:space="preserve">Posetilac </w:t>
      </w:r>
      <w:r w:rsidRPr="6FE91243">
        <w:rPr>
          <w:lang w:val="sr-Latn-CS"/>
        </w:rPr>
        <w:t xml:space="preserve">bira </w:t>
      </w:r>
      <w:r w:rsidRPr="368D3E52">
        <w:rPr>
          <w:lang w:val="sr-Latn-CS"/>
        </w:rPr>
        <w:t>opciju</w:t>
      </w:r>
      <w:r w:rsidRPr="59DF5459">
        <w:rPr>
          <w:lang w:val="sr-Latn-CS"/>
        </w:rPr>
        <w:t xml:space="preserve"> </w:t>
      </w:r>
      <w:r w:rsidR="43D5966F" w:rsidRPr="43D5966F">
        <w:rPr>
          <w:color w:val="000000" w:themeColor="text1"/>
          <w:sz w:val="19"/>
          <w:szCs w:val="19"/>
          <w:lang w:val="sr-Latn-CS"/>
        </w:rPr>
        <w:t xml:space="preserve">„Postani </w:t>
      </w:r>
      <w:r w:rsidR="6727AC76" w:rsidRPr="6727AC76">
        <w:rPr>
          <w:color w:val="000000" w:themeColor="text1"/>
          <w:sz w:val="19"/>
          <w:szCs w:val="19"/>
          <w:lang w:val="sr-Latn-CS"/>
        </w:rPr>
        <w:t>Stručno lice</w:t>
      </w:r>
      <w:r w:rsidR="43D5966F" w:rsidRPr="43D5966F">
        <w:rPr>
          <w:color w:val="000000" w:themeColor="text1"/>
          <w:sz w:val="19"/>
          <w:szCs w:val="19"/>
          <w:lang w:val="sr-Latn-CS"/>
        </w:rPr>
        <w:t>“</w:t>
      </w:r>
      <w:r w:rsidRPr="43D5966F">
        <w:rPr>
          <w:lang w:val="sr-Latn-CS"/>
        </w:rPr>
        <w:t>.</w:t>
      </w:r>
    </w:p>
    <w:p w14:paraId="717A237D" w14:textId="65667F44" w:rsidR="02D09828" w:rsidRDefault="61585904" w:rsidP="02D09828">
      <w:pPr>
        <w:pStyle w:val="BodyText"/>
        <w:numPr>
          <w:ilvl w:val="0"/>
          <w:numId w:val="8"/>
        </w:numPr>
        <w:rPr>
          <w:lang w:val="sr-Latn-CS"/>
        </w:rPr>
      </w:pPr>
      <w:r w:rsidRPr="61585904">
        <w:rPr>
          <w:color w:val="000000" w:themeColor="text1"/>
          <w:lang w:val="sr-Latn-CS"/>
        </w:rPr>
        <w:t>Posetiocu</w:t>
      </w:r>
      <w:r w:rsidR="02D09828" w:rsidRPr="02D09828">
        <w:rPr>
          <w:color w:val="000000" w:themeColor="text1"/>
          <w:lang w:val="sr-Latn-CS"/>
        </w:rPr>
        <w:t xml:space="preserve"> se prikazuje forma za unos neophodnih podataka.</w:t>
      </w:r>
    </w:p>
    <w:p w14:paraId="02383C89" w14:textId="69081702" w:rsidR="1C8E03DA" w:rsidRDefault="63322FE8" w:rsidP="1C8E03DA">
      <w:pPr>
        <w:pStyle w:val="BodyText"/>
        <w:numPr>
          <w:ilvl w:val="0"/>
          <w:numId w:val="8"/>
        </w:numPr>
        <w:rPr>
          <w:lang w:val="sr-Latn-CS"/>
        </w:rPr>
      </w:pPr>
      <w:r w:rsidRPr="63322FE8">
        <w:rPr>
          <w:color w:val="000000" w:themeColor="text1"/>
          <w:lang w:val="sr-Latn-CS"/>
        </w:rPr>
        <w:t>Posetilac</w:t>
      </w:r>
      <w:r w:rsidR="1C8E03DA" w:rsidRPr="1C8E03DA">
        <w:rPr>
          <w:color w:val="000000" w:themeColor="text1"/>
          <w:lang w:val="sr-Latn-CS"/>
        </w:rPr>
        <w:t xml:space="preserve"> unosi podatke.</w:t>
      </w:r>
    </w:p>
    <w:p w14:paraId="60433C18" w14:textId="5D791E48" w:rsidR="7EDB1B99" w:rsidRDefault="7EDB1B99" w:rsidP="7EDB1B99">
      <w:pPr>
        <w:pStyle w:val="BodyText"/>
        <w:numPr>
          <w:ilvl w:val="0"/>
          <w:numId w:val="8"/>
        </w:numPr>
        <w:rPr>
          <w:lang w:val="sr-Latn-CS"/>
        </w:rPr>
      </w:pPr>
      <w:r w:rsidRPr="7EDB1B99">
        <w:rPr>
          <w:color w:val="000000" w:themeColor="text1"/>
          <w:lang w:val="sr-Latn-CS"/>
        </w:rPr>
        <w:t>Korisnička strana šalje podatke na server na validaciju.</w:t>
      </w:r>
    </w:p>
    <w:p w14:paraId="75D25E8F" w14:textId="3F76ADAE" w:rsidR="3FF4EB25" w:rsidRDefault="3FF4EB25" w:rsidP="3FF4EB25">
      <w:pPr>
        <w:pStyle w:val="BodyText"/>
        <w:numPr>
          <w:ilvl w:val="0"/>
          <w:numId w:val="8"/>
        </w:numPr>
        <w:rPr>
          <w:lang w:val="sr-Latn-CS"/>
        </w:rPr>
      </w:pPr>
      <w:r w:rsidRPr="3FF4EB25">
        <w:rPr>
          <w:color w:val="000000" w:themeColor="text1"/>
          <w:lang w:val="sr-Latn-CS"/>
        </w:rPr>
        <w:t>Server vrši validaciju podataka.</w:t>
      </w:r>
    </w:p>
    <w:p w14:paraId="763368E0" w14:textId="48870157" w:rsidR="7224393E" w:rsidRDefault="33FC7C0E" w:rsidP="7224393E">
      <w:pPr>
        <w:pStyle w:val="BodyText"/>
        <w:numPr>
          <w:ilvl w:val="0"/>
          <w:numId w:val="8"/>
        </w:numPr>
        <w:rPr>
          <w:lang w:val="sr-Latn-CS"/>
        </w:rPr>
      </w:pPr>
      <w:r w:rsidRPr="33FC7C0E">
        <w:rPr>
          <w:color w:val="000000" w:themeColor="text1"/>
          <w:lang w:val="sr-Latn-CS"/>
        </w:rPr>
        <w:t>Server prosleđuje aplikaciju Administratoru.</w:t>
      </w:r>
    </w:p>
    <w:p w14:paraId="3F8A2A8A" w14:textId="3E51AACB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6AF7B366">
        <w:rPr>
          <w:b/>
          <w:bCs/>
          <w:lang w:val="sr-Latn-CS"/>
        </w:rPr>
        <w:t>Izuzeci:</w:t>
      </w:r>
    </w:p>
    <w:p w14:paraId="00856480" w14:textId="20526F03" w:rsidR="05CD5A90" w:rsidRDefault="05CD5A90" w:rsidP="05CD5A90">
      <w:pPr>
        <w:pStyle w:val="BodyText"/>
        <w:rPr>
          <w:color w:val="000000" w:themeColor="text1"/>
          <w:lang w:val="sr-Latn-CS"/>
        </w:rPr>
      </w:pPr>
      <w:r w:rsidRPr="05CD5A90">
        <w:rPr>
          <w:color w:val="000000" w:themeColor="text1"/>
          <w:lang w:val="sr-Latn-CS"/>
        </w:rPr>
        <w:t>[</w:t>
      </w:r>
      <w:r w:rsidR="65285FF4" w:rsidRPr="2BCC8C03">
        <w:rPr>
          <w:i/>
          <w:color w:val="000000" w:themeColor="text1"/>
          <w:lang w:val="sr-Latn-CS"/>
        </w:rPr>
        <w:t>Posetilac</w:t>
      </w:r>
      <w:r w:rsidRPr="05CD5A90">
        <w:rPr>
          <w:i/>
          <w:iCs/>
          <w:color w:val="000000" w:themeColor="text1"/>
          <w:lang w:val="sr-Latn-CS"/>
        </w:rPr>
        <w:t xml:space="preserve"> nije uneo neophodne podatke u formu</w:t>
      </w:r>
      <w:r w:rsidRPr="05CD5A90">
        <w:rPr>
          <w:color w:val="000000" w:themeColor="text1"/>
          <w:lang w:val="sr-Latn-CS"/>
        </w:rPr>
        <w:t xml:space="preserve">] </w:t>
      </w:r>
      <w:r w:rsidR="15C2CE19" w:rsidRPr="15C2CE19">
        <w:rPr>
          <w:color w:val="000000" w:themeColor="text1"/>
          <w:lang w:val="sr-Latn-CS"/>
        </w:rPr>
        <w:t>Posetilac</w:t>
      </w:r>
      <w:r w:rsidRPr="05CD5A90">
        <w:rPr>
          <w:color w:val="000000" w:themeColor="text1"/>
          <w:lang w:val="sr-Latn-CS"/>
        </w:rPr>
        <w:t xml:space="preserve"> biva obavešten o nepotpunom unosu.</w:t>
      </w:r>
    </w:p>
    <w:p w14:paraId="220D8425" w14:textId="2C8454A7" w:rsidR="007E0B43" w:rsidRPr="007E0B43" w:rsidRDefault="05CD5A90" w:rsidP="42ACB69E">
      <w:pPr>
        <w:pStyle w:val="BodyText"/>
        <w:rPr>
          <w:color w:val="000000" w:themeColor="text1"/>
          <w:lang w:val="sr-Latn-CS"/>
        </w:rPr>
      </w:pPr>
      <w:r w:rsidRPr="05CD5A90">
        <w:rPr>
          <w:color w:val="000000" w:themeColor="text1"/>
          <w:lang w:val="sr-Latn-CS"/>
        </w:rPr>
        <w:t>[</w:t>
      </w:r>
      <w:r w:rsidRPr="05CD5A90">
        <w:rPr>
          <w:i/>
          <w:iCs/>
          <w:color w:val="000000" w:themeColor="text1"/>
          <w:lang w:val="sr-Latn-CS"/>
        </w:rPr>
        <w:t>Nevalidni podaci na serveru</w:t>
      </w:r>
      <w:r w:rsidRPr="05CD5A90">
        <w:rPr>
          <w:color w:val="000000" w:themeColor="text1"/>
          <w:lang w:val="sr-Latn-CS"/>
        </w:rPr>
        <w:t xml:space="preserve">] </w:t>
      </w:r>
      <w:r w:rsidR="6132E366" w:rsidRPr="6132E366">
        <w:rPr>
          <w:color w:val="000000" w:themeColor="text1"/>
          <w:lang w:val="sr-Latn-CS"/>
        </w:rPr>
        <w:t>Posetilac</w:t>
      </w:r>
      <w:r w:rsidRPr="05CD5A90">
        <w:rPr>
          <w:color w:val="000000" w:themeColor="text1"/>
          <w:lang w:val="sr-Latn-CS"/>
        </w:rPr>
        <w:t xml:space="preserve"> biva obavešten da je uneo nevalidne podatke.</w:t>
      </w:r>
    </w:p>
    <w:p w14:paraId="57EB1559" w14:textId="3C92D56B" w:rsidR="007E0B43" w:rsidRPr="007E0B43" w:rsidRDefault="007E0B43" w:rsidP="2AC921D0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EC24729" w14:textId="6BB0769D" w:rsidR="007E0B43" w:rsidRDefault="602F83CB" w:rsidP="00C549E0">
      <w:pPr>
        <w:pStyle w:val="BodyText"/>
        <w:rPr>
          <w:lang w:val="sr-Latn-CS"/>
        </w:rPr>
      </w:pPr>
      <w:r w:rsidRPr="28F27315">
        <w:rPr>
          <w:lang w:val="sr-Latn-CS"/>
        </w:rPr>
        <w:t xml:space="preserve">Posetilac dobija nalog </w:t>
      </w:r>
      <w:r w:rsidRPr="65405961">
        <w:rPr>
          <w:lang w:val="sr-Latn-CS"/>
        </w:rPr>
        <w:t>Stručno lice</w:t>
      </w:r>
      <w:r w:rsidRPr="28F27315">
        <w:rPr>
          <w:lang w:val="sr-Latn-CS"/>
        </w:rPr>
        <w:t>.</w:t>
      </w:r>
    </w:p>
    <w:p w14:paraId="47857F85" w14:textId="77777777" w:rsidR="001D12F8" w:rsidRDefault="001D12F8" w:rsidP="00C549E0">
      <w:pPr>
        <w:pStyle w:val="BodyText"/>
        <w:rPr>
          <w:lang w:val="sr-Latn-CS"/>
        </w:rPr>
      </w:pPr>
    </w:p>
    <w:p w14:paraId="4BFF7BCC" w14:textId="417C38CB" w:rsidR="00786068" w:rsidRPr="003372D3" w:rsidRDefault="57860CD3" w:rsidP="003D60F1">
      <w:pPr>
        <w:pStyle w:val="Heading2"/>
        <w:rPr>
          <w:lang w:val="sr-Latn-CS"/>
        </w:rPr>
      </w:pPr>
      <w:r w:rsidRPr="57860CD3">
        <w:rPr>
          <w:lang w:val="sr-Latn-CS"/>
        </w:rPr>
        <w:lastRenderedPageBreak/>
        <w:t>Ažuriranje i brisanje profila Korisnik</w:t>
      </w:r>
    </w:p>
    <w:p w14:paraId="7B6316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E5DAFD" w14:textId="426ED0B7" w:rsidR="2B7290FF" w:rsidRDefault="1AD0D595" w:rsidP="2B7290FF">
      <w:pPr>
        <w:pStyle w:val="BodyText"/>
        <w:rPr>
          <w:color w:val="000000" w:themeColor="text1"/>
          <w:lang w:val="sr-Latn-CS"/>
        </w:rPr>
      </w:pPr>
      <w:r w:rsidRPr="25271B57">
        <w:rPr>
          <w:color w:val="000000" w:themeColor="text1"/>
          <w:lang w:val="sr-Latn-CS"/>
        </w:rPr>
        <w:t>Korisnik</w:t>
      </w:r>
      <w:r w:rsidR="2B7290FF" w:rsidRPr="2B7290FF">
        <w:rPr>
          <w:color w:val="000000" w:themeColor="text1"/>
          <w:lang w:val="sr-Latn-CS"/>
        </w:rPr>
        <w:t xml:space="preserve"> ažurira ili briše svoj profil.</w:t>
      </w:r>
    </w:p>
    <w:p w14:paraId="1B8B427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77B204" w14:textId="21822084" w:rsidR="007E0B43" w:rsidRDefault="602F83CB" w:rsidP="007E0B43">
      <w:pPr>
        <w:pStyle w:val="BodyText"/>
        <w:rPr>
          <w:lang w:val="sr-Latn-CS"/>
        </w:rPr>
      </w:pPr>
      <w:r w:rsidRPr="22B12B32">
        <w:rPr>
          <w:lang w:val="sr-Latn-CS"/>
        </w:rPr>
        <w:t>Prijavljeni korisnik.</w:t>
      </w:r>
    </w:p>
    <w:p w14:paraId="5A240E1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6ECE65" w14:textId="4C14EDA2" w:rsidR="042AFE6A" w:rsidRDefault="042AFE6A" w:rsidP="042AFE6A">
      <w:pPr>
        <w:pStyle w:val="BodyText"/>
        <w:rPr>
          <w:lang w:val="sr-Latn-CS"/>
        </w:rPr>
      </w:pPr>
      <w:r w:rsidRPr="042AFE6A">
        <w:rPr>
          <w:lang w:val="sr-Latn-CS"/>
        </w:rPr>
        <w:t>Nema.</w:t>
      </w:r>
    </w:p>
    <w:p w14:paraId="38D45CF2" w14:textId="020AC071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2342A0F4">
        <w:rPr>
          <w:b/>
          <w:bCs/>
          <w:lang w:val="sr-Latn-CS"/>
        </w:rPr>
        <w:t>Osnovni tok:</w:t>
      </w:r>
    </w:p>
    <w:p w14:paraId="27EEC6E1" w14:textId="47594BDE" w:rsidR="00CF2AB8" w:rsidRPr="00CF2AB8" w:rsidRDefault="009D5ECD" w:rsidP="00566CC8">
      <w:pPr>
        <w:pStyle w:val="BodyText"/>
        <w:numPr>
          <w:ilvl w:val="0"/>
          <w:numId w:val="10"/>
        </w:numPr>
        <w:rPr>
          <w:lang w:val="sr-Latn-CS"/>
        </w:rPr>
      </w:pPr>
      <w:r w:rsidRPr="4252D745">
        <w:rPr>
          <w:lang w:val="sr-Latn-CS"/>
        </w:rPr>
        <w:t>Korisnik</w:t>
      </w:r>
      <w:r w:rsidR="00CF2AB8" w:rsidRPr="4252D745">
        <w:rPr>
          <w:lang w:val="sr-Latn-CS"/>
        </w:rPr>
        <w:t xml:space="preserve"> klikće </w:t>
      </w:r>
      <w:r w:rsidR="00CF2AB8" w:rsidRPr="0CF72FEF">
        <w:rPr>
          <w:lang w:val="sr-Latn-CS"/>
        </w:rPr>
        <w:t>na svoje korisničko ime</w:t>
      </w:r>
      <w:r w:rsidR="00CF2AB8" w:rsidRPr="4252D745">
        <w:rPr>
          <w:lang w:val="sr-Latn-CS"/>
        </w:rPr>
        <w:t>.</w:t>
      </w:r>
    </w:p>
    <w:p w14:paraId="6FF96622" w14:textId="4EE4B337" w:rsidR="00CF2AB8" w:rsidRPr="00CF2AB8" w:rsidRDefault="00CF2AB8" w:rsidP="00566CC8">
      <w:pPr>
        <w:pStyle w:val="BodyText"/>
        <w:numPr>
          <w:ilvl w:val="0"/>
          <w:numId w:val="10"/>
        </w:numPr>
        <w:rPr>
          <w:lang w:val="sr-Latn-CS"/>
        </w:rPr>
      </w:pPr>
      <w:r w:rsidRPr="0CF72FEF">
        <w:rPr>
          <w:lang w:val="sr-Latn-CS"/>
        </w:rPr>
        <w:t>Otvara se profil Korisnika.</w:t>
      </w:r>
    </w:p>
    <w:p w14:paraId="64D0D3A1" w14:textId="64E3F129" w:rsidR="00CF2AB8" w:rsidRPr="00CF2AB8" w:rsidRDefault="009D5ECD" w:rsidP="00566CC8">
      <w:pPr>
        <w:pStyle w:val="BodyText"/>
        <w:numPr>
          <w:ilvl w:val="0"/>
          <w:numId w:val="10"/>
        </w:numPr>
        <w:rPr>
          <w:lang w:val="sr-Latn-CS"/>
        </w:rPr>
      </w:pPr>
      <w:r w:rsidRPr="0CF72FEF">
        <w:rPr>
          <w:lang w:val="sr-Latn-CS"/>
        </w:rPr>
        <w:t>Korisnik</w:t>
      </w:r>
      <w:r w:rsidR="00CF2AB8" w:rsidRPr="0CF72FEF">
        <w:rPr>
          <w:lang w:val="sr-Latn-CS"/>
        </w:rPr>
        <w:t xml:space="preserve"> klikće na dugme </w:t>
      </w:r>
      <w:r w:rsidR="0CF72FEF" w:rsidRPr="0CF72FEF">
        <w:rPr>
          <w:color w:val="000000" w:themeColor="text1"/>
          <w:sz w:val="19"/>
          <w:szCs w:val="19"/>
          <w:lang w:val="sr-Latn-CS"/>
        </w:rPr>
        <w:t>„Izmeni profil“ i dobija mogućnost da menja svoje informacije</w:t>
      </w:r>
    </w:p>
    <w:p w14:paraId="6F8CC841" w14:textId="1012CF50" w:rsidR="0435CA22" w:rsidRDefault="009D5ECD" w:rsidP="11C3192E">
      <w:pPr>
        <w:pStyle w:val="BodyText"/>
        <w:numPr>
          <w:ilvl w:val="0"/>
          <w:numId w:val="10"/>
        </w:numPr>
        <w:rPr>
          <w:lang w:val="sr-Latn-CS"/>
        </w:rPr>
      </w:pPr>
      <w:r w:rsidRPr="0435CA22">
        <w:rPr>
          <w:lang w:val="sr-Latn-CS"/>
        </w:rPr>
        <w:t>Korisnik</w:t>
      </w:r>
      <w:r w:rsidR="00CF2AB8" w:rsidRPr="0435CA22">
        <w:rPr>
          <w:lang w:val="sr-Latn-CS"/>
        </w:rPr>
        <w:t xml:space="preserve"> klikće na dugme </w:t>
      </w:r>
      <w:r w:rsidR="0435CA22" w:rsidRPr="0435CA22">
        <w:rPr>
          <w:color w:val="000000" w:themeColor="text1"/>
          <w:sz w:val="19"/>
          <w:szCs w:val="19"/>
          <w:lang w:val="sr-Latn-CS"/>
        </w:rPr>
        <w:t>„</w:t>
      </w:r>
      <w:r w:rsidR="34D03846" w:rsidRPr="34D03846">
        <w:rPr>
          <w:color w:val="000000" w:themeColor="text1"/>
          <w:sz w:val="19"/>
          <w:szCs w:val="19"/>
          <w:lang w:val="sr-Latn-CS"/>
        </w:rPr>
        <w:t>Izbriši profil</w:t>
      </w:r>
      <w:r w:rsidR="0435CA22" w:rsidRPr="0435CA22">
        <w:rPr>
          <w:color w:val="000000" w:themeColor="text1"/>
          <w:sz w:val="19"/>
          <w:szCs w:val="19"/>
          <w:lang w:val="sr-Latn-CS"/>
        </w:rPr>
        <w:t xml:space="preserve">“ i dobija mogućnost da </w:t>
      </w:r>
      <w:r w:rsidR="656AA66A" w:rsidRPr="656AA66A">
        <w:rPr>
          <w:color w:val="000000" w:themeColor="text1"/>
          <w:sz w:val="19"/>
          <w:szCs w:val="19"/>
          <w:lang w:val="sr-Latn-CS"/>
        </w:rPr>
        <w:t xml:space="preserve">obriše </w:t>
      </w:r>
      <w:r w:rsidR="08BCBC72" w:rsidRPr="08BCBC72">
        <w:rPr>
          <w:color w:val="000000" w:themeColor="text1"/>
          <w:sz w:val="19"/>
          <w:szCs w:val="19"/>
          <w:lang w:val="sr-Latn-CS"/>
        </w:rPr>
        <w:t>svoj profil.</w:t>
      </w:r>
    </w:p>
    <w:p w14:paraId="4E115C44" w14:textId="009BE1C7" w:rsidR="7739F0D7" w:rsidRDefault="1F12F92F" w:rsidP="7739F0D7">
      <w:pPr>
        <w:pStyle w:val="BodyText"/>
        <w:numPr>
          <w:ilvl w:val="0"/>
          <w:numId w:val="10"/>
        </w:numPr>
        <w:rPr>
          <w:lang w:val="sr-Latn-CS"/>
        </w:rPr>
      </w:pPr>
      <w:r w:rsidRPr="1F12F92F">
        <w:rPr>
          <w:color w:val="000000" w:themeColor="text1"/>
          <w:lang w:val="sr-Latn-CS"/>
        </w:rPr>
        <w:t>Klijentska</w:t>
      </w:r>
      <w:r w:rsidR="7739F0D7" w:rsidRPr="7739F0D7">
        <w:rPr>
          <w:color w:val="000000" w:themeColor="text1"/>
          <w:lang w:val="sr-Latn-CS"/>
        </w:rPr>
        <w:t xml:space="preserve"> strana šalje zahtev bazi.</w:t>
      </w:r>
    </w:p>
    <w:p w14:paraId="7F3B32D1" w14:textId="7F7A5C4F" w:rsidR="4FAD6753" w:rsidRDefault="4FAD6753" w:rsidP="789EAB21">
      <w:pPr>
        <w:pStyle w:val="BodyText"/>
        <w:numPr>
          <w:ilvl w:val="0"/>
          <w:numId w:val="10"/>
        </w:numPr>
        <w:rPr>
          <w:lang w:val="sr-Latn-CS"/>
        </w:rPr>
      </w:pPr>
      <w:r w:rsidRPr="4FAD6753">
        <w:rPr>
          <w:color w:val="000000" w:themeColor="text1"/>
          <w:lang w:val="sr-Latn-CS"/>
        </w:rPr>
        <w:t>Profil je izmenjen/obrisan.</w:t>
      </w:r>
    </w:p>
    <w:p w14:paraId="60425C80" w14:textId="0D8FA1D3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1F082D77">
        <w:rPr>
          <w:b/>
          <w:bCs/>
          <w:lang w:val="sr-Latn-CS"/>
        </w:rPr>
        <w:t>Izuzeci:</w:t>
      </w:r>
    </w:p>
    <w:p w14:paraId="28F6F35F" w14:textId="70264DB2" w:rsidR="58640168" w:rsidRDefault="58640168" w:rsidP="58640168">
      <w:pPr>
        <w:pStyle w:val="BodyText"/>
        <w:rPr>
          <w:color w:val="000000" w:themeColor="text1"/>
          <w:lang w:val="sr-Latn-CS"/>
        </w:rPr>
      </w:pPr>
      <w:r w:rsidRPr="58640168">
        <w:rPr>
          <w:color w:val="000000" w:themeColor="text1"/>
          <w:lang w:val="sr-Latn-CS"/>
        </w:rPr>
        <w:t>[</w:t>
      </w:r>
      <w:r w:rsidRPr="58640168">
        <w:rPr>
          <w:i/>
          <w:iCs/>
          <w:color w:val="000000" w:themeColor="text1"/>
          <w:lang w:val="sr-Latn-CS"/>
        </w:rPr>
        <w:t>Nije ništa izmenjeno</w:t>
      </w:r>
      <w:r w:rsidRPr="58640168">
        <w:rPr>
          <w:color w:val="000000" w:themeColor="text1"/>
          <w:lang w:val="sr-Latn-CS"/>
        </w:rPr>
        <w:t>] Korisnik se obaveštava da nije napravio izmene svog profila.</w:t>
      </w:r>
    </w:p>
    <w:p w14:paraId="06D82B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2486C05" w14:textId="411BD484" w:rsidR="007E0B43" w:rsidRDefault="65632640" w:rsidP="009F61E4">
      <w:pPr>
        <w:pStyle w:val="BodyText"/>
        <w:rPr>
          <w:lang w:val="sr-Latn-CS"/>
        </w:rPr>
      </w:pPr>
      <w:r w:rsidRPr="1A960C6B">
        <w:rPr>
          <w:lang w:val="sr-Latn-CS"/>
        </w:rPr>
        <w:t xml:space="preserve">Korisnikov </w:t>
      </w:r>
      <w:r w:rsidRPr="2F4297EF">
        <w:rPr>
          <w:lang w:val="sr-Latn-CS"/>
        </w:rPr>
        <w:t>nalog je izmenjen</w:t>
      </w:r>
      <w:r w:rsidRPr="1C2AEC60">
        <w:rPr>
          <w:lang w:val="sr-Latn-CS"/>
        </w:rPr>
        <w:t>/obrisan</w:t>
      </w:r>
      <w:r w:rsidRPr="1C2AEC60">
        <w:rPr>
          <w:lang w:val="sr-Latn-CS"/>
        </w:rPr>
        <w:t>.</w:t>
      </w:r>
    </w:p>
    <w:p w14:paraId="398FC454" w14:textId="77777777" w:rsidR="00A13B96" w:rsidRPr="00A13B96" w:rsidRDefault="00A13B96" w:rsidP="00A13B96">
      <w:pPr>
        <w:pStyle w:val="BodyText"/>
        <w:rPr>
          <w:lang w:val="sr-Latn-CS"/>
        </w:rPr>
      </w:pPr>
    </w:p>
    <w:p w14:paraId="01811091" w14:textId="15333333" w:rsidR="5483561E" w:rsidRDefault="5483561E" w:rsidP="5483561E">
      <w:pPr>
        <w:pStyle w:val="Heading2"/>
        <w:rPr>
          <w:lang w:val="sr-Latn-CS"/>
        </w:rPr>
      </w:pPr>
      <w:r w:rsidRPr="2217F54C">
        <w:rPr>
          <w:lang w:val="sr-Latn-CS"/>
        </w:rPr>
        <w:t>Apliciranje</w:t>
      </w:r>
      <w:r w:rsidR="301904A0" w:rsidRPr="2217F54C">
        <w:rPr>
          <w:lang w:val="sr-Latn-CS"/>
        </w:rPr>
        <w:t xml:space="preserve"> za dodavanje </w:t>
      </w:r>
      <w:r w:rsidR="286FDA4A" w:rsidRPr="2217F54C">
        <w:rPr>
          <w:lang w:val="sr-Latn-CS"/>
        </w:rPr>
        <w:t>planova</w:t>
      </w:r>
    </w:p>
    <w:p w14:paraId="0F03654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9D9913F" w14:textId="7C59C002" w:rsidR="007E0B43" w:rsidRDefault="33C89672" w:rsidP="00F31591">
      <w:pPr>
        <w:pStyle w:val="BodyText"/>
        <w:rPr>
          <w:lang w:val="sr-Latn-CS"/>
        </w:rPr>
      </w:pPr>
      <w:r w:rsidRPr="03021E99">
        <w:rPr>
          <w:lang w:val="sr-Latn-CS"/>
        </w:rPr>
        <w:t xml:space="preserve">Stručno lice </w:t>
      </w:r>
      <w:r w:rsidRPr="6436FAE1">
        <w:rPr>
          <w:lang w:val="sr-Latn-CS"/>
        </w:rPr>
        <w:t xml:space="preserve">prosleđuje </w:t>
      </w:r>
      <w:r w:rsidRPr="2ADB26F0">
        <w:rPr>
          <w:lang w:val="sr-Latn-CS"/>
        </w:rPr>
        <w:t xml:space="preserve">nove planove </w:t>
      </w:r>
      <w:r w:rsidRPr="717F52FE">
        <w:rPr>
          <w:lang w:val="sr-Latn-CS"/>
        </w:rPr>
        <w:t>koje želi</w:t>
      </w:r>
      <w:r w:rsidRPr="38237F0D">
        <w:rPr>
          <w:lang w:val="sr-Latn-CS"/>
        </w:rPr>
        <w:t xml:space="preserve"> da uvrsti u </w:t>
      </w:r>
      <w:r w:rsidRPr="7EC7AB1B">
        <w:rPr>
          <w:lang w:val="sr-Latn-CS"/>
        </w:rPr>
        <w:t>svoj program</w:t>
      </w:r>
      <w:r w:rsidRPr="0D283EB0">
        <w:rPr>
          <w:lang w:val="sr-Latn-CS"/>
        </w:rPr>
        <w:t>.</w:t>
      </w:r>
    </w:p>
    <w:p w14:paraId="31EDC5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D9B3DE8" w14:textId="7818AE8A" w:rsidR="007E0B43" w:rsidRDefault="66832D50" w:rsidP="007C4972">
      <w:pPr>
        <w:pStyle w:val="BodyText"/>
        <w:rPr>
          <w:lang w:val="sr-Latn-CS"/>
        </w:rPr>
      </w:pPr>
      <w:r w:rsidRPr="52B42F47">
        <w:rPr>
          <w:lang w:val="sr-Latn-CS"/>
        </w:rPr>
        <w:t>Stručno lice.</w:t>
      </w:r>
    </w:p>
    <w:p w14:paraId="4729836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0ED7260" w14:textId="6A0947F3" w:rsidR="007E0B43" w:rsidRDefault="3CAA715D" w:rsidP="007E0B43">
      <w:pPr>
        <w:pStyle w:val="BodyText"/>
        <w:rPr>
          <w:lang w:val="sr-Latn-CS"/>
        </w:rPr>
      </w:pPr>
      <w:r w:rsidRPr="3CAA715D">
        <w:rPr>
          <w:lang w:val="sr-Latn-CS"/>
        </w:rPr>
        <w:t>Nema.</w:t>
      </w:r>
    </w:p>
    <w:p w14:paraId="32698E90" w14:textId="5ABC5FDC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2217F54C">
        <w:rPr>
          <w:b/>
          <w:bCs/>
          <w:lang w:val="sr-Latn-CS"/>
        </w:rPr>
        <w:t>Osnovni tok:</w:t>
      </w:r>
      <w:r w:rsidR="602F83CB" w:rsidRPr="2217F54C">
        <w:rPr>
          <w:b/>
          <w:bCs/>
          <w:lang w:val="sr-Latn-CS"/>
        </w:rPr>
        <w:t xml:space="preserve"> </w:t>
      </w:r>
    </w:p>
    <w:p w14:paraId="4A356756" w14:textId="680100B3" w:rsidR="007E0B43" w:rsidRDefault="599BB8C1" w:rsidP="00566CC8">
      <w:pPr>
        <w:pStyle w:val="BodyText"/>
        <w:numPr>
          <w:ilvl w:val="0"/>
          <w:numId w:val="19"/>
        </w:numPr>
        <w:rPr>
          <w:lang w:val="sr-Latn-CS"/>
        </w:rPr>
      </w:pPr>
      <w:r w:rsidRPr="2217F54C">
        <w:rPr>
          <w:lang w:val="sr-Latn-CS"/>
        </w:rPr>
        <w:t>Stručno lice bira opciju za dodavanje novog plana.</w:t>
      </w:r>
    </w:p>
    <w:p w14:paraId="28796B17" w14:textId="5BF3018D" w:rsidR="00D77D96" w:rsidRDefault="00D77D96" w:rsidP="00566CC8">
      <w:pPr>
        <w:pStyle w:val="BodyText"/>
        <w:numPr>
          <w:ilvl w:val="0"/>
          <w:numId w:val="19"/>
        </w:numPr>
        <w:rPr>
          <w:lang w:val="sr-Latn-CS"/>
        </w:rPr>
      </w:pPr>
      <w:r w:rsidRPr="2217F54C">
        <w:rPr>
          <w:lang w:val="sr-Latn-CS"/>
        </w:rPr>
        <w:t>Otvara se forma za dodavanje novog plana.</w:t>
      </w:r>
    </w:p>
    <w:p w14:paraId="78DCB0AD" w14:textId="3F854570" w:rsidR="00D77D96" w:rsidRDefault="2217F54C" w:rsidP="00566CC8">
      <w:pPr>
        <w:pStyle w:val="BodyText"/>
        <w:numPr>
          <w:ilvl w:val="0"/>
          <w:numId w:val="19"/>
        </w:numPr>
        <w:rPr>
          <w:lang w:val="sr-Latn-CS"/>
        </w:rPr>
      </w:pPr>
      <w:r w:rsidRPr="2217F54C">
        <w:rPr>
          <w:lang w:val="sr-Latn-CS"/>
        </w:rPr>
        <w:t>Stručno lice unosi potrebne podatke.</w:t>
      </w:r>
    </w:p>
    <w:p w14:paraId="76C8A365" w14:textId="60F1FA88" w:rsidR="00D77D96" w:rsidRDefault="2217F54C" w:rsidP="00566CC8">
      <w:pPr>
        <w:pStyle w:val="BodyText"/>
        <w:numPr>
          <w:ilvl w:val="0"/>
          <w:numId w:val="19"/>
        </w:numPr>
        <w:rPr>
          <w:lang w:val="sr-Latn-CS"/>
        </w:rPr>
      </w:pPr>
      <w:r w:rsidRPr="2217F54C">
        <w:rPr>
          <w:lang w:val="sr-Latn-CS"/>
        </w:rPr>
        <w:t>Klijentska strana šalje zahtev bazi.</w:t>
      </w:r>
    </w:p>
    <w:p w14:paraId="643743D4" w14:textId="612FA660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3B62103B">
        <w:rPr>
          <w:b/>
          <w:bCs/>
          <w:lang w:val="sr-Latn-CS"/>
        </w:rPr>
        <w:t>Izuzeci:</w:t>
      </w:r>
    </w:p>
    <w:p w14:paraId="314B5532" w14:textId="0CAD297C" w:rsidR="007E0B43" w:rsidRPr="007E0B43" w:rsidRDefault="347A8152" w:rsidP="2217F54C">
      <w:pPr>
        <w:pStyle w:val="BodyText"/>
        <w:keepNext/>
        <w:rPr>
          <w:b/>
          <w:bCs/>
          <w:lang w:val="sr-Latn-CS"/>
        </w:rPr>
      </w:pPr>
      <w:r w:rsidRPr="2217F54C">
        <w:rPr>
          <w:color w:val="000000" w:themeColor="text1"/>
          <w:lang w:val="sr-Latn-CS"/>
        </w:rPr>
        <w:t>[</w:t>
      </w:r>
      <w:r w:rsidR="4D315AA8" w:rsidRPr="2217F54C">
        <w:rPr>
          <w:i/>
          <w:iCs/>
          <w:color w:val="000000" w:themeColor="text1"/>
          <w:lang w:val="sr-Latn-CS"/>
        </w:rPr>
        <w:t>Stručno lice</w:t>
      </w:r>
      <w:r w:rsidRPr="2217F54C">
        <w:rPr>
          <w:i/>
          <w:iCs/>
          <w:color w:val="000000" w:themeColor="text1"/>
          <w:lang w:val="sr-Latn-CS"/>
        </w:rPr>
        <w:t xml:space="preserve"> nije une</w:t>
      </w:r>
      <w:r w:rsidR="005E7AB4">
        <w:rPr>
          <w:i/>
          <w:iCs/>
          <w:color w:val="000000" w:themeColor="text1"/>
          <w:lang w:val="sr-Latn-CS"/>
        </w:rPr>
        <w:t>l</w:t>
      </w:r>
      <w:r w:rsidRPr="2217F54C">
        <w:rPr>
          <w:i/>
          <w:iCs/>
          <w:color w:val="000000" w:themeColor="text1"/>
          <w:lang w:val="sr-Latn-CS"/>
        </w:rPr>
        <w:t>o sve neophodne podatke</w:t>
      </w:r>
      <w:r w:rsidRPr="2217F54C">
        <w:rPr>
          <w:color w:val="000000" w:themeColor="text1"/>
          <w:lang w:val="sr-Latn-CS"/>
        </w:rPr>
        <w:t xml:space="preserve">] </w:t>
      </w:r>
      <w:r w:rsidR="44B4EBCA" w:rsidRPr="2217F54C">
        <w:rPr>
          <w:color w:val="000000" w:themeColor="text1"/>
          <w:lang w:val="sr-Latn-CS"/>
        </w:rPr>
        <w:t>Stručno lice</w:t>
      </w:r>
      <w:r w:rsidRPr="2217F54C">
        <w:rPr>
          <w:color w:val="000000" w:themeColor="text1"/>
          <w:lang w:val="sr-Latn-CS"/>
        </w:rPr>
        <w:t xml:space="preserve"> se obaveštava da pre slanja mora uneti sve podatke.</w:t>
      </w:r>
    </w:p>
    <w:p w14:paraId="3AB829C2" w14:textId="4348EA4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2217F54C">
        <w:rPr>
          <w:b/>
          <w:bCs/>
          <w:lang w:val="sr-Latn-CS"/>
        </w:rPr>
        <w:t>Posledice:</w:t>
      </w:r>
    </w:p>
    <w:p w14:paraId="0DB28087" w14:textId="601974AE" w:rsidR="007E0B43" w:rsidRDefault="315A3E2C" w:rsidP="007E0B43">
      <w:pPr>
        <w:pStyle w:val="BodyText"/>
        <w:rPr>
          <w:lang w:val="sr-Latn-CS"/>
        </w:rPr>
      </w:pPr>
      <w:r w:rsidRPr="5715ABF9">
        <w:rPr>
          <w:lang w:val="sr-Latn-CS"/>
        </w:rPr>
        <w:t xml:space="preserve">Novi plan je </w:t>
      </w:r>
      <w:r w:rsidRPr="65763F8D">
        <w:rPr>
          <w:lang w:val="sr-Latn-CS"/>
        </w:rPr>
        <w:t>dodat</w:t>
      </w:r>
      <w:r w:rsidRPr="5715ABF9">
        <w:rPr>
          <w:lang w:val="sr-Latn-CS"/>
        </w:rPr>
        <w:t>.</w:t>
      </w:r>
    </w:p>
    <w:p w14:paraId="6AEE8061" w14:textId="5B0B0C5D" w:rsidR="0D943ED4" w:rsidRDefault="0D943ED4" w:rsidP="0D943ED4">
      <w:pPr>
        <w:pStyle w:val="Heading2"/>
        <w:rPr>
          <w:lang w:val="sr-Latn-CS"/>
        </w:rPr>
      </w:pPr>
      <w:r w:rsidRPr="0D943ED4">
        <w:rPr>
          <w:lang w:val="sr-Latn-CS"/>
        </w:rPr>
        <w:lastRenderedPageBreak/>
        <w:t xml:space="preserve">Pregled </w:t>
      </w:r>
      <w:r w:rsidR="30E654DB" w:rsidRPr="30E654DB">
        <w:rPr>
          <w:lang w:val="sr-Latn-CS"/>
        </w:rPr>
        <w:t xml:space="preserve">svih </w:t>
      </w:r>
      <w:r w:rsidR="76B73C61" w:rsidRPr="76B73C61">
        <w:rPr>
          <w:lang w:val="sr-Latn-CS"/>
        </w:rPr>
        <w:t>planova</w:t>
      </w:r>
    </w:p>
    <w:p w14:paraId="1AACBA2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B1DF34D" w14:textId="307555FB" w:rsidR="76B73C61" w:rsidRDefault="12602813" w:rsidP="76B73C61">
      <w:pPr>
        <w:pStyle w:val="BodyText"/>
        <w:rPr>
          <w:lang w:val="sr-Latn-CS"/>
        </w:rPr>
      </w:pPr>
      <w:r w:rsidRPr="12602813">
        <w:rPr>
          <w:lang w:val="sr-Latn-CS"/>
        </w:rPr>
        <w:t xml:space="preserve">Stručno lice pregledava sve svoje </w:t>
      </w:r>
      <w:r w:rsidR="35B23E1A" w:rsidRPr="35B23E1A">
        <w:rPr>
          <w:lang w:val="sr-Latn-CS"/>
        </w:rPr>
        <w:t>planove</w:t>
      </w:r>
    </w:p>
    <w:p w14:paraId="28F732E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1CC1398" w14:textId="74225F2A" w:rsidR="006C2F57" w:rsidRDefault="34C938A4" w:rsidP="006C2F57">
      <w:pPr>
        <w:pStyle w:val="BodyText"/>
        <w:rPr>
          <w:lang w:val="sr-Latn-CS"/>
        </w:rPr>
      </w:pPr>
      <w:r w:rsidRPr="099EC246">
        <w:rPr>
          <w:lang w:val="sr-Latn-CS"/>
        </w:rPr>
        <w:t>Stručno lice.</w:t>
      </w:r>
    </w:p>
    <w:p w14:paraId="440A543C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97E51A" w14:textId="550135FC" w:rsidR="006C2F57" w:rsidRDefault="34C938A4" w:rsidP="006C2F57">
      <w:pPr>
        <w:pStyle w:val="BodyText"/>
        <w:rPr>
          <w:lang w:val="sr-Latn-CS"/>
        </w:rPr>
      </w:pPr>
      <w:r w:rsidRPr="00DD5C79">
        <w:rPr>
          <w:lang w:val="sr-Latn-CS"/>
        </w:rPr>
        <w:t xml:space="preserve">Stručno lice ima bar jedan </w:t>
      </w:r>
      <w:r w:rsidRPr="242F7280">
        <w:rPr>
          <w:lang w:val="sr-Latn-CS"/>
        </w:rPr>
        <w:t>plan</w:t>
      </w:r>
      <w:r w:rsidRPr="00DD5C79">
        <w:rPr>
          <w:lang w:val="sr-Latn-CS"/>
        </w:rPr>
        <w:t>.</w:t>
      </w:r>
    </w:p>
    <w:p w14:paraId="1E8F09C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FDA2E1B" w14:textId="6A911364" w:rsidR="006C2F57" w:rsidRDefault="34C938A4" w:rsidP="00566CC8">
      <w:pPr>
        <w:pStyle w:val="BodyText"/>
        <w:numPr>
          <w:ilvl w:val="0"/>
          <w:numId w:val="20"/>
        </w:numPr>
        <w:rPr>
          <w:lang w:val="sr-Latn-CS"/>
        </w:rPr>
      </w:pPr>
      <w:r w:rsidRPr="7CA2E8FB">
        <w:rPr>
          <w:lang w:val="sr-Latn-CS"/>
        </w:rPr>
        <w:t xml:space="preserve">Stručno lice </w:t>
      </w:r>
      <w:r w:rsidRPr="66992B11">
        <w:rPr>
          <w:lang w:val="sr-Latn-CS"/>
        </w:rPr>
        <w:t xml:space="preserve">bira </w:t>
      </w:r>
      <w:r w:rsidRPr="2D3D5720">
        <w:rPr>
          <w:lang w:val="sr-Latn-CS"/>
        </w:rPr>
        <w:t xml:space="preserve">opciju </w:t>
      </w:r>
      <w:r w:rsidR="21CED5E7" w:rsidRPr="21CED5E7">
        <w:rPr>
          <w:color w:val="000000" w:themeColor="text1"/>
          <w:sz w:val="19"/>
          <w:szCs w:val="19"/>
          <w:lang w:val="sr-Latn-CS"/>
        </w:rPr>
        <w:t>„</w:t>
      </w:r>
      <w:r w:rsidR="247BF153" w:rsidRPr="247BF153">
        <w:rPr>
          <w:color w:val="000000" w:themeColor="text1"/>
          <w:sz w:val="19"/>
          <w:szCs w:val="19"/>
          <w:lang w:val="sr-Latn-CS"/>
        </w:rPr>
        <w:t>Moji planovi“.</w:t>
      </w:r>
    </w:p>
    <w:p w14:paraId="45CB85C3" w14:textId="37613637" w:rsidR="006C2F57" w:rsidRDefault="006C2F57" w:rsidP="00566CC8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34C938A4" w:rsidRPr="7B5A87D9">
        <w:rPr>
          <w:lang w:val="sr-Latn-CS"/>
        </w:rPr>
        <w:t xml:space="preserve">lista </w:t>
      </w:r>
      <w:r w:rsidR="34C938A4" w:rsidRPr="56F0365B">
        <w:rPr>
          <w:lang w:val="sr-Latn-CS"/>
        </w:rPr>
        <w:t xml:space="preserve">svih njegovih </w:t>
      </w:r>
      <w:r w:rsidR="34C938A4" w:rsidRPr="1D94626A">
        <w:rPr>
          <w:lang w:val="sr-Latn-CS"/>
        </w:rPr>
        <w:t>planova.</w:t>
      </w:r>
    </w:p>
    <w:p w14:paraId="11E1373C" w14:textId="469D1BE3" w:rsidR="006C2F57" w:rsidRPr="007E0B43" w:rsidRDefault="34C938A4" w:rsidP="006C2F57">
      <w:pPr>
        <w:pStyle w:val="BodyText"/>
        <w:keepNext/>
        <w:rPr>
          <w:b/>
          <w:bCs/>
          <w:lang w:val="sr-Latn-CS"/>
        </w:rPr>
      </w:pPr>
      <w:r w:rsidRPr="1D94626A">
        <w:rPr>
          <w:b/>
          <w:bCs/>
          <w:lang w:val="sr-Latn-CS"/>
        </w:rPr>
        <w:t>Izuzeci:</w:t>
      </w:r>
    </w:p>
    <w:p w14:paraId="5B6C5312" w14:textId="0CC4C8E2" w:rsidR="006C2F57" w:rsidRPr="005B4961" w:rsidRDefault="2ADCBA87" w:rsidP="006C2F57">
      <w:pPr>
        <w:pStyle w:val="BodyText"/>
        <w:rPr>
          <w:color w:val="000000" w:themeColor="text1"/>
        </w:rPr>
      </w:pPr>
      <w:r w:rsidRPr="2ADCBA87">
        <w:rPr>
          <w:color w:val="000000" w:themeColor="text1"/>
          <w:lang w:val="sr-Latn-CS"/>
        </w:rPr>
        <w:t>[</w:t>
      </w:r>
      <w:r w:rsidRPr="2ADCBA87">
        <w:rPr>
          <w:i/>
          <w:iCs/>
          <w:color w:val="000000" w:themeColor="text1"/>
          <w:lang w:val="sr-Latn-CS"/>
        </w:rPr>
        <w:t xml:space="preserve">Nema </w:t>
      </w:r>
      <w:r w:rsidR="221B54BA" w:rsidRPr="221B54BA">
        <w:rPr>
          <w:i/>
          <w:iCs/>
          <w:color w:val="000000" w:themeColor="text1"/>
          <w:lang w:val="sr-Latn-CS"/>
        </w:rPr>
        <w:t>dostupnih planova</w:t>
      </w:r>
      <w:r w:rsidRPr="2ADCBA87">
        <w:rPr>
          <w:color w:val="000000" w:themeColor="text1"/>
          <w:lang w:val="sr-Latn-CS"/>
        </w:rPr>
        <w:t xml:space="preserve">] Prikazuje se prazna lista sa porukom „Nema </w:t>
      </w:r>
      <w:r w:rsidR="3CAC04F4" w:rsidRPr="3CAC04F4">
        <w:rPr>
          <w:color w:val="000000" w:themeColor="text1"/>
          <w:lang w:val="sr-Latn-CS"/>
        </w:rPr>
        <w:t>kreiranih</w:t>
      </w:r>
      <w:r w:rsidRPr="2ADCBA87">
        <w:rPr>
          <w:color w:val="000000" w:themeColor="text1"/>
          <w:lang w:val="sr-Latn-CS"/>
        </w:rPr>
        <w:t xml:space="preserve"> </w:t>
      </w:r>
      <w:r w:rsidR="03503103" w:rsidRPr="03503103">
        <w:rPr>
          <w:color w:val="000000" w:themeColor="text1"/>
          <w:lang w:val="sr-Latn-CS"/>
        </w:rPr>
        <w:t>planova</w:t>
      </w:r>
      <w:r w:rsidRPr="2ADCBA87">
        <w:rPr>
          <w:color w:val="000000" w:themeColor="text1"/>
          <w:lang w:val="sr-Latn-CS"/>
        </w:rPr>
        <w:t>“.</w:t>
      </w:r>
    </w:p>
    <w:p w14:paraId="3E4F2BC2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6411782" w14:textId="5DCEB4DD" w:rsidR="006C2F57" w:rsidRDefault="34C938A4" w:rsidP="004526F1">
      <w:pPr>
        <w:pStyle w:val="BodyText"/>
        <w:rPr>
          <w:lang w:val="sr-Latn-CS"/>
        </w:rPr>
      </w:pPr>
      <w:r w:rsidRPr="6E1CDFC9">
        <w:rPr>
          <w:lang w:val="sr-Latn-CS"/>
        </w:rPr>
        <w:t xml:space="preserve">Prikaz </w:t>
      </w:r>
      <w:r w:rsidRPr="5C1D6FB1">
        <w:rPr>
          <w:lang w:val="sr-Latn-CS"/>
        </w:rPr>
        <w:t xml:space="preserve">svih </w:t>
      </w:r>
      <w:r w:rsidRPr="2D5CD871">
        <w:rPr>
          <w:lang w:val="sr-Latn-CS"/>
        </w:rPr>
        <w:t>planova</w:t>
      </w:r>
      <w:r w:rsidRPr="6E1CDFC9">
        <w:rPr>
          <w:lang w:val="sr-Latn-CS"/>
        </w:rPr>
        <w:t>.</w:t>
      </w:r>
    </w:p>
    <w:p w14:paraId="2E392850" w14:textId="4B6FA5A6" w:rsidR="00786068" w:rsidRPr="003372D3" w:rsidRDefault="04F99639" w:rsidP="00786068">
      <w:pPr>
        <w:pStyle w:val="Heading2"/>
        <w:rPr>
          <w:lang w:val="sr-Latn-CS"/>
        </w:rPr>
      </w:pPr>
      <w:bookmarkStart w:id="9" w:name="_Toc163018910"/>
      <w:r w:rsidRPr="617ACEB2">
        <w:rPr>
          <w:lang w:val="sr-Latn-CS"/>
        </w:rPr>
        <w:t xml:space="preserve">Ažuriranje i brisanje profila </w:t>
      </w:r>
      <w:bookmarkEnd w:id="9"/>
      <w:r w:rsidRPr="4B7110C8">
        <w:rPr>
          <w:lang w:val="sr-Latn-CS"/>
        </w:rPr>
        <w:t>Stručnog lica</w:t>
      </w:r>
    </w:p>
    <w:p w14:paraId="323B8882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ADF4B21" w14:textId="6A07F645" w:rsidR="5BAB7B40" w:rsidRDefault="45A1BD56" w:rsidP="5BAB7B40">
      <w:pPr>
        <w:pStyle w:val="BodyText"/>
        <w:rPr>
          <w:color w:val="000000" w:themeColor="text1"/>
          <w:lang w:val="sr-Latn-CS"/>
        </w:rPr>
      </w:pPr>
      <w:r w:rsidRPr="45A1BD56">
        <w:rPr>
          <w:color w:val="000000" w:themeColor="text1"/>
          <w:lang w:val="sr-Latn-CS"/>
        </w:rPr>
        <w:t>Stručno lice</w:t>
      </w:r>
      <w:r w:rsidR="5BAB7B40" w:rsidRPr="5BAB7B40">
        <w:rPr>
          <w:color w:val="000000" w:themeColor="text1"/>
          <w:lang w:val="sr-Latn-CS"/>
        </w:rPr>
        <w:t xml:space="preserve"> ažurira/briše svoj profil.</w:t>
      </w:r>
    </w:p>
    <w:p w14:paraId="7AAAE60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5A9AA1E" w14:textId="1D578C96" w:rsidR="007E0B43" w:rsidRDefault="602F83CB" w:rsidP="007C4972">
      <w:pPr>
        <w:pStyle w:val="BodyText"/>
        <w:rPr>
          <w:lang w:val="sr-Latn-CS"/>
        </w:rPr>
      </w:pPr>
      <w:r w:rsidRPr="2EC4BAE4">
        <w:rPr>
          <w:lang w:val="sr-Latn-CS"/>
        </w:rPr>
        <w:t xml:space="preserve">Stručno </w:t>
      </w:r>
      <w:r w:rsidRPr="5216D0EB">
        <w:rPr>
          <w:lang w:val="sr-Latn-CS"/>
        </w:rPr>
        <w:t>lice</w:t>
      </w:r>
      <w:r w:rsidR="007E0B43">
        <w:rPr>
          <w:lang w:val="sr-Latn-CS"/>
        </w:rPr>
        <w:t>.</w:t>
      </w:r>
    </w:p>
    <w:p w14:paraId="74CCBB5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A93997" w14:textId="303A6FE3" w:rsidR="007E0B43" w:rsidRDefault="5F5F2908" w:rsidP="007E0B43">
      <w:pPr>
        <w:pStyle w:val="BodyText"/>
        <w:rPr>
          <w:lang w:val="sr-Latn-CS"/>
        </w:rPr>
      </w:pPr>
      <w:r w:rsidRPr="5F5F2908">
        <w:rPr>
          <w:lang w:val="sr-Latn-CS"/>
        </w:rPr>
        <w:t>Nema.</w:t>
      </w:r>
    </w:p>
    <w:p w14:paraId="4804AE9C" w14:textId="1C62A8C8" w:rsidR="007E0B43" w:rsidRPr="007E0B43" w:rsidRDefault="0EF4E7DF" w:rsidP="002C12A7">
      <w:pPr>
        <w:pStyle w:val="BodyText"/>
        <w:keepNext/>
        <w:rPr>
          <w:b/>
          <w:bCs/>
          <w:lang w:val="sr-Latn-CS"/>
        </w:rPr>
      </w:pPr>
      <w:r w:rsidRPr="65DE2E72">
        <w:rPr>
          <w:b/>
          <w:bCs/>
          <w:lang w:val="sr-Latn-CS"/>
        </w:rPr>
        <w:t>Osnovni tok</w:t>
      </w:r>
      <w:r w:rsidR="602F83CB" w:rsidRPr="65DE2E72">
        <w:rPr>
          <w:b/>
          <w:bCs/>
          <w:lang w:val="sr-Latn-CS"/>
        </w:rPr>
        <w:t>:</w:t>
      </w:r>
    </w:p>
    <w:p w14:paraId="274B2DAD" w14:textId="03839CF5" w:rsidR="00A87065" w:rsidRPr="009D5ECD" w:rsidRDefault="65DE2E72" w:rsidP="00566CC8">
      <w:pPr>
        <w:pStyle w:val="BodyText"/>
        <w:numPr>
          <w:ilvl w:val="0"/>
          <w:numId w:val="12"/>
        </w:numPr>
        <w:rPr>
          <w:lang w:val="sr-Latn-CS"/>
        </w:rPr>
      </w:pPr>
      <w:r w:rsidRPr="65DE2E72">
        <w:rPr>
          <w:lang w:val="sr-Latn-CS"/>
        </w:rPr>
        <w:t>Stručno lice klikće na svoje korisničko ime.</w:t>
      </w:r>
    </w:p>
    <w:p w14:paraId="17FB2AAB" w14:textId="61FF6C46" w:rsidR="65DE2E72" w:rsidRDefault="65DE2E72" w:rsidP="65DE2E72">
      <w:pPr>
        <w:pStyle w:val="BodyText"/>
        <w:numPr>
          <w:ilvl w:val="0"/>
          <w:numId w:val="12"/>
        </w:numPr>
        <w:rPr>
          <w:lang w:val="sr-Latn-CS"/>
        </w:rPr>
      </w:pPr>
      <w:r w:rsidRPr="65DE2E72">
        <w:rPr>
          <w:lang w:val="sr-Latn-CS"/>
        </w:rPr>
        <w:t>Otvara se profil Stručnog lica.</w:t>
      </w:r>
    </w:p>
    <w:p w14:paraId="0BCF4893" w14:textId="452B4852" w:rsidR="65DE2E72" w:rsidRDefault="65DE2E72" w:rsidP="65DE2E72">
      <w:pPr>
        <w:pStyle w:val="BodyText"/>
        <w:numPr>
          <w:ilvl w:val="0"/>
          <w:numId w:val="12"/>
        </w:numPr>
        <w:rPr>
          <w:lang w:val="sr-Latn-CS"/>
        </w:rPr>
      </w:pPr>
      <w:r w:rsidRPr="65DE2E72">
        <w:rPr>
          <w:lang w:val="sr-Latn-CS"/>
        </w:rPr>
        <w:t xml:space="preserve">Stručno lice klikće na dugme </w:t>
      </w:r>
      <w:r w:rsidR="0CF72FEF" w:rsidRPr="65DE2E72">
        <w:rPr>
          <w:color w:val="000000" w:themeColor="text1"/>
          <w:sz w:val="19"/>
          <w:szCs w:val="19"/>
          <w:lang w:val="sr-Latn-CS"/>
        </w:rPr>
        <w:t>„Izmeni profil“ i dobija mogućnost da menja svoje informacije.</w:t>
      </w:r>
      <w:r w:rsidRPr="65DE2E72">
        <w:rPr>
          <w:lang w:val="sr-Latn-CS"/>
        </w:rPr>
        <w:t xml:space="preserve"> </w:t>
      </w:r>
    </w:p>
    <w:p w14:paraId="06A460C5" w14:textId="143158D0" w:rsidR="65DE2E72" w:rsidRDefault="65DE2E72" w:rsidP="65DE2E72">
      <w:pPr>
        <w:pStyle w:val="BodyText"/>
        <w:numPr>
          <w:ilvl w:val="0"/>
          <w:numId w:val="12"/>
        </w:numPr>
        <w:rPr>
          <w:lang w:val="sr-Latn-CS"/>
        </w:rPr>
      </w:pPr>
      <w:r w:rsidRPr="65DE2E72">
        <w:rPr>
          <w:lang w:val="sr-Latn-CS"/>
        </w:rPr>
        <w:t xml:space="preserve">Stručno lice klikće na dugme </w:t>
      </w:r>
      <w:r w:rsidR="0CF72FEF" w:rsidRPr="65DE2E72">
        <w:rPr>
          <w:color w:val="000000" w:themeColor="text1"/>
          <w:sz w:val="19"/>
          <w:szCs w:val="19"/>
          <w:lang w:val="sr-Latn-CS"/>
        </w:rPr>
        <w:t>„Izbriši profil“ i dobija mogućnost da obriše svoj profil.</w:t>
      </w:r>
    </w:p>
    <w:p w14:paraId="5F5609BA" w14:textId="325E53FD" w:rsidR="00A87065" w:rsidRPr="009D5ECD" w:rsidRDefault="34D244EE" w:rsidP="00566CC8">
      <w:pPr>
        <w:pStyle w:val="BodyText"/>
        <w:numPr>
          <w:ilvl w:val="0"/>
          <w:numId w:val="12"/>
        </w:numPr>
        <w:rPr>
          <w:lang w:val="sr-Latn-CS"/>
        </w:rPr>
      </w:pPr>
      <w:r w:rsidRPr="65DE2E72">
        <w:rPr>
          <w:lang w:val="sr-Latn-CS"/>
        </w:rPr>
        <w:t>Klijentska strana šalje zahtev bazi.</w:t>
      </w:r>
    </w:p>
    <w:p w14:paraId="7F29CCEC" w14:textId="100C50BD" w:rsidR="007E0B43" w:rsidRDefault="34D244EE" w:rsidP="00566CC8">
      <w:pPr>
        <w:pStyle w:val="BodyText"/>
        <w:numPr>
          <w:ilvl w:val="0"/>
          <w:numId w:val="12"/>
        </w:numPr>
        <w:rPr>
          <w:lang w:val="sr-Latn-CS"/>
        </w:rPr>
      </w:pPr>
      <w:r w:rsidRPr="65DE2E72">
        <w:rPr>
          <w:lang w:val="sr-Latn-CS"/>
        </w:rPr>
        <w:t>Profil je izmenjen/obrisan.</w:t>
      </w:r>
    </w:p>
    <w:p w14:paraId="72144512" w14:textId="441B4E28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392FD1EA">
        <w:rPr>
          <w:b/>
          <w:bCs/>
          <w:lang w:val="sr-Latn-CS"/>
        </w:rPr>
        <w:t>Izuzeci:</w:t>
      </w:r>
    </w:p>
    <w:p w14:paraId="32D81F1D" w14:textId="2A5C7A3B" w:rsidR="007E0B43" w:rsidRDefault="44B64C90" w:rsidP="007E0B43">
      <w:pPr>
        <w:pStyle w:val="BodyText"/>
        <w:rPr>
          <w:color w:val="000000" w:themeColor="text1"/>
          <w:lang w:val="sr-Latn-CS"/>
        </w:rPr>
      </w:pPr>
      <w:r w:rsidRPr="44B64C90">
        <w:rPr>
          <w:color w:val="000000" w:themeColor="text1"/>
          <w:lang w:val="sr-Latn-CS"/>
        </w:rPr>
        <w:t>[</w:t>
      </w:r>
      <w:r w:rsidRPr="44B64C90">
        <w:rPr>
          <w:i/>
          <w:iCs/>
          <w:color w:val="000000" w:themeColor="text1"/>
          <w:lang w:val="sr-Latn-CS"/>
        </w:rPr>
        <w:t>Nije ništa izmenjeno</w:t>
      </w:r>
      <w:r w:rsidRPr="44B64C90">
        <w:rPr>
          <w:color w:val="000000" w:themeColor="text1"/>
          <w:lang w:val="sr-Latn-CS"/>
        </w:rPr>
        <w:t>] Stručno lice se obaveštava da nije napravi</w:t>
      </w:r>
      <w:r w:rsidR="006850DE">
        <w:rPr>
          <w:color w:val="000000" w:themeColor="text1"/>
          <w:lang w:val="sr-Latn-CS"/>
        </w:rPr>
        <w:t>l</w:t>
      </w:r>
      <w:r w:rsidRPr="44B64C90">
        <w:rPr>
          <w:color w:val="000000" w:themeColor="text1"/>
          <w:lang w:val="sr-Latn-CS"/>
        </w:rPr>
        <w:t>o izmene svog profila.</w:t>
      </w:r>
    </w:p>
    <w:p w14:paraId="49C631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07FFBED" w14:textId="16EBB91F" w:rsidR="007E0B43" w:rsidRDefault="13078FF8" w:rsidP="007E0B43">
      <w:pPr>
        <w:pStyle w:val="BodyText"/>
        <w:rPr>
          <w:lang w:val="sr-Latn-CS"/>
        </w:rPr>
      </w:pPr>
      <w:r w:rsidRPr="38446124">
        <w:rPr>
          <w:lang w:val="sr-Latn-CS"/>
        </w:rPr>
        <w:t xml:space="preserve">Profil Stručnog </w:t>
      </w:r>
      <w:r w:rsidRPr="5B96772B">
        <w:rPr>
          <w:lang w:val="sr-Latn-CS"/>
        </w:rPr>
        <w:t xml:space="preserve">lica je </w:t>
      </w:r>
      <w:r w:rsidRPr="2CD5DFEB">
        <w:rPr>
          <w:lang w:val="sr-Latn-CS"/>
        </w:rPr>
        <w:t>izmenjen</w:t>
      </w:r>
      <w:r w:rsidRPr="737A0BF9">
        <w:rPr>
          <w:lang w:val="sr-Latn-CS"/>
        </w:rPr>
        <w:t>/obrisan.</w:t>
      </w:r>
    </w:p>
    <w:p w14:paraId="3568AE5D" w14:textId="74627126" w:rsidR="00786068" w:rsidRPr="003372D3" w:rsidRDefault="49A93F04" w:rsidP="00786068">
      <w:pPr>
        <w:pStyle w:val="Heading2"/>
        <w:rPr>
          <w:lang w:val="sr-Latn-CS"/>
        </w:rPr>
      </w:pPr>
      <w:r w:rsidRPr="49A93F04">
        <w:rPr>
          <w:lang w:val="sr-Latn-CS"/>
        </w:rPr>
        <w:t>Održavanje sistema</w:t>
      </w:r>
    </w:p>
    <w:p w14:paraId="4EB5160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B985F73" w14:textId="654AD146" w:rsidR="007E0B43" w:rsidRDefault="6BB77AA0" w:rsidP="007E0B43">
      <w:pPr>
        <w:pStyle w:val="BodyText"/>
        <w:rPr>
          <w:lang w:val="sr-Latn-CS"/>
        </w:rPr>
      </w:pPr>
      <w:r w:rsidRPr="42C1B01B">
        <w:rPr>
          <w:lang w:val="sr-Latn-CS"/>
        </w:rPr>
        <w:t>Prikaz</w:t>
      </w:r>
      <w:r w:rsidRPr="1F6F9A14">
        <w:rPr>
          <w:lang w:val="sr-Latn-CS"/>
        </w:rPr>
        <w:t xml:space="preserve"> naslovne strane portala.</w:t>
      </w:r>
    </w:p>
    <w:p w14:paraId="60A81C3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4D679FF3" w14:textId="6308A287" w:rsidR="007E0B43" w:rsidRDefault="7B3C34E3" w:rsidP="007C4972">
      <w:pPr>
        <w:pStyle w:val="BodyText"/>
        <w:rPr>
          <w:lang w:val="sr-Latn-CS"/>
        </w:rPr>
      </w:pPr>
      <w:r w:rsidRPr="1592F7E5">
        <w:rPr>
          <w:lang w:val="sr-Latn-CS"/>
        </w:rPr>
        <w:t>Administrator.</w:t>
      </w:r>
    </w:p>
    <w:p w14:paraId="07A9B9C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9A3438" w14:textId="795D9639" w:rsidR="007E0B43" w:rsidRDefault="5490FA88" w:rsidP="007E0B43">
      <w:pPr>
        <w:pStyle w:val="BodyText"/>
        <w:rPr>
          <w:lang w:val="sr-Latn-CS"/>
        </w:rPr>
      </w:pPr>
      <w:r w:rsidRPr="5490FA88">
        <w:rPr>
          <w:lang w:val="sr-Latn-CS"/>
        </w:rPr>
        <w:t>Nema.</w:t>
      </w:r>
    </w:p>
    <w:p w14:paraId="37BDC2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E6DFD7" w14:textId="5543224D" w:rsidR="007E0B43" w:rsidRDefault="6BB77AA0" w:rsidP="00566CC8">
      <w:pPr>
        <w:pStyle w:val="BodyText"/>
        <w:numPr>
          <w:ilvl w:val="0"/>
          <w:numId w:val="13"/>
        </w:numPr>
        <w:rPr>
          <w:lang w:val="sr-Latn-CS"/>
        </w:rPr>
      </w:pPr>
      <w:r w:rsidRPr="6959DF34">
        <w:rPr>
          <w:lang w:val="sr-Latn-CS"/>
        </w:rPr>
        <w:t xml:space="preserve">Administrator </w:t>
      </w:r>
      <w:r w:rsidRPr="2FFE0B43">
        <w:rPr>
          <w:lang w:val="sr-Latn-CS"/>
        </w:rPr>
        <w:t xml:space="preserve">održava </w:t>
      </w:r>
      <w:r w:rsidRPr="013D7403">
        <w:rPr>
          <w:lang w:val="sr-Latn-CS"/>
        </w:rPr>
        <w:t xml:space="preserve">sistem </w:t>
      </w:r>
      <w:r w:rsidRPr="63CF82B1">
        <w:rPr>
          <w:lang w:val="sr-Latn-CS"/>
        </w:rPr>
        <w:t>funkcionalnim</w:t>
      </w:r>
      <w:r w:rsidRPr="6959DF34">
        <w:rPr>
          <w:lang w:val="sr-Latn-CS"/>
        </w:rPr>
        <w:t>.</w:t>
      </w:r>
    </w:p>
    <w:p w14:paraId="7EBEB29F" w14:textId="5CE54DE1" w:rsidR="00080F92" w:rsidRDefault="6BB77AA0" w:rsidP="00566CC8">
      <w:pPr>
        <w:pStyle w:val="BodyText"/>
        <w:numPr>
          <w:ilvl w:val="0"/>
          <w:numId w:val="13"/>
        </w:numPr>
        <w:rPr>
          <w:lang w:val="sr-Latn-CS"/>
        </w:rPr>
      </w:pPr>
      <w:r w:rsidRPr="70D2E3DF">
        <w:rPr>
          <w:lang w:val="sr-Latn-CS"/>
        </w:rPr>
        <w:t xml:space="preserve">Administrator </w:t>
      </w:r>
      <w:r w:rsidRPr="1424F9E7">
        <w:rPr>
          <w:lang w:val="sr-Latn-CS"/>
        </w:rPr>
        <w:t xml:space="preserve">vrši </w:t>
      </w:r>
      <w:r w:rsidRPr="08B678AE">
        <w:rPr>
          <w:lang w:val="sr-Latn-CS"/>
        </w:rPr>
        <w:t xml:space="preserve">testiranje sistema u cilju </w:t>
      </w:r>
      <w:r w:rsidRPr="209A0D7C">
        <w:rPr>
          <w:lang w:val="sr-Latn-CS"/>
        </w:rPr>
        <w:t>pouzdanosti</w:t>
      </w:r>
      <w:r w:rsidRPr="2C088EB5">
        <w:rPr>
          <w:lang w:val="sr-Latn-CS"/>
        </w:rPr>
        <w:t xml:space="preserve"> istog</w:t>
      </w:r>
      <w:r w:rsidRPr="70D2E3DF">
        <w:rPr>
          <w:lang w:val="sr-Latn-CS"/>
        </w:rPr>
        <w:t>.</w:t>
      </w:r>
    </w:p>
    <w:p w14:paraId="449260CD" w14:textId="3D817B49" w:rsidR="00080F92" w:rsidRDefault="6BB77AA0" w:rsidP="00080F92">
      <w:pPr>
        <w:pStyle w:val="BodyText"/>
        <w:numPr>
          <w:ilvl w:val="0"/>
          <w:numId w:val="13"/>
        </w:numPr>
        <w:rPr>
          <w:lang w:val="sr-Latn-CS"/>
        </w:rPr>
      </w:pPr>
      <w:r w:rsidRPr="02E7253C">
        <w:rPr>
          <w:lang w:val="sr-Latn-CS"/>
        </w:rPr>
        <w:t xml:space="preserve">Administrator </w:t>
      </w:r>
      <w:r w:rsidRPr="6CDD6751">
        <w:rPr>
          <w:lang w:val="sr-Latn-CS"/>
        </w:rPr>
        <w:t xml:space="preserve">sluša primedbe </w:t>
      </w:r>
      <w:r w:rsidRPr="487315D3">
        <w:rPr>
          <w:lang w:val="sr-Latn-CS"/>
        </w:rPr>
        <w:t xml:space="preserve">korisnika sistema </w:t>
      </w:r>
      <w:r w:rsidRPr="4BAA1F1D">
        <w:rPr>
          <w:lang w:val="sr-Latn-CS"/>
        </w:rPr>
        <w:t xml:space="preserve">kako bi </w:t>
      </w:r>
      <w:r w:rsidRPr="28131227">
        <w:rPr>
          <w:lang w:val="sr-Latn-CS"/>
        </w:rPr>
        <w:t>obezbedio</w:t>
      </w:r>
      <w:r w:rsidRPr="4B65282E">
        <w:rPr>
          <w:lang w:val="sr-Latn-CS"/>
        </w:rPr>
        <w:t xml:space="preserve"> </w:t>
      </w:r>
      <w:r w:rsidRPr="6EB73E35">
        <w:rPr>
          <w:lang w:val="sr-Latn-CS"/>
        </w:rPr>
        <w:t xml:space="preserve">što </w:t>
      </w:r>
      <w:r w:rsidRPr="58F2773A">
        <w:rPr>
          <w:lang w:val="sr-Latn-CS"/>
        </w:rPr>
        <w:t xml:space="preserve">bolje korisničko </w:t>
      </w:r>
      <w:r w:rsidRPr="6348BCFC">
        <w:rPr>
          <w:lang w:val="sr-Latn-CS"/>
        </w:rPr>
        <w:t>iskustvo.</w:t>
      </w:r>
    </w:p>
    <w:p w14:paraId="5C30B291" w14:textId="667F687C" w:rsidR="007E0B43" w:rsidRPr="007E0B43" w:rsidRDefault="602F83CB" w:rsidP="002C12A7">
      <w:pPr>
        <w:pStyle w:val="BodyText"/>
        <w:keepNext/>
        <w:rPr>
          <w:b/>
          <w:bCs/>
          <w:lang w:val="sr-Latn-CS"/>
        </w:rPr>
      </w:pPr>
      <w:r w:rsidRPr="069AD304">
        <w:rPr>
          <w:b/>
          <w:bCs/>
          <w:lang w:val="sr-Latn-CS"/>
        </w:rPr>
        <w:t>Izuzeci:</w:t>
      </w:r>
    </w:p>
    <w:p w14:paraId="7F41488B" w14:textId="0671F30E" w:rsidR="37354128" w:rsidRDefault="0CF27FC2" w:rsidP="37354128">
      <w:pPr>
        <w:pStyle w:val="BodyText"/>
        <w:keepNext/>
        <w:rPr>
          <w:b/>
          <w:bCs/>
          <w:lang w:val="sr-Latn-CS"/>
        </w:rPr>
      </w:pPr>
      <w:r w:rsidRPr="0CF27FC2">
        <w:rPr>
          <w:lang w:val="sr-Latn-CS"/>
        </w:rPr>
        <w:t>Nema.</w:t>
      </w:r>
    </w:p>
    <w:p w14:paraId="782790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8DF2F30" w14:textId="2638CFD0" w:rsidR="007E0B43" w:rsidRDefault="416F7346" w:rsidP="007E0B43">
      <w:pPr>
        <w:pStyle w:val="BodyText"/>
        <w:rPr>
          <w:lang w:val="sr-Latn-CS"/>
        </w:rPr>
      </w:pPr>
      <w:r w:rsidRPr="5643C73C">
        <w:rPr>
          <w:lang w:val="sr-Latn-CS"/>
        </w:rPr>
        <w:t xml:space="preserve">Zadovoljni </w:t>
      </w:r>
      <w:r w:rsidRPr="27832FFC">
        <w:rPr>
          <w:lang w:val="sr-Latn-CS"/>
        </w:rPr>
        <w:t>korisnici portala</w:t>
      </w:r>
      <w:r w:rsidRPr="5643C73C">
        <w:rPr>
          <w:lang w:val="sr-Latn-CS"/>
        </w:rPr>
        <w:t>.</w:t>
      </w:r>
    </w:p>
    <w:p w14:paraId="594A60F9" w14:textId="268F738F" w:rsidR="00786068" w:rsidRPr="003372D3" w:rsidRDefault="2C012E0F" w:rsidP="00786068">
      <w:pPr>
        <w:pStyle w:val="Heading2"/>
        <w:rPr>
          <w:lang w:val="sr-Latn-CS"/>
        </w:rPr>
      </w:pPr>
      <w:r w:rsidRPr="2C012E0F">
        <w:rPr>
          <w:lang w:val="sr-Latn-CS"/>
        </w:rPr>
        <w:t>Autentifikacija zahteva za Stručno lice</w:t>
      </w:r>
    </w:p>
    <w:p w14:paraId="74C05AE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DD4DA56" w14:textId="60391143" w:rsidR="233FC842" w:rsidRDefault="233FC842" w:rsidP="233FC842">
      <w:pPr>
        <w:pStyle w:val="BodyText"/>
        <w:rPr>
          <w:color w:val="000000" w:themeColor="text1"/>
          <w:lang w:val="sr-Latn-CS"/>
        </w:rPr>
      </w:pPr>
      <w:r w:rsidRPr="233FC842">
        <w:rPr>
          <w:color w:val="000000" w:themeColor="text1"/>
          <w:lang w:val="sr-Latn-CS"/>
        </w:rPr>
        <w:t xml:space="preserve">Administrator vrši autentifikaciju priložene dokumentacije od strane </w:t>
      </w:r>
      <w:r w:rsidR="0F0FE13C" w:rsidRPr="0F0FE13C">
        <w:rPr>
          <w:color w:val="000000" w:themeColor="text1"/>
          <w:lang w:val="sr-Latn-CS"/>
        </w:rPr>
        <w:t>Posetilaca</w:t>
      </w:r>
      <w:r w:rsidRPr="233FC842">
        <w:rPr>
          <w:color w:val="000000" w:themeColor="text1"/>
          <w:lang w:val="sr-Latn-CS"/>
        </w:rPr>
        <w:t xml:space="preserve"> koji </w:t>
      </w:r>
      <w:r w:rsidR="0F0FE13C" w:rsidRPr="0F0FE13C">
        <w:rPr>
          <w:color w:val="000000" w:themeColor="text1"/>
          <w:lang w:val="sr-Latn-CS"/>
        </w:rPr>
        <w:t>žele</w:t>
      </w:r>
      <w:r w:rsidRPr="233FC842">
        <w:rPr>
          <w:color w:val="000000" w:themeColor="text1"/>
          <w:lang w:val="sr-Latn-CS"/>
        </w:rPr>
        <w:t xml:space="preserve"> da </w:t>
      </w:r>
      <w:r w:rsidR="0F0FE13C" w:rsidRPr="0F0FE13C">
        <w:rPr>
          <w:color w:val="000000" w:themeColor="text1"/>
          <w:lang w:val="sr-Latn-CS"/>
        </w:rPr>
        <w:t>postanu</w:t>
      </w:r>
      <w:r w:rsidRPr="233FC842">
        <w:rPr>
          <w:color w:val="000000" w:themeColor="text1"/>
          <w:lang w:val="sr-Latn-CS"/>
        </w:rPr>
        <w:t xml:space="preserve"> </w:t>
      </w:r>
      <w:r w:rsidR="2AB8CCED" w:rsidRPr="2AB8CCED">
        <w:rPr>
          <w:color w:val="000000" w:themeColor="text1"/>
          <w:lang w:val="sr-Latn-CS"/>
        </w:rPr>
        <w:t>Stručna</w:t>
      </w:r>
      <w:r w:rsidR="1A7E6275" w:rsidRPr="1A7E6275">
        <w:rPr>
          <w:color w:val="000000" w:themeColor="text1"/>
          <w:lang w:val="sr-Latn-CS"/>
        </w:rPr>
        <w:t xml:space="preserve"> lic</w:t>
      </w:r>
      <w:r w:rsidR="002F4A29">
        <w:rPr>
          <w:color w:val="000000" w:themeColor="text1"/>
          <w:lang w:val="sr-Latn-CS"/>
        </w:rPr>
        <w:t>a</w:t>
      </w:r>
      <w:r w:rsidRPr="233FC842">
        <w:rPr>
          <w:color w:val="000000" w:themeColor="text1"/>
          <w:lang w:val="sr-Latn-CS"/>
        </w:rPr>
        <w:t xml:space="preserve"> </w:t>
      </w:r>
      <w:r w:rsidR="1B99C615" w:rsidRPr="1B99C615">
        <w:rPr>
          <w:color w:val="000000" w:themeColor="text1"/>
          <w:lang w:val="sr-Latn-CS"/>
        </w:rPr>
        <w:t>i</w:t>
      </w:r>
      <w:r w:rsidRPr="233FC842">
        <w:rPr>
          <w:color w:val="000000" w:themeColor="text1"/>
          <w:lang w:val="sr-Latn-CS"/>
        </w:rPr>
        <w:t xml:space="preserve"> </w:t>
      </w:r>
      <w:r w:rsidR="715CF8FB" w:rsidRPr="715CF8FB">
        <w:rPr>
          <w:color w:val="000000" w:themeColor="text1"/>
          <w:lang w:val="sr-Latn-CS"/>
        </w:rPr>
        <w:t>žele</w:t>
      </w:r>
      <w:r w:rsidRPr="233FC842">
        <w:rPr>
          <w:color w:val="000000" w:themeColor="text1"/>
          <w:lang w:val="sr-Latn-CS"/>
        </w:rPr>
        <w:t xml:space="preserve"> da aplicira</w:t>
      </w:r>
      <w:r w:rsidR="002F4A29">
        <w:rPr>
          <w:color w:val="000000" w:themeColor="text1"/>
          <w:lang w:val="sr-Latn-CS"/>
        </w:rPr>
        <w:t>ju</w:t>
      </w:r>
      <w:r w:rsidRPr="233FC842">
        <w:rPr>
          <w:color w:val="000000" w:themeColor="text1"/>
          <w:lang w:val="sr-Latn-CS"/>
        </w:rPr>
        <w:t xml:space="preserve"> za </w:t>
      </w:r>
      <w:r w:rsidR="5A94C7CD" w:rsidRPr="5A94C7CD">
        <w:rPr>
          <w:color w:val="000000" w:themeColor="text1"/>
          <w:lang w:val="sr-Latn-CS"/>
        </w:rPr>
        <w:t>određeni tip Stručnog lica</w:t>
      </w:r>
      <w:r w:rsidRPr="233FC842">
        <w:rPr>
          <w:color w:val="000000" w:themeColor="text1"/>
          <w:lang w:val="sr-Latn-CS"/>
        </w:rPr>
        <w:t>.</w:t>
      </w:r>
    </w:p>
    <w:p w14:paraId="221FEF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5F4E47F" w14:textId="3A257F34"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5FDA4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1556C0" w14:textId="0DA58EFA" w:rsidR="75257807" w:rsidRDefault="5E487595" w:rsidP="69B6F6CE">
      <w:pPr>
        <w:pStyle w:val="BodyText"/>
        <w:rPr>
          <w:color w:val="000000" w:themeColor="text1"/>
          <w:lang w:val="sr-Latn-CS"/>
        </w:rPr>
      </w:pPr>
      <w:r w:rsidRPr="5E487595">
        <w:rPr>
          <w:color w:val="000000" w:themeColor="text1"/>
          <w:lang w:val="sr-Latn-CS"/>
        </w:rPr>
        <w:t>Posetilac</w:t>
      </w:r>
      <w:r w:rsidR="00115B63">
        <w:rPr>
          <w:color w:val="000000" w:themeColor="text1"/>
          <w:lang w:val="sr-Latn-CS"/>
        </w:rPr>
        <w:t xml:space="preserve"> je</w:t>
      </w:r>
      <w:r w:rsidR="75257807" w:rsidRPr="75257807">
        <w:rPr>
          <w:color w:val="000000" w:themeColor="text1"/>
          <w:lang w:val="sr-Latn-CS"/>
        </w:rPr>
        <w:t xml:space="preserve"> aplicirao za poziciju </w:t>
      </w:r>
      <w:r w:rsidR="0EE2E3BA" w:rsidRPr="0EE2E3BA">
        <w:rPr>
          <w:color w:val="000000" w:themeColor="text1"/>
          <w:lang w:val="sr-Latn-CS"/>
        </w:rPr>
        <w:t xml:space="preserve">Stručnog </w:t>
      </w:r>
      <w:r w:rsidR="3234F9C1" w:rsidRPr="3234F9C1">
        <w:rPr>
          <w:color w:val="000000" w:themeColor="text1"/>
          <w:lang w:val="sr-Latn-CS"/>
        </w:rPr>
        <w:t>lica</w:t>
      </w:r>
      <w:r w:rsidR="0EE2E3BA" w:rsidRPr="0EE2E3BA">
        <w:rPr>
          <w:color w:val="000000" w:themeColor="text1"/>
          <w:lang w:val="sr-Latn-CS"/>
        </w:rPr>
        <w:t xml:space="preserve"> </w:t>
      </w:r>
      <w:r w:rsidR="11D4F615" w:rsidRPr="11D4F615">
        <w:rPr>
          <w:color w:val="000000" w:themeColor="text1"/>
          <w:lang w:val="sr-Latn-CS"/>
        </w:rPr>
        <w:t>i</w:t>
      </w:r>
      <w:r w:rsidR="75257807" w:rsidRPr="75257807">
        <w:rPr>
          <w:color w:val="000000" w:themeColor="text1"/>
          <w:lang w:val="sr-Latn-CS"/>
        </w:rPr>
        <w:t xml:space="preserve"> za </w:t>
      </w:r>
      <w:r w:rsidR="7174F268" w:rsidRPr="7174F268">
        <w:rPr>
          <w:color w:val="000000" w:themeColor="text1"/>
          <w:lang w:val="sr-Latn-CS"/>
        </w:rPr>
        <w:t>određenu</w:t>
      </w:r>
      <w:r w:rsidR="75257807" w:rsidRPr="75257807">
        <w:rPr>
          <w:color w:val="000000" w:themeColor="text1"/>
          <w:lang w:val="sr-Latn-CS"/>
        </w:rPr>
        <w:t xml:space="preserve"> kategoriju predavanja i uz to priložio dokumentaciju.</w:t>
      </w:r>
    </w:p>
    <w:p w14:paraId="76A76AD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86FC212" w14:textId="1B6CA0A9" w:rsidR="51616D8F" w:rsidRDefault="51616D8F" w:rsidP="74B38396">
      <w:pPr>
        <w:pStyle w:val="BodyText"/>
        <w:numPr>
          <w:ilvl w:val="0"/>
          <w:numId w:val="14"/>
        </w:numPr>
        <w:rPr>
          <w:lang w:val="sr-Latn-CS"/>
        </w:rPr>
      </w:pPr>
      <w:r w:rsidRPr="51616D8F">
        <w:rPr>
          <w:color w:val="000000" w:themeColor="text1"/>
          <w:lang w:val="sr-Latn-CS"/>
        </w:rPr>
        <w:t>Administratoru pristižu notifikacije o novim aplikantima.</w:t>
      </w:r>
    </w:p>
    <w:p w14:paraId="66DEA12F" w14:textId="3B0F7389" w:rsidR="60839C90" w:rsidRDefault="60839C90" w:rsidP="60839C90">
      <w:pPr>
        <w:pStyle w:val="BodyText"/>
        <w:numPr>
          <w:ilvl w:val="0"/>
          <w:numId w:val="14"/>
        </w:numPr>
        <w:rPr>
          <w:lang w:val="sr-Latn-CS"/>
        </w:rPr>
      </w:pPr>
      <w:r w:rsidRPr="60839C90">
        <w:rPr>
          <w:color w:val="000000" w:themeColor="text1"/>
          <w:lang w:val="sr-Latn-CS"/>
        </w:rPr>
        <w:t>Otvara konkretnu prijavu.</w:t>
      </w:r>
    </w:p>
    <w:p w14:paraId="26AC1799" w14:textId="0F7D2702" w:rsidR="0A7B72BB" w:rsidRDefault="0A7B72BB" w:rsidP="0A7B72BB">
      <w:pPr>
        <w:pStyle w:val="BodyText"/>
        <w:numPr>
          <w:ilvl w:val="0"/>
          <w:numId w:val="14"/>
        </w:numPr>
        <w:rPr>
          <w:lang w:val="sr-Latn-CS"/>
        </w:rPr>
      </w:pPr>
      <w:r w:rsidRPr="0A7B72BB">
        <w:rPr>
          <w:color w:val="000000" w:themeColor="text1"/>
          <w:lang w:val="sr-Latn-CS"/>
        </w:rPr>
        <w:t>Vrši reviziju prijave i dostavljene dokumentacije ukoliko takve ima.</w:t>
      </w:r>
    </w:p>
    <w:p w14:paraId="34D75373" w14:textId="4FEF829E" w:rsidR="05C45AC0" w:rsidRDefault="05C45AC0" w:rsidP="05C45AC0">
      <w:pPr>
        <w:pStyle w:val="BodyText"/>
        <w:numPr>
          <w:ilvl w:val="0"/>
          <w:numId w:val="14"/>
        </w:numPr>
        <w:rPr>
          <w:lang w:val="sr-Latn-CS"/>
        </w:rPr>
      </w:pPr>
      <w:r w:rsidRPr="05C45AC0">
        <w:rPr>
          <w:color w:val="000000" w:themeColor="text1"/>
          <w:lang w:val="sr-Latn-CS"/>
        </w:rPr>
        <w:t xml:space="preserve">Odlučuje da li da odobri zahtev </w:t>
      </w:r>
      <w:r w:rsidR="644C1B9C" w:rsidRPr="644C1B9C">
        <w:rPr>
          <w:color w:val="000000" w:themeColor="text1"/>
          <w:lang w:val="sr-Latn-CS"/>
        </w:rPr>
        <w:t>Posetioca</w:t>
      </w:r>
      <w:r w:rsidRPr="05C45AC0">
        <w:rPr>
          <w:color w:val="000000" w:themeColor="text1"/>
          <w:lang w:val="sr-Latn-CS"/>
        </w:rPr>
        <w:t xml:space="preserve"> za poziciju </w:t>
      </w:r>
      <w:r w:rsidR="3A1276AC" w:rsidRPr="3A1276AC">
        <w:rPr>
          <w:color w:val="000000" w:themeColor="text1"/>
          <w:lang w:val="sr-Latn-CS"/>
        </w:rPr>
        <w:t xml:space="preserve">Stručnog </w:t>
      </w:r>
      <w:r w:rsidR="5D648CB3" w:rsidRPr="5D648CB3">
        <w:rPr>
          <w:color w:val="000000" w:themeColor="text1"/>
          <w:lang w:val="sr-Latn-CS"/>
        </w:rPr>
        <w:t>lica</w:t>
      </w:r>
      <w:r w:rsidRPr="05C45AC0">
        <w:rPr>
          <w:color w:val="000000" w:themeColor="text1"/>
          <w:lang w:val="sr-Latn-CS"/>
        </w:rPr>
        <w:t>.</w:t>
      </w:r>
    </w:p>
    <w:p w14:paraId="71496B4E" w14:textId="2EDFA89E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D422661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39BEBB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27C8E9A" w14:textId="4AB95972" w:rsidR="592A1936" w:rsidRDefault="000C72DF" w:rsidP="000C72DF">
      <w:pPr>
        <w:pStyle w:val="BodyText"/>
        <w:ind w:left="0" w:firstLine="720"/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>Nalog</w:t>
      </w:r>
      <w:r w:rsidR="592A1936" w:rsidRPr="592A1936">
        <w:rPr>
          <w:color w:val="000000" w:themeColor="text1"/>
          <w:lang w:val="sr-Latn-CS"/>
        </w:rPr>
        <w:t xml:space="preserve"> je </w:t>
      </w:r>
      <w:r w:rsidR="3B7730F6" w:rsidRPr="3B7730F6">
        <w:rPr>
          <w:color w:val="000000" w:themeColor="text1"/>
          <w:lang w:val="sr-Latn-CS"/>
        </w:rPr>
        <w:t>uspe</w:t>
      </w:r>
      <w:r w:rsidR="3B7730F6">
        <w:rPr>
          <w:color w:val="000000" w:themeColor="text1"/>
          <w:lang w:val="sr-Latn-RS"/>
        </w:rPr>
        <w:t xml:space="preserve">šno </w:t>
      </w:r>
      <w:r>
        <w:rPr>
          <w:color w:val="000000" w:themeColor="text1"/>
          <w:lang w:val="sr-Latn-RS"/>
        </w:rPr>
        <w:t>kreiran</w:t>
      </w:r>
      <w:r w:rsidR="3B7730F6" w:rsidRPr="3B7730F6">
        <w:rPr>
          <w:color w:val="000000" w:themeColor="text1"/>
          <w:lang w:val="sr-Latn-CS"/>
        </w:rPr>
        <w:t>.</w:t>
      </w:r>
    </w:p>
    <w:p w14:paraId="24C2FF17" w14:textId="77777777" w:rsidR="00EF1D53" w:rsidRDefault="00EF1D53" w:rsidP="592A1936">
      <w:pPr>
        <w:pStyle w:val="BodyText"/>
        <w:rPr>
          <w:color w:val="000000" w:themeColor="text1"/>
          <w:lang w:val="sr-Latn-CS"/>
        </w:rPr>
      </w:pPr>
    </w:p>
    <w:p w14:paraId="4986215B" w14:textId="77777777" w:rsidR="006E5E1D" w:rsidRDefault="006E5E1D" w:rsidP="006E5E1D">
      <w:pPr>
        <w:pStyle w:val="Heading1"/>
        <w:rPr>
          <w:lang w:val="sr-Latn-CS"/>
        </w:rPr>
      </w:pPr>
      <w:bookmarkStart w:id="10" w:name="_Toc163018916"/>
      <w:r>
        <w:rPr>
          <w:lang w:val="sr-Latn-CS"/>
        </w:rPr>
        <w:t>Dodatni zahtevi</w:t>
      </w:r>
      <w:bookmarkEnd w:id="10"/>
    </w:p>
    <w:p w14:paraId="10BD4693" w14:textId="77777777" w:rsidR="00834900" w:rsidRPr="003372D3" w:rsidRDefault="00132780" w:rsidP="00834900">
      <w:pPr>
        <w:pStyle w:val="Heading2"/>
        <w:rPr>
          <w:lang w:val="sr-Latn-CS"/>
        </w:rPr>
      </w:pPr>
      <w:bookmarkStart w:id="11" w:name="_Toc163018917"/>
      <w:r>
        <w:rPr>
          <w:lang w:val="sr-Latn-CS"/>
        </w:rPr>
        <w:t>Funkcionalnost</w:t>
      </w:r>
      <w:bookmarkEnd w:id="11"/>
    </w:p>
    <w:p w14:paraId="61E500A6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9A3F2C1" w14:textId="0471E8AC" w:rsidR="00167FDF" w:rsidRDefault="00167FDF" w:rsidP="00DD0501">
      <w:pPr>
        <w:pStyle w:val="BodyText"/>
        <w:rPr>
          <w:lang w:val="sr-Latn-CS"/>
        </w:rPr>
      </w:pPr>
      <w:r w:rsidRPr="6E724DDA">
        <w:rPr>
          <w:lang w:val="sr-Latn-CS"/>
        </w:rPr>
        <w:t>Healthy&amp;Fit</w:t>
      </w:r>
      <w:r>
        <w:rPr>
          <w:lang w:val="sr-Latn-CS"/>
        </w:rPr>
        <w:t xml:space="preserve"> portal </w:t>
      </w:r>
      <w:r w:rsidR="00DD0501">
        <w:rPr>
          <w:lang w:val="sr-Latn-CS"/>
        </w:rPr>
        <w:t>ne zahteva nikakve dodatne funkcionalnosti</w:t>
      </w:r>
      <w:r>
        <w:rPr>
          <w:lang w:val="sr-Latn-CS"/>
        </w:rPr>
        <w:t>.</w:t>
      </w:r>
    </w:p>
    <w:p w14:paraId="072E30AE" w14:textId="77777777" w:rsidR="00834900" w:rsidRDefault="00834900" w:rsidP="00834900">
      <w:pPr>
        <w:pStyle w:val="Heading2"/>
        <w:rPr>
          <w:lang w:val="sr-Latn-CS"/>
        </w:rPr>
      </w:pPr>
      <w:bookmarkStart w:id="12" w:name="_Toc163018918"/>
      <w:r>
        <w:rPr>
          <w:lang w:val="sr-Latn-CS"/>
        </w:rPr>
        <w:lastRenderedPageBreak/>
        <w:t>Upotrebivost</w:t>
      </w:r>
      <w:bookmarkEnd w:id="12"/>
    </w:p>
    <w:p w14:paraId="24B766D5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7F16637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1035815C" w14:textId="316C6CA4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Pr="6E724DDA">
        <w:rPr>
          <w:lang w:val="sr-Latn-CS"/>
        </w:rPr>
        <w:t>Healthy&amp;Fit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7D9B0F9B" w14:textId="77777777" w:rsidR="00834900" w:rsidRPr="003372D3" w:rsidRDefault="00834900" w:rsidP="00834900">
      <w:pPr>
        <w:pStyle w:val="Heading2"/>
        <w:rPr>
          <w:lang w:val="sr-Latn-CS"/>
        </w:rPr>
      </w:pPr>
      <w:bookmarkStart w:id="13" w:name="_Toc163018919"/>
      <w:r>
        <w:rPr>
          <w:lang w:val="sr-Latn-CS"/>
        </w:rPr>
        <w:t>Pouzdanost</w:t>
      </w:r>
      <w:bookmarkEnd w:id="13"/>
    </w:p>
    <w:p w14:paraId="4FE76D72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FD587E7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166A5181" w14:textId="4403925A" w:rsidR="001517F6" w:rsidRDefault="00456A20" w:rsidP="00456A20">
      <w:pPr>
        <w:pStyle w:val="BodyText"/>
        <w:rPr>
          <w:lang w:val="sr-Latn-CS"/>
        </w:rPr>
      </w:pPr>
      <w:r w:rsidRPr="6E724DDA">
        <w:rPr>
          <w:lang w:val="sr-Latn-CS"/>
        </w:rPr>
        <w:t>Healthy&amp;Fit</w:t>
      </w:r>
      <w:r>
        <w:rPr>
          <w:lang w:val="sr-Latn-CS"/>
        </w:rPr>
        <w:t xml:space="preserve"> portal će biti dostupan 24 časa dnevno, 7 dana u nedelji. Vreme kada portal nije dostupan ne sme da pređe </w:t>
      </w:r>
      <w:r w:rsidRPr="6E724DDA">
        <w:rPr>
          <w:lang w:val="sr-Latn-CS"/>
        </w:rPr>
        <w:t>20</w:t>
      </w:r>
      <w:r>
        <w:rPr>
          <w:lang w:val="sr-Latn-CS"/>
        </w:rPr>
        <w:t>%.</w:t>
      </w:r>
    </w:p>
    <w:p w14:paraId="533D4662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7120DA8" w14:textId="746A08EF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 xml:space="preserve">Srednje vreme između dva sukcesivna otkaza ne sme da padne ispod </w:t>
      </w:r>
      <w:r w:rsidRPr="6E724DDA">
        <w:rPr>
          <w:lang w:val="sr-Latn-CS"/>
        </w:rPr>
        <w:t>80</w:t>
      </w:r>
      <w:r>
        <w:rPr>
          <w:lang w:val="sr-Latn-CS"/>
        </w:rPr>
        <w:t xml:space="preserve"> sati.</w:t>
      </w:r>
    </w:p>
    <w:p w14:paraId="06F4DAEB" w14:textId="77777777" w:rsidR="00834900" w:rsidRPr="003372D3" w:rsidRDefault="00834900" w:rsidP="00834900">
      <w:pPr>
        <w:pStyle w:val="Heading2"/>
        <w:rPr>
          <w:lang w:val="sr-Latn-CS"/>
        </w:rPr>
      </w:pPr>
      <w:bookmarkStart w:id="14" w:name="_Toc163018920"/>
      <w:r>
        <w:rPr>
          <w:lang w:val="sr-Latn-CS"/>
        </w:rPr>
        <w:t>Performanse</w:t>
      </w:r>
      <w:bookmarkEnd w:id="14"/>
    </w:p>
    <w:p w14:paraId="4837834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0E92C7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EE9030D" w14:textId="366DE3E9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541957DD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596993A" w14:textId="1D1B6902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</w:t>
      </w:r>
      <w:r w:rsidR="00415E2D">
        <w:rPr>
          <w:lang w:val="sr-Latn-CS"/>
        </w:rPr>
        <w:t>a</w:t>
      </w:r>
      <w:r>
        <w:rPr>
          <w:lang w:val="sr-Latn-CS"/>
        </w:rPr>
        <w:t xml:space="preserve"> nekog upita ne sme da</w:t>
      </w:r>
      <w:r w:rsidR="00AF2AFF">
        <w:rPr>
          <w:lang w:val="sr-Latn-CS"/>
        </w:rPr>
        <w:t xml:space="preserve"> bude</w:t>
      </w:r>
      <w:r>
        <w:rPr>
          <w:lang w:val="sr-Latn-CS"/>
        </w:rPr>
        <w:t xml:space="preserve"> veće od 5 sekundi.</w:t>
      </w:r>
    </w:p>
    <w:p w14:paraId="10DCFB28" w14:textId="77777777" w:rsidR="00834900" w:rsidRPr="003372D3" w:rsidRDefault="00E41E1D" w:rsidP="00E41E1D">
      <w:pPr>
        <w:pStyle w:val="Heading2"/>
        <w:rPr>
          <w:lang w:val="sr-Latn-CS"/>
        </w:rPr>
      </w:pPr>
      <w:bookmarkStart w:id="15" w:name="_Toc163018921"/>
      <w:r>
        <w:rPr>
          <w:lang w:val="sr-Latn-CS"/>
        </w:rPr>
        <w:t>Podrška i održavanje</w:t>
      </w:r>
      <w:bookmarkEnd w:id="15"/>
    </w:p>
    <w:p w14:paraId="19C01F88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8BD5074" w14:textId="7BA25D13" w:rsidR="00114E2C" w:rsidRDefault="00114E2C" w:rsidP="00114E2C">
      <w:pPr>
        <w:pStyle w:val="BodyText"/>
        <w:rPr>
          <w:lang w:val="sr-Latn-CS"/>
        </w:rPr>
      </w:pPr>
      <w:r w:rsidRPr="6E724DDA">
        <w:rPr>
          <w:lang w:val="sr-Latn-CS"/>
        </w:rPr>
        <w:t>Healthy&amp;Fit</w:t>
      </w:r>
      <w:r>
        <w:rPr>
          <w:lang w:val="sr-Latn-CS"/>
        </w:rPr>
        <w:t xml:space="preserve"> portal ne zahteva posebnu podršku i održavanje.</w:t>
      </w:r>
    </w:p>
    <w:p w14:paraId="3DDD9387" w14:textId="77777777" w:rsidR="00834900" w:rsidRPr="003372D3" w:rsidRDefault="00834900" w:rsidP="00E41E1D">
      <w:pPr>
        <w:pStyle w:val="Heading2"/>
        <w:rPr>
          <w:lang w:val="sr-Latn-CS"/>
        </w:rPr>
      </w:pPr>
      <w:bookmarkStart w:id="16" w:name="_Toc163018922"/>
      <w:r>
        <w:rPr>
          <w:lang w:val="sr-Latn-CS"/>
        </w:rPr>
        <w:t>Ograničenja</w:t>
      </w:r>
      <w:bookmarkEnd w:id="16"/>
    </w:p>
    <w:p w14:paraId="2BCC7FA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03CEF88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3B534BA" w14:textId="69F06F1A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</w:t>
      </w:r>
      <w:r w:rsidRPr="6E724DDA">
        <w:rPr>
          <w:lang w:val="sr-Latn-CS"/>
        </w:rPr>
        <w:t>IV</w:t>
      </w:r>
      <w:r>
        <w:rPr>
          <w:lang w:val="sr-Latn-CS"/>
        </w:rPr>
        <w:t xml:space="preserve"> procesorom i </w:t>
      </w:r>
      <w:r w:rsidRPr="6E724DDA">
        <w:rPr>
          <w:lang w:val="sr-Latn-CS"/>
        </w:rPr>
        <w:t>512</w:t>
      </w:r>
      <w:r>
        <w:rPr>
          <w:lang w:val="sr-Latn-CS"/>
        </w:rPr>
        <w:t xml:space="preserve"> MB RAM memorije. </w:t>
      </w:r>
    </w:p>
    <w:p w14:paraId="509D3A0C" w14:textId="24D97CDA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Pr="6E724DDA">
        <w:rPr>
          <w:lang w:val="sr-Latn-CS"/>
        </w:rPr>
        <w:t>Ryzen V</w:t>
      </w:r>
      <w:r>
        <w:rPr>
          <w:lang w:val="sr-Latn-CS"/>
        </w:rPr>
        <w:t xml:space="preserve"> i </w:t>
      </w:r>
      <w:r w:rsidRPr="6E724DDA">
        <w:rPr>
          <w:lang w:val="sr-Latn-CS"/>
        </w:rPr>
        <w:t>8GB</w:t>
      </w:r>
      <w:r>
        <w:rPr>
          <w:lang w:val="sr-Latn-CS"/>
        </w:rPr>
        <w:t xml:space="preserve"> RAM memorije.</w:t>
      </w:r>
    </w:p>
    <w:p w14:paraId="20E198CD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5524D6B9" w14:textId="6AF88862" w:rsidR="00262B10" w:rsidRPr="00262B10" w:rsidRDefault="00262B10" w:rsidP="00262B10">
      <w:pPr>
        <w:keepLines/>
        <w:suppressAutoHyphens/>
        <w:spacing w:after="120"/>
        <w:ind w:left="720"/>
        <w:rPr>
          <w:lang w:val="sr-Latn-CS"/>
        </w:rPr>
      </w:pPr>
      <w:r w:rsidRPr="00262B10">
        <w:rPr>
          <w:lang w:val="sr-Latn-CS"/>
        </w:rPr>
        <w:t xml:space="preserve">Klijentski deo </w:t>
      </w:r>
      <w:r w:rsidRPr="0FD3CAEA">
        <w:rPr>
          <w:b/>
          <w:bCs/>
          <w:i/>
          <w:iCs/>
          <w:lang w:val="sr-Latn-CS"/>
        </w:rPr>
        <w:t xml:space="preserve"> </w:t>
      </w:r>
      <w:r w:rsidRPr="64D88A8C">
        <w:rPr>
          <w:b/>
          <w:bCs/>
          <w:i/>
          <w:iCs/>
          <w:lang w:val="sr-Latn-CS"/>
        </w:rPr>
        <w:t>Healthy</w:t>
      </w:r>
      <w:r w:rsidRPr="41867485">
        <w:rPr>
          <w:b/>
          <w:bCs/>
          <w:i/>
          <w:iCs/>
          <w:lang w:val="sr-Latn-CS"/>
        </w:rPr>
        <w:t>&amp;</w:t>
      </w:r>
      <w:r w:rsidRPr="3617F34C">
        <w:rPr>
          <w:b/>
          <w:bCs/>
          <w:i/>
          <w:iCs/>
          <w:lang w:val="sr-Latn-CS"/>
        </w:rPr>
        <w:t xml:space="preserve">Fit </w:t>
      </w:r>
      <w:r w:rsidRPr="3617F34C">
        <w:rPr>
          <w:lang w:val="sr-Latn-CS"/>
        </w:rPr>
        <w:t>portala</w:t>
      </w:r>
      <w:r w:rsidRPr="00262B10">
        <w:rPr>
          <w:lang w:val="sr-Latn-CS"/>
        </w:rPr>
        <w:t xml:space="preserve"> će biti optimizovan za sledeće Web čitače: Edge 89.0, Google Chrome 75.0 i noviji kao i Firefox (Mozilla).</w:t>
      </w:r>
    </w:p>
    <w:p w14:paraId="7E2AB227" w14:textId="18E2F02E" w:rsidR="00834900" w:rsidRPr="00397DD2" w:rsidRDefault="00834900" w:rsidP="00262B10">
      <w:pPr>
        <w:pStyle w:val="BodyText"/>
        <w:rPr>
          <w:lang w:val="sr-Latn-CS"/>
        </w:rPr>
      </w:pPr>
    </w:p>
    <w:sectPr w:rsidR="00834900" w:rsidRPr="00397DD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1481" w14:textId="77777777" w:rsidR="00BB2C36" w:rsidRDefault="00BB2C36">
      <w:r>
        <w:separator/>
      </w:r>
    </w:p>
  </w:endnote>
  <w:endnote w:type="continuationSeparator" w:id="0">
    <w:p w14:paraId="5E5E5552" w14:textId="77777777" w:rsidR="00BB2C36" w:rsidRDefault="00BB2C36">
      <w:r>
        <w:continuationSeparator/>
      </w:r>
    </w:p>
  </w:endnote>
  <w:endnote w:type="continuationNotice" w:id="1">
    <w:p w14:paraId="5A9474C2" w14:textId="77777777" w:rsidR="00BB2C36" w:rsidRDefault="00BB2C3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960776" w:rsidRDefault="009607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1652C" w14:textId="77777777" w:rsidR="00960776" w:rsidRDefault="009607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60776" w:rsidRPr="003372D3" w14:paraId="610A231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960776" w:rsidRPr="003372D3" w:rsidRDefault="00960776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7ED7409E" w:rsidR="00960776" w:rsidRPr="003372D3" w:rsidRDefault="00960776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DAN-Team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128DE13" w14:textId="77777777" w:rsidR="00960776" w:rsidRPr="003372D3" w:rsidRDefault="00960776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noProof/>
              <w:lang w:val="sr-Latn-CS"/>
            </w:rPr>
            <w:fldChar w:fldCharType="begin"/>
          </w:r>
          <w:r>
            <w:rPr>
              <w:rStyle w:val="PageNumber"/>
              <w:noProof/>
              <w:lang w:val="sr-Latn-CS"/>
            </w:rPr>
            <w:instrText>NUMPAGES  \* MERGEFORMAT</w:instrText>
          </w:r>
          <w:r>
            <w:rPr>
              <w:rStyle w:val="PageNumber"/>
              <w:noProof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1FC39945" w14:textId="77777777" w:rsidR="00960776" w:rsidRPr="003372D3" w:rsidRDefault="0096077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056E" w14:textId="77777777" w:rsidR="00960776" w:rsidRDefault="00960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E145" w14:textId="77777777" w:rsidR="00BB2C36" w:rsidRDefault="00BB2C36">
      <w:r>
        <w:separator/>
      </w:r>
    </w:p>
  </w:footnote>
  <w:footnote w:type="continuationSeparator" w:id="0">
    <w:p w14:paraId="71E3E2AE" w14:textId="77777777" w:rsidR="00BB2C36" w:rsidRDefault="00BB2C36">
      <w:r>
        <w:continuationSeparator/>
      </w:r>
    </w:p>
  </w:footnote>
  <w:footnote w:type="continuationNotice" w:id="1">
    <w:p w14:paraId="0CAD8FD8" w14:textId="77777777" w:rsidR="00BB2C36" w:rsidRDefault="00BB2C3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C43A" w14:textId="77777777" w:rsidR="00960776" w:rsidRDefault="00960776">
    <w:pPr>
      <w:rPr>
        <w:sz w:val="24"/>
      </w:rPr>
    </w:pPr>
  </w:p>
  <w:p w14:paraId="4DDBEF00" w14:textId="77777777" w:rsidR="00960776" w:rsidRDefault="00960776">
    <w:pPr>
      <w:pBdr>
        <w:top w:val="single" w:sz="6" w:space="1" w:color="auto"/>
      </w:pBdr>
      <w:rPr>
        <w:sz w:val="24"/>
      </w:rPr>
    </w:pPr>
  </w:p>
  <w:p w14:paraId="6E2593B9" w14:textId="77777777" w:rsidR="00960776" w:rsidRDefault="00960776" w:rsidP="004E0783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DAN - Team</w:t>
    </w:r>
  </w:p>
  <w:p w14:paraId="0C528934" w14:textId="0B73A249" w:rsidR="00960776" w:rsidRDefault="009607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3461D779" w14:textId="77777777" w:rsidR="00960776" w:rsidRDefault="00960776">
    <w:pPr>
      <w:pBdr>
        <w:bottom w:val="single" w:sz="6" w:space="1" w:color="auto"/>
      </w:pBdr>
      <w:jc w:val="right"/>
      <w:rPr>
        <w:sz w:val="24"/>
      </w:rPr>
    </w:pPr>
  </w:p>
  <w:p w14:paraId="3CF2D8B6" w14:textId="77777777" w:rsidR="00960776" w:rsidRDefault="009607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0776" w:rsidRPr="003372D3" w14:paraId="2565E51A" w14:textId="77777777">
      <w:tc>
        <w:tcPr>
          <w:tcW w:w="6379" w:type="dxa"/>
        </w:tcPr>
        <w:p w14:paraId="2FD056B1" w14:textId="651E2345" w:rsidR="00960776" w:rsidRPr="003372D3" w:rsidRDefault="00960776">
          <w:pPr>
            <w:rPr>
              <w:lang w:val="sr-Latn-CS"/>
            </w:rPr>
          </w:pPr>
          <w:r>
            <w:rPr>
              <w:lang w:val="sr-Latn-CS"/>
            </w:rPr>
            <w:t>Healthy&amp;Fit</w:t>
          </w:r>
        </w:p>
      </w:tc>
      <w:tc>
        <w:tcPr>
          <w:tcW w:w="3179" w:type="dxa"/>
        </w:tcPr>
        <w:p w14:paraId="06F89D34" w14:textId="77777777" w:rsidR="00960776" w:rsidRPr="003372D3" w:rsidRDefault="0096077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60776" w:rsidRPr="003372D3" w14:paraId="3EA82502" w14:textId="77777777">
      <w:tc>
        <w:tcPr>
          <w:tcW w:w="6379" w:type="dxa"/>
        </w:tcPr>
        <w:p w14:paraId="66B23904" w14:textId="0C8B687C" w:rsidR="00960776" w:rsidRPr="003372D3" w:rsidRDefault="00960776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A8852F8" w14:textId="4E3E41DE" w:rsidR="00960776" w:rsidRPr="003372D3" w:rsidRDefault="00960776">
          <w:pPr>
            <w:rPr>
              <w:lang w:val="sr-Latn-CS"/>
            </w:rPr>
          </w:pPr>
          <w:r>
            <w:rPr>
              <w:lang w:val="sr-Latn-CS"/>
            </w:rPr>
            <w:t xml:space="preserve">  Datum:  16</w:t>
          </w:r>
          <w:r w:rsidRPr="003372D3">
            <w:rPr>
              <w:lang w:val="sr-Latn-CS"/>
            </w:rPr>
            <w:t>.0</w:t>
          </w:r>
          <w:r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960776" w:rsidRPr="003372D3" w14:paraId="6617C161" w14:textId="77777777">
      <w:tc>
        <w:tcPr>
          <w:tcW w:w="9558" w:type="dxa"/>
          <w:gridSpan w:val="2"/>
        </w:tcPr>
        <w:p w14:paraId="7E9A89FB" w14:textId="6BEFFC7D" w:rsidR="00960776" w:rsidRPr="003372D3" w:rsidRDefault="00960776">
          <w:pPr>
            <w:rPr>
              <w:lang w:val="sr-Latn-CS"/>
            </w:rPr>
          </w:pPr>
          <w:r>
            <w:rPr>
              <w:lang w:val="sr-Latn-CS"/>
            </w:rPr>
            <w:t>DAN- Healthy&amp;Fit -0</w:t>
          </w:r>
          <w:r w:rsidR="00D51F82">
            <w:rPr>
              <w:lang w:val="sr-Latn-CS"/>
            </w:rPr>
            <w:t>4</w:t>
          </w:r>
        </w:p>
      </w:tc>
    </w:tr>
  </w:tbl>
  <w:p w14:paraId="2946DB82" w14:textId="77777777" w:rsidR="00960776" w:rsidRPr="003372D3" w:rsidRDefault="0096077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78278" w14:textId="77777777" w:rsidR="00960776" w:rsidRDefault="009607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70B7055"/>
    <w:multiLevelType w:val="hybridMultilevel"/>
    <w:tmpl w:val="FFFFFFFF"/>
    <w:lvl w:ilvl="0" w:tplc="7CD0C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86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143D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6CC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AD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8C0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A9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9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E7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99E1D8C"/>
    <w:multiLevelType w:val="hybridMultilevel"/>
    <w:tmpl w:val="FFFFFFFF"/>
    <w:lvl w:ilvl="0" w:tplc="798A2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2F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C6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6F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B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44E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4F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8C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00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20F7C65"/>
    <w:multiLevelType w:val="hybridMultilevel"/>
    <w:tmpl w:val="FFFFFFFF"/>
    <w:lvl w:ilvl="0" w:tplc="166A2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EC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7C4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8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64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04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06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69A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E03CD"/>
    <w:multiLevelType w:val="hybridMultilevel"/>
    <w:tmpl w:val="FFFFFFFF"/>
    <w:lvl w:ilvl="0" w:tplc="204A3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29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3C5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5C7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08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9AE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08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8D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AE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66271C3"/>
    <w:multiLevelType w:val="hybridMultilevel"/>
    <w:tmpl w:val="FFFFFFFF"/>
    <w:lvl w:ilvl="0" w:tplc="39664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0A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2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EE4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7EB4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42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20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EC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A8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17F4E41"/>
    <w:multiLevelType w:val="hybridMultilevel"/>
    <w:tmpl w:val="FFFFFFFF"/>
    <w:lvl w:ilvl="0" w:tplc="8FD8CF94">
      <w:start w:val="1"/>
      <w:numFmt w:val="decimal"/>
      <w:lvlText w:val="%1."/>
      <w:lvlJc w:val="left"/>
      <w:pPr>
        <w:ind w:left="720" w:hanging="360"/>
      </w:pPr>
    </w:lvl>
    <w:lvl w:ilvl="1" w:tplc="E04C604A">
      <w:start w:val="1"/>
      <w:numFmt w:val="lowerLetter"/>
      <w:lvlText w:val="%2."/>
      <w:lvlJc w:val="left"/>
      <w:pPr>
        <w:ind w:left="1440" w:hanging="360"/>
      </w:pPr>
    </w:lvl>
    <w:lvl w:ilvl="2" w:tplc="60CA955E">
      <w:start w:val="1"/>
      <w:numFmt w:val="lowerRoman"/>
      <w:lvlText w:val="%3."/>
      <w:lvlJc w:val="right"/>
      <w:pPr>
        <w:ind w:left="2160" w:hanging="180"/>
      </w:pPr>
    </w:lvl>
    <w:lvl w:ilvl="3" w:tplc="A5B0FF64">
      <w:start w:val="1"/>
      <w:numFmt w:val="decimal"/>
      <w:lvlText w:val="%4."/>
      <w:lvlJc w:val="left"/>
      <w:pPr>
        <w:ind w:left="2880" w:hanging="360"/>
      </w:pPr>
    </w:lvl>
    <w:lvl w:ilvl="4" w:tplc="4D82E9E6">
      <w:start w:val="1"/>
      <w:numFmt w:val="lowerLetter"/>
      <w:lvlText w:val="%5."/>
      <w:lvlJc w:val="left"/>
      <w:pPr>
        <w:ind w:left="3600" w:hanging="360"/>
      </w:pPr>
    </w:lvl>
    <w:lvl w:ilvl="5" w:tplc="D01654A2">
      <w:start w:val="1"/>
      <w:numFmt w:val="lowerRoman"/>
      <w:lvlText w:val="%6."/>
      <w:lvlJc w:val="right"/>
      <w:pPr>
        <w:ind w:left="4320" w:hanging="180"/>
      </w:pPr>
    </w:lvl>
    <w:lvl w:ilvl="6" w:tplc="1EA04792">
      <w:start w:val="1"/>
      <w:numFmt w:val="decimal"/>
      <w:lvlText w:val="%7."/>
      <w:lvlJc w:val="left"/>
      <w:pPr>
        <w:ind w:left="5040" w:hanging="360"/>
      </w:pPr>
    </w:lvl>
    <w:lvl w:ilvl="7" w:tplc="1F543DA4">
      <w:start w:val="1"/>
      <w:numFmt w:val="lowerLetter"/>
      <w:lvlText w:val="%8."/>
      <w:lvlJc w:val="left"/>
      <w:pPr>
        <w:ind w:left="5760" w:hanging="360"/>
      </w:pPr>
    </w:lvl>
    <w:lvl w:ilvl="8" w:tplc="3C1C640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7D6532A"/>
    <w:multiLevelType w:val="hybridMultilevel"/>
    <w:tmpl w:val="FFFFFFFF"/>
    <w:lvl w:ilvl="0" w:tplc="547C7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E84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E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04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B08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7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42C0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60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9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8946E83"/>
    <w:multiLevelType w:val="hybridMultilevel"/>
    <w:tmpl w:val="FFFFFFFF"/>
    <w:lvl w:ilvl="0" w:tplc="A7B2E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A2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8C5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E2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CC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E5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48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761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29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B1E59B5"/>
    <w:multiLevelType w:val="hybridMultilevel"/>
    <w:tmpl w:val="FFFFFFFF"/>
    <w:lvl w:ilvl="0" w:tplc="97645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629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4C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0D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826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82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A9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CC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720E14"/>
    <w:multiLevelType w:val="hybridMultilevel"/>
    <w:tmpl w:val="FFFFFFFF"/>
    <w:lvl w:ilvl="0" w:tplc="78106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06C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E9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9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CC3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0C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8A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4D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E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415E6"/>
    <w:multiLevelType w:val="hybridMultilevel"/>
    <w:tmpl w:val="FFFFFFFF"/>
    <w:lvl w:ilvl="0" w:tplc="BABE7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AB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A4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6B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44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09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20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69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E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A11F5"/>
    <w:multiLevelType w:val="hybridMultilevel"/>
    <w:tmpl w:val="FFFFFFFF"/>
    <w:lvl w:ilvl="0" w:tplc="3634B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A8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C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DE8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A6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6E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6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48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61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30005"/>
    <w:multiLevelType w:val="hybridMultilevel"/>
    <w:tmpl w:val="FFFFFFFF"/>
    <w:lvl w:ilvl="0" w:tplc="FE827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A03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9AB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C8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4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A6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83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4B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62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44" w:legacyIndent="0"/>
      <w:lvlJc w:val="left"/>
    </w:lvl>
    <w:lvl w:ilvl="5">
      <w:start w:val="1"/>
      <w:numFmt w:val="decimal"/>
      <w:pStyle w:val="Heading6"/>
      <w:lvlText w:val="%1.%2.%3.%4.%5.%6.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.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.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."/>
      <w:legacy w:legacy="1" w:legacySpace="144" w:legacyIndent="0"/>
      <w:lvlJc w:val="left"/>
    </w:lvl>
  </w:abstractNum>
  <w:num w:numId="1" w16cid:durableId="282082243">
    <w:abstractNumId w:val="33"/>
  </w:num>
  <w:num w:numId="2" w16cid:durableId="955060415">
    <w:abstractNumId w:val="6"/>
  </w:num>
  <w:num w:numId="3" w16cid:durableId="798962053">
    <w:abstractNumId w:val="17"/>
  </w:num>
  <w:num w:numId="4" w16cid:durableId="721104094">
    <w:abstractNumId w:val="21"/>
  </w:num>
  <w:num w:numId="5" w16cid:durableId="1597865439">
    <w:abstractNumId w:val="9"/>
  </w:num>
  <w:num w:numId="6" w16cid:durableId="2031174684">
    <w:abstractNumId w:val="16"/>
  </w:num>
  <w:num w:numId="7" w16cid:durableId="869683281">
    <w:abstractNumId w:val="20"/>
  </w:num>
  <w:num w:numId="8" w16cid:durableId="878468564">
    <w:abstractNumId w:val="23"/>
  </w:num>
  <w:num w:numId="9" w16cid:durableId="732774913">
    <w:abstractNumId w:val="14"/>
  </w:num>
  <w:num w:numId="10" w16cid:durableId="1827548219">
    <w:abstractNumId w:val="1"/>
  </w:num>
  <w:num w:numId="11" w16cid:durableId="271592959">
    <w:abstractNumId w:val="11"/>
  </w:num>
  <w:num w:numId="12" w16cid:durableId="595288938">
    <w:abstractNumId w:val="26"/>
  </w:num>
  <w:num w:numId="13" w16cid:durableId="664211854">
    <w:abstractNumId w:val="3"/>
  </w:num>
  <w:num w:numId="14" w16cid:durableId="993682712">
    <w:abstractNumId w:val="28"/>
  </w:num>
  <w:num w:numId="15" w16cid:durableId="80375693">
    <w:abstractNumId w:val="24"/>
  </w:num>
  <w:num w:numId="16" w16cid:durableId="672489620">
    <w:abstractNumId w:val="19"/>
  </w:num>
  <w:num w:numId="17" w16cid:durableId="1677804710">
    <w:abstractNumId w:val="5"/>
  </w:num>
  <w:num w:numId="18" w16cid:durableId="1601645781">
    <w:abstractNumId w:val="13"/>
  </w:num>
  <w:num w:numId="19" w16cid:durableId="1258900520">
    <w:abstractNumId w:val="15"/>
  </w:num>
  <w:num w:numId="20" w16cid:durableId="533344545">
    <w:abstractNumId w:val="22"/>
  </w:num>
  <w:num w:numId="21" w16cid:durableId="625816754">
    <w:abstractNumId w:val="32"/>
  </w:num>
  <w:num w:numId="22" w16cid:durableId="1039016856">
    <w:abstractNumId w:val="12"/>
  </w:num>
  <w:num w:numId="23" w16cid:durableId="843981271">
    <w:abstractNumId w:val="0"/>
  </w:num>
  <w:num w:numId="24" w16cid:durableId="156924831">
    <w:abstractNumId w:val="2"/>
  </w:num>
  <w:num w:numId="25" w16cid:durableId="1175798964">
    <w:abstractNumId w:val="7"/>
  </w:num>
  <w:num w:numId="26" w16cid:durableId="777716951">
    <w:abstractNumId w:val="25"/>
  </w:num>
  <w:num w:numId="27" w16cid:durableId="393741405">
    <w:abstractNumId w:val="10"/>
  </w:num>
  <w:num w:numId="28" w16cid:durableId="1886067372">
    <w:abstractNumId w:val="4"/>
  </w:num>
  <w:num w:numId="29" w16cid:durableId="1413622643">
    <w:abstractNumId w:val="8"/>
  </w:num>
  <w:num w:numId="30" w16cid:durableId="338654743">
    <w:abstractNumId w:val="30"/>
  </w:num>
  <w:num w:numId="31" w16cid:durableId="983970959">
    <w:abstractNumId w:val="29"/>
  </w:num>
  <w:num w:numId="32" w16cid:durableId="342587121">
    <w:abstractNumId w:val="27"/>
  </w:num>
  <w:num w:numId="33" w16cid:durableId="2046827158">
    <w:abstractNumId w:val="18"/>
  </w:num>
  <w:num w:numId="34" w16cid:durableId="2144423087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00FC4"/>
    <w:rsid w:val="00001C78"/>
    <w:rsid w:val="00004CE0"/>
    <w:rsid w:val="00004D04"/>
    <w:rsid w:val="00004E68"/>
    <w:rsid w:val="00004F6F"/>
    <w:rsid w:val="0000592C"/>
    <w:rsid w:val="00005A56"/>
    <w:rsid w:val="00005EAA"/>
    <w:rsid w:val="00006022"/>
    <w:rsid w:val="00006551"/>
    <w:rsid w:val="00006DE5"/>
    <w:rsid w:val="00013111"/>
    <w:rsid w:val="00013730"/>
    <w:rsid w:val="00014206"/>
    <w:rsid w:val="00015C40"/>
    <w:rsid w:val="00016380"/>
    <w:rsid w:val="00020FCD"/>
    <w:rsid w:val="00022A69"/>
    <w:rsid w:val="00022C99"/>
    <w:rsid w:val="00024460"/>
    <w:rsid w:val="0002503F"/>
    <w:rsid w:val="0002549E"/>
    <w:rsid w:val="00025B5F"/>
    <w:rsid w:val="00030061"/>
    <w:rsid w:val="000319B2"/>
    <w:rsid w:val="00031BC9"/>
    <w:rsid w:val="000322D9"/>
    <w:rsid w:val="00032EC8"/>
    <w:rsid w:val="00034BAA"/>
    <w:rsid w:val="00035B75"/>
    <w:rsid w:val="00035EB8"/>
    <w:rsid w:val="00035F7C"/>
    <w:rsid w:val="000366F2"/>
    <w:rsid w:val="00037080"/>
    <w:rsid w:val="00037A20"/>
    <w:rsid w:val="00040625"/>
    <w:rsid w:val="00041D07"/>
    <w:rsid w:val="000441CA"/>
    <w:rsid w:val="00044B0A"/>
    <w:rsid w:val="00044DFE"/>
    <w:rsid w:val="00045024"/>
    <w:rsid w:val="0004508D"/>
    <w:rsid w:val="00045970"/>
    <w:rsid w:val="00046738"/>
    <w:rsid w:val="00046A98"/>
    <w:rsid w:val="00050472"/>
    <w:rsid w:val="0005088F"/>
    <w:rsid w:val="00051C28"/>
    <w:rsid w:val="00051E2B"/>
    <w:rsid w:val="0005226D"/>
    <w:rsid w:val="00053DDB"/>
    <w:rsid w:val="00053F53"/>
    <w:rsid w:val="0005445F"/>
    <w:rsid w:val="0005471B"/>
    <w:rsid w:val="00056078"/>
    <w:rsid w:val="00056ABE"/>
    <w:rsid w:val="00057826"/>
    <w:rsid w:val="00060EF0"/>
    <w:rsid w:val="000615B4"/>
    <w:rsid w:val="00061C9A"/>
    <w:rsid w:val="0006271B"/>
    <w:rsid w:val="00062BA8"/>
    <w:rsid w:val="0006338E"/>
    <w:rsid w:val="00066A8B"/>
    <w:rsid w:val="00066B9E"/>
    <w:rsid w:val="00071271"/>
    <w:rsid w:val="0007207B"/>
    <w:rsid w:val="00072202"/>
    <w:rsid w:val="000731DF"/>
    <w:rsid w:val="000732EE"/>
    <w:rsid w:val="00075272"/>
    <w:rsid w:val="00076606"/>
    <w:rsid w:val="000766A3"/>
    <w:rsid w:val="00080F92"/>
    <w:rsid w:val="000813C7"/>
    <w:rsid w:val="000817C9"/>
    <w:rsid w:val="0008245C"/>
    <w:rsid w:val="000827B4"/>
    <w:rsid w:val="00082A7C"/>
    <w:rsid w:val="00084534"/>
    <w:rsid w:val="00084C50"/>
    <w:rsid w:val="0008534A"/>
    <w:rsid w:val="00085B94"/>
    <w:rsid w:val="00086D9C"/>
    <w:rsid w:val="00087E7B"/>
    <w:rsid w:val="00090213"/>
    <w:rsid w:val="00090404"/>
    <w:rsid w:val="00091B3D"/>
    <w:rsid w:val="00091D8C"/>
    <w:rsid w:val="00092AD8"/>
    <w:rsid w:val="000934FF"/>
    <w:rsid w:val="00093549"/>
    <w:rsid w:val="00095F75"/>
    <w:rsid w:val="00096941"/>
    <w:rsid w:val="00096AEF"/>
    <w:rsid w:val="00096FE9"/>
    <w:rsid w:val="00097734"/>
    <w:rsid w:val="00097E68"/>
    <w:rsid w:val="00097F43"/>
    <w:rsid w:val="000A0546"/>
    <w:rsid w:val="000A08D1"/>
    <w:rsid w:val="000A10C2"/>
    <w:rsid w:val="000A1FF4"/>
    <w:rsid w:val="000A2CE9"/>
    <w:rsid w:val="000A301D"/>
    <w:rsid w:val="000A40CD"/>
    <w:rsid w:val="000A4C5F"/>
    <w:rsid w:val="000A605E"/>
    <w:rsid w:val="000B00FE"/>
    <w:rsid w:val="000B16C6"/>
    <w:rsid w:val="000B1810"/>
    <w:rsid w:val="000B23CB"/>
    <w:rsid w:val="000B2C36"/>
    <w:rsid w:val="000B2F4B"/>
    <w:rsid w:val="000B5918"/>
    <w:rsid w:val="000B5C9A"/>
    <w:rsid w:val="000B7359"/>
    <w:rsid w:val="000B834F"/>
    <w:rsid w:val="000C184D"/>
    <w:rsid w:val="000C1E28"/>
    <w:rsid w:val="000C1F76"/>
    <w:rsid w:val="000C2990"/>
    <w:rsid w:val="000C400C"/>
    <w:rsid w:val="000C464A"/>
    <w:rsid w:val="000C46D6"/>
    <w:rsid w:val="000C48FC"/>
    <w:rsid w:val="000C4BD1"/>
    <w:rsid w:val="000C50E4"/>
    <w:rsid w:val="000C6A5F"/>
    <w:rsid w:val="000C6F3D"/>
    <w:rsid w:val="000C72DF"/>
    <w:rsid w:val="000D0485"/>
    <w:rsid w:val="000D071C"/>
    <w:rsid w:val="000D0930"/>
    <w:rsid w:val="000D1330"/>
    <w:rsid w:val="000D4A83"/>
    <w:rsid w:val="000D5442"/>
    <w:rsid w:val="000D5FA3"/>
    <w:rsid w:val="000D60F0"/>
    <w:rsid w:val="000D6B31"/>
    <w:rsid w:val="000D7410"/>
    <w:rsid w:val="000E13E5"/>
    <w:rsid w:val="000E2767"/>
    <w:rsid w:val="000E3FDF"/>
    <w:rsid w:val="000E698F"/>
    <w:rsid w:val="000E6A82"/>
    <w:rsid w:val="000E6ABA"/>
    <w:rsid w:val="000E7186"/>
    <w:rsid w:val="000E7D56"/>
    <w:rsid w:val="000F0FE9"/>
    <w:rsid w:val="000F1B7A"/>
    <w:rsid w:val="000F1FDE"/>
    <w:rsid w:val="000F67FE"/>
    <w:rsid w:val="000F6AC6"/>
    <w:rsid w:val="0010042D"/>
    <w:rsid w:val="00100A1A"/>
    <w:rsid w:val="00101C25"/>
    <w:rsid w:val="00102DB2"/>
    <w:rsid w:val="001111BA"/>
    <w:rsid w:val="001115C1"/>
    <w:rsid w:val="00112218"/>
    <w:rsid w:val="00112660"/>
    <w:rsid w:val="00112809"/>
    <w:rsid w:val="001131D6"/>
    <w:rsid w:val="00113FA2"/>
    <w:rsid w:val="0011488B"/>
    <w:rsid w:val="00114E2C"/>
    <w:rsid w:val="0011557C"/>
    <w:rsid w:val="00115B63"/>
    <w:rsid w:val="00117E59"/>
    <w:rsid w:val="00121748"/>
    <w:rsid w:val="00121898"/>
    <w:rsid w:val="001234FE"/>
    <w:rsid w:val="001235ED"/>
    <w:rsid w:val="00123B3B"/>
    <w:rsid w:val="00123B57"/>
    <w:rsid w:val="00123EA4"/>
    <w:rsid w:val="0012550B"/>
    <w:rsid w:val="001257E1"/>
    <w:rsid w:val="001302EC"/>
    <w:rsid w:val="001304A6"/>
    <w:rsid w:val="001310BB"/>
    <w:rsid w:val="001314FF"/>
    <w:rsid w:val="0013157C"/>
    <w:rsid w:val="001315AC"/>
    <w:rsid w:val="00131A7C"/>
    <w:rsid w:val="00132780"/>
    <w:rsid w:val="001327CC"/>
    <w:rsid w:val="00134E90"/>
    <w:rsid w:val="00134F32"/>
    <w:rsid w:val="00136767"/>
    <w:rsid w:val="0013747A"/>
    <w:rsid w:val="00137E18"/>
    <w:rsid w:val="00140B82"/>
    <w:rsid w:val="001419F7"/>
    <w:rsid w:val="00143087"/>
    <w:rsid w:val="0014365B"/>
    <w:rsid w:val="00143700"/>
    <w:rsid w:val="0014384D"/>
    <w:rsid w:val="00143F49"/>
    <w:rsid w:val="00143FBA"/>
    <w:rsid w:val="00144FAA"/>
    <w:rsid w:val="0014573C"/>
    <w:rsid w:val="001462C9"/>
    <w:rsid w:val="00147489"/>
    <w:rsid w:val="00150CC1"/>
    <w:rsid w:val="00151429"/>
    <w:rsid w:val="001517F6"/>
    <w:rsid w:val="0015182D"/>
    <w:rsid w:val="00152B37"/>
    <w:rsid w:val="00153939"/>
    <w:rsid w:val="00154520"/>
    <w:rsid w:val="0015525D"/>
    <w:rsid w:val="00155795"/>
    <w:rsid w:val="00155F00"/>
    <w:rsid w:val="001560EB"/>
    <w:rsid w:val="00156A33"/>
    <w:rsid w:val="00156D0D"/>
    <w:rsid w:val="00157A50"/>
    <w:rsid w:val="001635C5"/>
    <w:rsid w:val="0016491E"/>
    <w:rsid w:val="00165016"/>
    <w:rsid w:val="00167133"/>
    <w:rsid w:val="00167E79"/>
    <w:rsid w:val="00167FDF"/>
    <w:rsid w:val="00172292"/>
    <w:rsid w:val="00173A1D"/>
    <w:rsid w:val="00174CBE"/>
    <w:rsid w:val="00174FE2"/>
    <w:rsid w:val="00176011"/>
    <w:rsid w:val="00176210"/>
    <w:rsid w:val="00176496"/>
    <w:rsid w:val="00177154"/>
    <w:rsid w:val="00177FAB"/>
    <w:rsid w:val="001807C8"/>
    <w:rsid w:val="00182CBC"/>
    <w:rsid w:val="00182E54"/>
    <w:rsid w:val="001831AE"/>
    <w:rsid w:val="0018559E"/>
    <w:rsid w:val="00185C7F"/>
    <w:rsid w:val="00186777"/>
    <w:rsid w:val="00187418"/>
    <w:rsid w:val="00190105"/>
    <w:rsid w:val="0019101A"/>
    <w:rsid w:val="00191130"/>
    <w:rsid w:val="00191198"/>
    <w:rsid w:val="001911A6"/>
    <w:rsid w:val="00191F86"/>
    <w:rsid w:val="00192C34"/>
    <w:rsid w:val="00192FD2"/>
    <w:rsid w:val="00193A13"/>
    <w:rsid w:val="0019402E"/>
    <w:rsid w:val="00195BB8"/>
    <w:rsid w:val="0019673F"/>
    <w:rsid w:val="001970D4"/>
    <w:rsid w:val="001A0607"/>
    <w:rsid w:val="001A06B9"/>
    <w:rsid w:val="001A0999"/>
    <w:rsid w:val="001A33CD"/>
    <w:rsid w:val="001A3581"/>
    <w:rsid w:val="001A3F8A"/>
    <w:rsid w:val="001A7B0C"/>
    <w:rsid w:val="001B4E48"/>
    <w:rsid w:val="001B7A33"/>
    <w:rsid w:val="001B7BFD"/>
    <w:rsid w:val="001C03FD"/>
    <w:rsid w:val="001C0608"/>
    <w:rsid w:val="001C1176"/>
    <w:rsid w:val="001C1AFE"/>
    <w:rsid w:val="001C20B3"/>
    <w:rsid w:val="001C22BF"/>
    <w:rsid w:val="001C374B"/>
    <w:rsid w:val="001C3787"/>
    <w:rsid w:val="001C5131"/>
    <w:rsid w:val="001C525B"/>
    <w:rsid w:val="001C5F47"/>
    <w:rsid w:val="001C612A"/>
    <w:rsid w:val="001C717D"/>
    <w:rsid w:val="001C71F3"/>
    <w:rsid w:val="001D0372"/>
    <w:rsid w:val="001D0890"/>
    <w:rsid w:val="001D12F8"/>
    <w:rsid w:val="001D20A5"/>
    <w:rsid w:val="001D24D5"/>
    <w:rsid w:val="001D26E4"/>
    <w:rsid w:val="001D27C2"/>
    <w:rsid w:val="001D2FBF"/>
    <w:rsid w:val="001D4001"/>
    <w:rsid w:val="001D51B5"/>
    <w:rsid w:val="001D540C"/>
    <w:rsid w:val="001D5D08"/>
    <w:rsid w:val="001D78A9"/>
    <w:rsid w:val="001E0A87"/>
    <w:rsid w:val="001E0DC9"/>
    <w:rsid w:val="001E38C6"/>
    <w:rsid w:val="001E4121"/>
    <w:rsid w:val="001E4E7B"/>
    <w:rsid w:val="001E5849"/>
    <w:rsid w:val="001E604F"/>
    <w:rsid w:val="001E7D08"/>
    <w:rsid w:val="001F16E2"/>
    <w:rsid w:val="001F2AC3"/>
    <w:rsid w:val="001F2E92"/>
    <w:rsid w:val="001F3556"/>
    <w:rsid w:val="001F4480"/>
    <w:rsid w:val="001F4C7F"/>
    <w:rsid w:val="001F5235"/>
    <w:rsid w:val="001F53C4"/>
    <w:rsid w:val="001F6463"/>
    <w:rsid w:val="001F663F"/>
    <w:rsid w:val="001F6F76"/>
    <w:rsid w:val="001F75A9"/>
    <w:rsid w:val="001F7C29"/>
    <w:rsid w:val="001F7D36"/>
    <w:rsid w:val="001F7E5A"/>
    <w:rsid w:val="002018AC"/>
    <w:rsid w:val="00201AB8"/>
    <w:rsid w:val="00202950"/>
    <w:rsid w:val="00202F0F"/>
    <w:rsid w:val="0020362B"/>
    <w:rsid w:val="0020422A"/>
    <w:rsid w:val="002048E2"/>
    <w:rsid w:val="00205911"/>
    <w:rsid w:val="002060AA"/>
    <w:rsid w:val="00206198"/>
    <w:rsid w:val="00206E1F"/>
    <w:rsid w:val="00207D66"/>
    <w:rsid w:val="00207ECC"/>
    <w:rsid w:val="00210281"/>
    <w:rsid w:val="00210B58"/>
    <w:rsid w:val="002117E1"/>
    <w:rsid w:val="00211D2D"/>
    <w:rsid w:val="002138F7"/>
    <w:rsid w:val="00213B60"/>
    <w:rsid w:val="00213B73"/>
    <w:rsid w:val="00213E84"/>
    <w:rsid w:val="0021461A"/>
    <w:rsid w:val="00215999"/>
    <w:rsid w:val="002172E8"/>
    <w:rsid w:val="00221025"/>
    <w:rsid w:val="002211E5"/>
    <w:rsid w:val="002213EC"/>
    <w:rsid w:val="00221B67"/>
    <w:rsid w:val="00224B92"/>
    <w:rsid w:val="00224F01"/>
    <w:rsid w:val="00225B05"/>
    <w:rsid w:val="00226F08"/>
    <w:rsid w:val="002313F9"/>
    <w:rsid w:val="002327D0"/>
    <w:rsid w:val="002334EB"/>
    <w:rsid w:val="0023350B"/>
    <w:rsid w:val="00234684"/>
    <w:rsid w:val="002349AC"/>
    <w:rsid w:val="002355BE"/>
    <w:rsid w:val="00240A82"/>
    <w:rsid w:val="00240AA5"/>
    <w:rsid w:val="00240F74"/>
    <w:rsid w:val="00241C63"/>
    <w:rsid w:val="00241EB6"/>
    <w:rsid w:val="00243881"/>
    <w:rsid w:val="00243D2F"/>
    <w:rsid w:val="002452FF"/>
    <w:rsid w:val="002456C5"/>
    <w:rsid w:val="00245DAA"/>
    <w:rsid w:val="002464E1"/>
    <w:rsid w:val="00246C45"/>
    <w:rsid w:val="0025018A"/>
    <w:rsid w:val="0025077A"/>
    <w:rsid w:val="00251669"/>
    <w:rsid w:val="00252A3B"/>
    <w:rsid w:val="0025395B"/>
    <w:rsid w:val="00253A12"/>
    <w:rsid w:val="00254CBE"/>
    <w:rsid w:val="00255A41"/>
    <w:rsid w:val="00257415"/>
    <w:rsid w:val="00260A48"/>
    <w:rsid w:val="002611A9"/>
    <w:rsid w:val="00262B10"/>
    <w:rsid w:val="00262D48"/>
    <w:rsid w:val="00262D59"/>
    <w:rsid w:val="00263636"/>
    <w:rsid w:val="00264C90"/>
    <w:rsid w:val="00264EC4"/>
    <w:rsid w:val="00264F1A"/>
    <w:rsid w:val="00265B44"/>
    <w:rsid w:val="00265D3B"/>
    <w:rsid w:val="00270678"/>
    <w:rsid w:val="00270F4E"/>
    <w:rsid w:val="00271721"/>
    <w:rsid w:val="002725EE"/>
    <w:rsid w:val="00273A23"/>
    <w:rsid w:val="00273DD9"/>
    <w:rsid w:val="00274C92"/>
    <w:rsid w:val="002753A4"/>
    <w:rsid w:val="00275CD0"/>
    <w:rsid w:val="002768AF"/>
    <w:rsid w:val="0027764F"/>
    <w:rsid w:val="00280E79"/>
    <w:rsid w:val="0028112E"/>
    <w:rsid w:val="002829A8"/>
    <w:rsid w:val="00283C1B"/>
    <w:rsid w:val="00284E08"/>
    <w:rsid w:val="00285CE5"/>
    <w:rsid w:val="00286320"/>
    <w:rsid w:val="00290B5F"/>
    <w:rsid w:val="00290E83"/>
    <w:rsid w:val="002914B7"/>
    <w:rsid w:val="002921F5"/>
    <w:rsid w:val="002922C4"/>
    <w:rsid w:val="0029316D"/>
    <w:rsid w:val="00293504"/>
    <w:rsid w:val="002940AA"/>
    <w:rsid w:val="00294B8F"/>
    <w:rsid w:val="002955BF"/>
    <w:rsid w:val="002956FD"/>
    <w:rsid w:val="0029771E"/>
    <w:rsid w:val="002A14A1"/>
    <w:rsid w:val="002A4F0C"/>
    <w:rsid w:val="002A5E27"/>
    <w:rsid w:val="002A6194"/>
    <w:rsid w:val="002A646F"/>
    <w:rsid w:val="002A7107"/>
    <w:rsid w:val="002A7922"/>
    <w:rsid w:val="002B15EF"/>
    <w:rsid w:val="002B20D2"/>
    <w:rsid w:val="002B2280"/>
    <w:rsid w:val="002B2DE8"/>
    <w:rsid w:val="002B3249"/>
    <w:rsid w:val="002B3AF0"/>
    <w:rsid w:val="002B3B74"/>
    <w:rsid w:val="002B4066"/>
    <w:rsid w:val="002B5111"/>
    <w:rsid w:val="002B5424"/>
    <w:rsid w:val="002B637B"/>
    <w:rsid w:val="002C00FC"/>
    <w:rsid w:val="002C0B69"/>
    <w:rsid w:val="002C12A7"/>
    <w:rsid w:val="002C45D9"/>
    <w:rsid w:val="002C6F91"/>
    <w:rsid w:val="002C70E8"/>
    <w:rsid w:val="002C7BB5"/>
    <w:rsid w:val="002D1E70"/>
    <w:rsid w:val="002D24CD"/>
    <w:rsid w:val="002D295F"/>
    <w:rsid w:val="002D2D17"/>
    <w:rsid w:val="002D3888"/>
    <w:rsid w:val="002D457F"/>
    <w:rsid w:val="002D46C2"/>
    <w:rsid w:val="002D479A"/>
    <w:rsid w:val="002D5541"/>
    <w:rsid w:val="002D5AF8"/>
    <w:rsid w:val="002D6822"/>
    <w:rsid w:val="002D6AAD"/>
    <w:rsid w:val="002D6CF0"/>
    <w:rsid w:val="002E061C"/>
    <w:rsid w:val="002E1608"/>
    <w:rsid w:val="002E184A"/>
    <w:rsid w:val="002E1BEC"/>
    <w:rsid w:val="002E221A"/>
    <w:rsid w:val="002E290D"/>
    <w:rsid w:val="002E2CF2"/>
    <w:rsid w:val="002E384C"/>
    <w:rsid w:val="002E58F9"/>
    <w:rsid w:val="002E7BE7"/>
    <w:rsid w:val="002F1C57"/>
    <w:rsid w:val="002F2485"/>
    <w:rsid w:val="002F35D2"/>
    <w:rsid w:val="002F3C33"/>
    <w:rsid w:val="002F3E29"/>
    <w:rsid w:val="002F4A29"/>
    <w:rsid w:val="002F52FC"/>
    <w:rsid w:val="002F749C"/>
    <w:rsid w:val="002F7B52"/>
    <w:rsid w:val="00301548"/>
    <w:rsid w:val="00301F63"/>
    <w:rsid w:val="00302C3E"/>
    <w:rsid w:val="003030E7"/>
    <w:rsid w:val="0030437D"/>
    <w:rsid w:val="003054DF"/>
    <w:rsid w:val="00307FE3"/>
    <w:rsid w:val="003120BD"/>
    <w:rsid w:val="003138DE"/>
    <w:rsid w:val="00313DCB"/>
    <w:rsid w:val="00314572"/>
    <w:rsid w:val="00316540"/>
    <w:rsid w:val="00316693"/>
    <w:rsid w:val="00317083"/>
    <w:rsid w:val="00317528"/>
    <w:rsid w:val="003204C0"/>
    <w:rsid w:val="0032138B"/>
    <w:rsid w:val="003260ED"/>
    <w:rsid w:val="00326341"/>
    <w:rsid w:val="003273C5"/>
    <w:rsid w:val="00331FCE"/>
    <w:rsid w:val="0033242B"/>
    <w:rsid w:val="003336EF"/>
    <w:rsid w:val="00335591"/>
    <w:rsid w:val="003356F6"/>
    <w:rsid w:val="00335942"/>
    <w:rsid w:val="003372D3"/>
    <w:rsid w:val="00337C0D"/>
    <w:rsid w:val="00337D91"/>
    <w:rsid w:val="00340AEA"/>
    <w:rsid w:val="00342F0B"/>
    <w:rsid w:val="00343160"/>
    <w:rsid w:val="0034349D"/>
    <w:rsid w:val="003442E6"/>
    <w:rsid w:val="0034452F"/>
    <w:rsid w:val="00347321"/>
    <w:rsid w:val="00347A7D"/>
    <w:rsid w:val="00347CEA"/>
    <w:rsid w:val="003501C8"/>
    <w:rsid w:val="003502FF"/>
    <w:rsid w:val="00350FE0"/>
    <w:rsid w:val="003517B5"/>
    <w:rsid w:val="0035201F"/>
    <w:rsid w:val="003520E7"/>
    <w:rsid w:val="003528B9"/>
    <w:rsid w:val="00352C74"/>
    <w:rsid w:val="003531C3"/>
    <w:rsid w:val="00353C02"/>
    <w:rsid w:val="00354D15"/>
    <w:rsid w:val="00354DF5"/>
    <w:rsid w:val="00354E1E"/>
    <w:rsid w:val="00355162"/>
    <w:rsid w:val="0035539A"/>
    <w:rsid w:val="0035570F"/>
    <w:rsid w:val="003635E3"/>
    <w:rsid w:val="00363609"/>
    <w:rsid w:val="00363A09"/>
    <w:rsid w:val="00363F51"/>
    <w:rsid w:val="00364001"/>
    <w:rsid w:val="00364451"/>
    <w:rsid w:val="00366441"/>
    <w:rsid w:val="00366BC8"/>
    <w:rsid w:val="0036756C"/>
    <w:rsid w:val="00370BBC"/>
    <w:rsid w:val="003712D0"/>
    <w:rsid w:val="00371B9C"/>
    <w:rsid w:val="00372C16"/>
    <w:rsid w:val="00373231"/>
    <w:rsid w:val="0037325C"/>
    <w:rsid w:val="00373DBF"/>
    <w:rsid w:val="00374CA4"/>
    <w:rsid w:val="00374FB4"/>
    <w:rsid w:val="003760DB"/>
    <w:rsid w:val="0037796D"/>
    <w:rsid w:val="00381BF4"/>
    <w:rsid w:val="00381C67"/>
    <w:rsid w:val="003820FD"/>
    <w:rsid w:val="003833FE"/>
    <w:rsid w:val="00384108"/>
    <w:rsid w:val="00385232"/>
    <w:rsid w:val="00386042"/>
    <w:rsid w:val="003860D3"/>
    <w:rsid w:val="00386471"/>
    <w:rsid w:val="00387A2E"/>
    <w:rsid w:val="00390662"/>
    <w:rsid w:val="00390AD6"/>
    <w:rsid w:val="0039103B"/>
    <w:rsid w:val="00391327"/>
    <w:rsid w:val="003915D2"/>
    <w:rsid w:val="00392827"/>
    <w:rsid w:val="00392CEC"/>
    <w:rsid w:val="00393DE2"/>
    <w:rsid w:val="003940D1"/>
    <w:rsid w:val="003941DF"/>
    <w:rsid w:val="00394D73"/>
    <w:rsid w:val="003958F6"/>
    <w:rsid w:val="00395C6D"/>
    <w:rsid w:val="003969D6"/>
    <w:rsid w:val="00396E66"/>
    <w:rsid w:val="00397B02"/>
    <w:rsid w:val="00397DD2"/>
    <w:rsid w:val="003A21B7"/>
    <w:rsid w:val="003A26AA"/>
    <w:rsid w:val="003A2A27"/>
    <w:rsid w:val="003A55A6"/>
    <w:rsid w:val="003A5F93"/>
    <w:rsid w:val="003A60C6"/>
    <w:rsid w:val="003A6133"/>
    <w:rsid w:val="003B11C6"/>
    <w:rsid w:val="003B1702"/>
    <w:rsid w:val="003B1F95"/>
    <w:rsid w:val="003B2712"/>
    <w:rsid w:val="003B2E61"/>
    <w:rsid w:val="003B3E86"/>
    <w:rsid w:val="003B4416"/>
    <w:rsid w:val="003C0D40"/>
    <w:rsid w:val="003C0F89"/>
    <w:rsid w:val="003C126D"/>
    <w:rsid w:val="003C4D20"/>
    <w:rsid w:val="003C7311"/>
    <w:rsid w:val="003C7406"/>
    <w:rsid w:val="003D2F6C"/>
    <w:rsid w:val="003D5803"/>
    <w:rsid w:val="003D5FDF"/>
    <w:rsid w:val="003D60F1"/>
    <w:rsid w:val="003D66D4"/>
    <w:rsid w:val="003D7BC7"/>
    <w:rsid w:val="003E1417"/>
    <w:rsid w:val="003E34A1"/>
    <w:rsid w:val="003E5757"/>
    <w:rsid w:val="003E593E"/>
    <w:rsid w:val="003E7CFD"/>
    <w:rsid w:val="003F1AB8"/>
    <w:rsid w:val="003F1BB2"/>
    <w:rsid w:val="003F3C67"/>
    <w:rsid w:val="003F5191"/>
    <w:rsid w:val="003F5D7D"/>
    <w:rsid w:val="003F6017"/>
    <w:rsid w:val="004000E7"/>
    <w:rsid w:val="0040218E"/>
    <w:rsid w:val="00406049"/>
    <w:rsid w:val="004065C7"/>
    <w:rsid w:val="004065D0"/>
    <w:rsid w:val="004069D8"/>
    <w:rsid w:val="00407028"/>
    <w:rsid w:val="00407EF3"/>
    <w:rsid w:val="00410F5F"/>
    <w:rsid w:val="00412A2A"/>
    <w:rsid w:val="004135AB"/>
    <w:rsid w:val="00413E96"/>
    <w:rsid w:val="004147D2"/>
    <w:rsid w:val="00415E2D"/>
    <w:rsid w:val="00416774"/>
    <w:rsid w:val="00417C34"/>
    <w:rsid w:val="00417EBA"/>
    <w:rsid w:val="00417F07"/>
    <w:rsid w:val="004209A9"/>
    <w:rsid w:val="00420BCC"/>
    <w:rsid w:val="0042156A"/>
    <w:rsid w:val="004222E3"/>
    <w:rsid w:val="00423AE4"/>
    <w:rsid w:val="00424452"/>
    <w:rsid w:val="00426DCB"/>
    <w:rsid w:val="00427D15"/>
    <w:rsid w:val="00427DF7"/>
    <w:rsid w:val="00430661"/>
    <w:rsid w:val="00430CBA"/>
    <w:rsid w:val="0043206A"/>
    <w:rsid w:val="00434249"/>
    <w:rsid w:val="004350A4"/>
    <w:rsid w:val="00437044"/>
    <w:rsid w:val="004416A9"/>
    <w:rsid w:val="004424F7"/>
    <w:rsid w:val="004428B1"/>
    <w:rsid w:val="004442A2"/>
    <w:rsid w:val="00444E22"/>
    <w:rsid w:val="0044536A"/>
    <w:rsid w:val="00445606"/>
    <w:rsid w:val="00445A8C"/>
    <w:rsid w:val="00446CD5"/>
    <w:rsid w:val="00451587"/>
    <w:rsid w:val="00451C08"/>
    <w:rsid w:val="00451E7A"/>
    <w:rsid w:val="004526F1"/>
    <w:rsid w:val="00453129"/>
    <w:rsid w:val="00454685"/>
    <w:rsid w:val="00454B23"/>
    <w:rsid w:val="00455477"/>
    <w:rsid w:val="00456A20"/>
    <w:rsid w:val="00460377"/>
    <w:rsid w:val="0046068A"/>
    <w:rsid w:val="00460783"/>
    <w:rsid w:val="0046272A"/>
    <w:rsid w:val="004630AA"/>
    <w:rsid w:val="00463339"/>
    <w:rsid w:val="004648BB"/>
    <w:rsid w:val="00464CE4"/>
    <w:rsid w:val="00465750"/>
    <w:rsid w:val="004666E2"/>
    <w:rsid w:val="0047037A"/>
    <w:rsid w:val="00470EA2"/>
    <w:rsid w:val="00472892"/>
    <w:rsid w:val="00473B3E"/>
    <w:rsid w:val="00473FFF"/>
    <w:rsid w:val="00474EB4"/>
    <w:rsid w:val="00476028"/>
    <w:rsid w:val="004763B8"/>
    <w:rsid w:val="00476DD0"/>
    <w:rsid w:val="00480435"/>
    <w:rsid w:val="00480CC1"/>
    <w:rsid w:val="00481F12"/>
    <w:rsid w:val="004831AE"/>
    <w:rsid w:val="0048460E"/>
    <w:rsid w:val="00485B55"/>
    <w:rsid w:val="00485C33"/>
    <w:rsid w:val="00485DB3"/>
    <w:rsid w:val="0048605A"/>
    <w:rsid w:val="00487177"/>
    <w:rsid w:val="00487E37"/>
    <w:rsid w:val="0049070A"/>
    <w:rsid w:val="00490CDF"/>
    <w:rsid w:val="00491CC1"/>
    <w:rsid w:val="0049251A"/>
    <w:rsid w:val="0049440E"/>
    <w:rsid w:val="00495B9C"/>
    <w:rsid w:val="00496242"/>
    <w:rsid w:val="004970E9"/>
    <w:rsid w:val="004A139E"/>
    <w:rsid w:val="004A23EF"/>
    <w:rsid w:val="004A2756"/>
    <w:rsid w:val="004A4090"/>
    <w:rsid w:val="004A4184"/>
    <w:rsid w:val="004A4DDB"/>
    <w:rsid w:val="004A62AC"/>
    <w:rsid w:val="004B02EF"/>
    <w:rsid w:val="004B0895"/>
    <w:rsid w:val="004B0F1D"/>
    <w:rsid w:val="004B1529"/>
    <w:rsid w:val="004B281E"/>
    <w:rsid w:val="004B2875"/>
    <w:rsid w:val="004B31A4"/>
    <w:rsid w:val="004B5850"/>
    <w:rsid w:val="004B5E00"/>
    <w:rsid w:val="004B7349"/>
    <w:rsid w:val="004B7A5C"/>
    <w:rsid w:val="004B7C5D"/>
    <w:rsid w:val="004B7C6F"/>
    <w:rsid w:val="004C1850"/>
    <w:rsid w:val="004C4719"/>
    <w:rsid w:val="004C56A0"/>
    <w:rsid w:val="004C7963"/>
    <w:rsid w:val="004D14B9"/>
    <w:rsid w:val="004D1F9D"/>
    <w:rsid w:val="004D2B13"/>
    <w:rsid w:val="004D2BC0"/>
    <w:rsid w:val="004D2D80"/>
    <w:rsid w:val="004D43FD"/>
    <w:rsid w:val="004D6AD4"/>
    <w:rsid w:val="004D6F96"/>
    <w:rsid w:val="004E0100"/>
    <w:rsid w:val="004E0725"/>
    <w:rsid w:val="004E0783"/>
    <w:rsid w:val="004E0A33"/>
    <w:rsid w:val="004E0F10"/>
    <w:rsid w:val="004E1D86"/>
    <w:rsid w:val="004E2174"/>
    <w:rsid w:val="004E224B"/>
    <w:rsid w:val="004E294F"/>
    <w:rsid w:val="004E2C78"/>
    <w:rsid w:val="004E35F2"/>
    <w:rsid w:val="004E3D35"/>
    <w:rsid w:val="004E4574"/>
    <w:rsid w:val="004E4B43"/>
    <w:rsid w:val="004E58BC"/>
    <w:rsid w:val="004E64E1"/>
    <w:rsid w:val="004E6C9A"/>
    <w:rsid w:val="004E6ED1"/>
    <w:rsid w:val="004E7BD6"/>
    <w:rsid w:val="004F091F"/>
    <w:rsid w:val="004F1077"/>
    <w:rsid w:val="004F195A"/>
    <w:rsid w:val="004F1B3D"/>
    <w:rsid w:val="004F1E63"/>
    <w:rsid w:val="004F22DD"/>
    <w:rsid w:val="004F262E"/>
    <w:rsid w:val="004F2F58"/>
    <w:rsid w:val="004F46CD"/>
    <w:rsid w:val="004F5991"/>
    <w:rsid w:val="004F6993"/>
    <w:rsid w:val="004F7FDE"/>
    <w:rsid w:val="004F7FE6"/>
    <w:rsid w:val="00500DA2"/>
    <w:rsid w:val="00500F27"/>
    <w:rsid w:val="00501637"/>
    <w:rsid w:val="0050165A"/>
    <w:rsid w:val="00502166"/>
    <w:rsid w:val="0050329C"/>
    <w:rsid w:val="005037DC"/>
    <w:rsid w:val="00503929"/>
    <w:rsid w:val="0050437F"/>
    <w:rsid w:val="005049AD"/>
    <w:rsid w:val="00506211"/>
    <w:rsid w:val="00512098"/>
    <w:rsid w:val="0051245F"/>
    <w:rsid w:val="00513CB4"/>
    <w:rsid w:val="005149F0"/>
    <w:rsid w:val="00515870"/>
    <w:rsid w:val="00515BE4"/>
    <w:rsid w:val="005178BD"/>
    <w:rsid w:val="005209EE"/>
    <w:rsid w:val="00520CA5"/>
    <w:rsid w:val="00520EA5"/>
    <w:rsid w:val="00521600"/>
    <w:rsid w:val="00521A12"/>
    <w:rsid w:val="005225AD"/>
    <w:rsid w:val="00522670"/>
    <w:rsid w:val="005232F7"/>
    <w:rsid w:val="00523AC0"/>
    <w:rsid w:val="00523D10"/>
    <w:rsid w:val="005241F8"/>
    <w:rsid w:val="00525C90"/>
    <w:rsid w:val="005271CF"/>
    <w:rsid w:val="005272DF"/>
    <w:rsid w:val="0053028B"/>
    <w:rsid w:val="00530845"/>
    <w:rsid w:val="0053113D"/>
    <w:rsid w:val="0053137B"/>
    <w:rsid w:val="0053404B"/>
    <w:rsid w:val="005371CD"/>
    <w:rsid w:val="00537993"/>
    <w:rsid w:val="005409B0"/>
    <w:rsid w:val="00541AE7"/>
    <w:rsid w:val="00542F4A"/>
    <w:rsid w:val="00543335"/>
    <w:rsid w:val="005435C5"/>
    <w:rsid w:val="005435D9"/>
    <w:rsid w:val="0055085B"/>
    <w:rsid w:val="00550A96"/>
    <w:rsid w:val="00550FB4"/>
    <w:rsid w:val="0055128F"/>
    <w:rsid w:val="00551CBE"/>
    <w:rsid w:val="00552DBC"/>
    <w:rsid w:val="00552EF4"/>
    <w:rsid w:val="00554F4C"/>
    <w:rsid w:val="00555076"/>
    <w:rsid w:val="005553E8"/>
    <w:rsid w:val="00555857"/>
    <w:rsid w:val="00555FB3"/>
    <w:rsid w:val="00557BC7"/>
    <w:rsid w:val="0056064F"/>
    <w:rsid w:val="005613E4"/>
    <w:rsid w:val="00562041"/>
    <w:rsid w:val="005621E3"/>
    <w:rsid w:val="0056259E"/>
    <w:rsid w:val="005625A2"/>
    <w:rsid w:val="00563844"/>
    <w:rsid w:val="00563AB5"/>
    <w:rsid w:val="00564006"/>
    <w:rsid w:val="005643D7"/>
    <w:rsid w:val="00564646"/>
    <w:rsid w:val="005658DE"/>
    <w:rsid w:val="00566CC8"/>
    <w:rsid w:val="005708A1"/>
    <w:rsid w:val="00571012"/>
    <w:rsid w:val="005714EA"/>
    <w:rsid w:val="00571FC4"/>
    <w:rsid w:val="005721AD"/>
    <w:rsid w:val="0057222C"/>
    <w:rsid w:val="00575815"/>
    <w:rsid w:val="005761A2"/>
    <w:rsid w:val="00577200"/>
    <w:rsid w:val="00581C72"/>
    <w:rsid w:val="005825A8"/>
    <w:rsid w:val="00582F36"/>
    <w:rsid w:val="00583966"/>
    <w:rsid w:val="005874DA"/>
    <w:rsid w:val="00587975"/>
    <w:rsid w:val="00587D79"/>
    <w:rsid w:val="00587DEB"/>
    <w:rsid w:val="00587F92"/>
    <w:rsid w:val="005900BC"/>
    <w:rsid w:val="005909A9"/>
    <w:rsid w:val="00593A86"/>
    <w:rsid w:val="0059450A"/>
    <w:rsid w:val="0059578C"/>
    <w:rsid w:val="00597502"/>
    <w:rsid w:val="005A092E"/>
    <w:rsid w:val="005A1A93"/>
    <w:rsid w:val="005A35DE"/>
    <w:rsid w:val="005A3859"/>
    <w:rsid w:val="005A391A"/>
    <w:rsid w:val="005A3F8C"/>
    <w:rsid w:val="005A3F8F"/>
    <w:rsid w:val="005A469C"/>
    <w:rsid w:val="005A5484"/>
    <w:rsid w:val="005A5CE4"/>
    <w:rsid w:val="005A6306"/>
    <w:rsid w:val="005A7343"/>
    <w:rsid w:val="005A7A57"/>
    <w:rsid w:val="005A7C33"/>
    <w:rsid w:val="005B1170"/>
    <w:rsid w:val="005B11FC"/>
    <w:rsid w:val="005B263D"/>
    <w:rsid w:val="005B48C2"/>
    <w:rsid w:val="005B4961"/>
    <w:rsid w:val="005B4C43"/>
    <w:rsid w:val="005B5F85"/>
    <w:rsid w:val="005B75D1"/>
    <w:rsid w:val="005B7CC0"/>
    <w:rsid w:val="005C0F5B"/>
    <w:rsid w:val="005C2421"/>
    <w:rsid w:val="005C333A"/>
    <w:rsid w:val="005C488C"/>
    <w:rsid w:val="005C4EE9"/>
    <w:rsid w:val="005C5576"/>
    <w:rsid w:val="005C57A8"/>
    <w:rsid w:val="005C61A8"/>
    <w:rsid w:val="005C7DB9"/>
    <w:rsid w:val="005D021A"/>
    <w:rsid w:val="005D05A5"/>
    <w:rsid w:val="005D0BEA"/>
    <w:rsid w:val="005D0CD7"/>
    <w:rsid w:val="005D2134"/>
    <w:rsid w:val="005D2360"/>
    <w:rsid w:val="005D320B"/>
    <w:rsid w:val="005D40C7"/>
    <w:rsid w:val="005D4147"/>
    <w:rsid w:val="005D4262"/>
    <w:rsid w:val="005D4867"/>
    <w:rsid w:val="005D49B6"/>
    <w:rsid w:val="005D53B2"/>
    <w:rsid w:val="005D5B25"/>
    <w:rsid w:val="005D5C3C"/>
    <w:rsid w:val="005D5D88"/>
    <w:rsid w:val="005D6B18"/>
    <w:rsid w:val="005D737A"/>
    <w:rsid w:val="005E0740"/>
    <w:rsid w:val="005E0B77"/>
    <w:rsid w:val="005E0D07"/>
    <w:rsid w:val="005E1056"/>
    <w:rsid w:val="005E136B"/>
    <w:rsid w:val="005E1391"/>
    <w:rsid w:val="005E1E24"/>
    <w:rsid w:val="005E24F6"/>
    <w:rsid w:val="005E2AC4"/>
    <w:rsid w:val="005E33F1"/>
    <w:rsid w:val="005E4F69"/>
    <w:rsid w:val="005E536A"/>
    <w:rsid w:val="005E5D78"/>
    <w:rsid w:val="005E62EC"/>
    <w:rsid w:val="005E7AB4"/>
    <w:rsid w:val="005F1652"/>
    <w:rsid w:val="005F1886"/>
    <w:rsid w:val="005F2242"/>
    <w:rsid w:val="005F231C"/>
    <w:rsid w:val="005F3B03"/>
    <w:rsid w:val="005F44E5"/>
    <w:rsid w:val="005F510F"/>
    <w:rsid w:val="005F585B"/>
    <w:rsid w:val="005F6136"/>
    <w:rsid w:val="005F6906"/>
    <w:rsid w:val="005F692D"/>
    <w:rsid w:val="005F75B2"/>
    <w:rsid w:val="005F778A"/>
    <w:rsid w:val="00603C73"/>
    <w:rsid w:val="00604622"/>
    <w:rsid w:val="00604CA4"/>
    <w:rsid w:val="00606224"/>
    <w:rsid w:val="0060795B"/>
    <w:rsid w:val="0061019E"/>
    <w:rsid w:val="00610CC0"/>
    <w:rsid w:val="00611033"/>
    <w:rsid w:val="00614941"/>
    <w:rsid w:val="00615497"/>
    <w:rsid w:val="00616FC3"/>
    <w:rsid w:val="006176F2"/>
    <w:rsid w:val="00620115"/>
    <w:rsid w:val="00620324"/>
    <w:rsid w:val="00621BA7"/>
    <w:rsid w:val="0062309F"/>
    <w:rsid w:val="0062514A"/>
    <w:rsid w:val="00627011"/>
    <w:rsid w:val="0062748B"/>
    <w:rsid w:val="00627BA7"/>
    <w:rsid w:val="0063003F"/>
    <w:rsid w:val="00630116"/>
    <w:rsid w:val="0063028B"/>
    <w:rsid w:val="006304A7"/>
    <w:rsid w:val="00631848"/>
    <w:rsid w:val="00631C6F"/>
    <w:rsid w:val="0063291D"/>
    <w:rsid w:val="00633903"/>
    <w:rsid w:val="00634405"/>
    <w:rsid w:val="0063574A"/>
    <w:rsid w:val="0063694F"/>
    <w:rsid w:val="00636D15"/>
    <w:rsid w:val="0064076B"/>
    <w:rsid w:val="006422B6"/>
    <w:rsid w:val="00642529"/>
    <w:rsid w:val="00642E8E"/>
    <w:rsid w:val="00643E71"/>
    <w:rsid w:val="00644756"/>
    <w:rsid w:val="006448D5"/>
    <w:rsid w:val="00646A3D"/>
    <w:rsid w:val="00647444"/>
    <w:rsid w:val="00650988"/>
    <w:rsid w:val="00651C74"/>
    <w:rsid w:val="00653120"/>
    <w:rsid w:val="006537E9"/>
    <w:rsid w:val="00653AB7"/>
    <w:rsid w:val="0065419F"/>
    <w:rsid w:val="0065510C"/>
    <w:rsid w:val="00655F00"/>
    <w:rsid w:val="006563B1"/>
    <w:rsid w:val="00656BBE"/>
    <w:rsid w:val="00657737"/>
    <w:rsid w:val="00660961"/>
    <w:rsid w:val="00660B84"/>
    <w:rsid w:val="00662CF6"/>
    <w:rsid w:val="006639EE"/>
    <w:rsid w:val="00663A2E"/>
    <w:rsid w:val="00663BA9"/>
    <w:rsid w:val="00663CC8"/>
    <w:rsid w:val="00664700"/>
    <w:rsid w:val="006656C7"/>
    <w:rsid w:val="006662C1"/>
    <w:rsid w:val="00666DA2"/>
    <w:rsid w:val="00667B73"/>
    <w:rsid w:val="00670286"/>
    <w:rsid w:val="00670ED2"/>
    <w:rsid w:val="00671DEB"/>
    <w:rsid w:val="00672FF4"/>
    <w:rsid w:val="00673F37"/>
    <w:rsid w:val="00675D7C"/>
    <w:rsid w:val="00677488"/>
    <w:rsid w:val="006813E3"/>
    <w:rsid w:val="006814AC"/>
    <w:rsid w:val="006815BC"/>
    <w:rsid w:val="00682034"/>
    <w:rsid w:val="006833C1"/>
    <w:rsid w:val="00684908"/>
    <w:rsid w:val="00684EC3"/>
    <w:rsid w:val="006850AE"/>
    <w:rsid w:val="006850DE"/>
    <w:rsid w:val="006851F0"/>
    <w:rsid w:val="0068581C"/>
    <w:rsid w:val="00686570"/>
    <w:rsid w:val="00686C77"/>
    <w:rsid w:val="00690B7D"/>
    <w:rsid w:val="0069178B"/>
    <w:rsid w:val="00692168"/>
    <w:rsid w:val="006928C3"/>
    <w:rsid w:val="0069402D"/>
    <w:rsid w:val="0069445A"/>
    <w:rsid w:val="0069654C"/>
    <w:rsid w:val="006974C5"/>
    <w:rsid w:val="006975E9"/>
    <w:rsid w:val="006978DE"/>
    <w:rsid w:val="006A1BCE"/>
    <w:rsid w:val="006A280F"/>
    <w:rsid w:val="006A29FF"/>
    <w:rsid w:val="006A2A6C"/>
    <w:rsid w:val="006A2AC8"/>
    <w:rsid w:val="006A2B4F"/>
    <w:rsid w:val="006A45DB"/>
    <w:rsid w:val="006A4867"/>
    <w:rsid w:val="006A63F2"/>
    <w:rsid w:val="006A6C49"/>
    <w:rsid w:val="006A755F"/>
    <w:rsid w:val="006A7B8D"/>
    <w:rsid w:val="006A7E22"/>
    <w:rsid w:val="006A7F0F"/>
    <w:rsid w:val="006B0948"/>
    <w:rsid w:val="006B0A42"/>
    <w:rsid w:val="006B0ABE"/>
    <w:rsid w:val="006B1413"/>
    <w:rsid w:val="006B2BF9"/>
    <w:rsid w:val="006B3910"/>
    <w:rsid w:val="006B3D3F"/>
    <w:rsid w:val="006B4305"/>
    <w:rsid w:val="006B5303"/>
    <w:rsid w:val="006C0163"/>
    <w:rsid w:val="006C0740"/>
    <w:rsid w:val="006C1FBB"/>
    <w:rsid w:val="006C2F57"/>
    <w:rsid w:val="006C30DC"/>
    <w:rsid w:val="006C3585"/>
    <w:rsid w:val="006C3673"/>
    <w:rsid w:val="006C374F"/>
    <w:rsid w:val="006C3AE7"/>
    <w:rsid w:val="006C5894"/>
    <w:rsid w:val="006C6004"/>
    <w:rsid w:val="006C62C5"/>
    <w:rsid w:val="006C6E8B"/>
    <w:rsid w:val="006C7233"/>
    <w:rsid w:val="006C7472"/>
    <w:rsid w:val="006D0AD5"/>
    <w:rsid w:val="006D1AD5"/>
    <w:rsid w:val="006D2FE2"/>
    <w:rsid w:val="006D3CBE"/>
    <w:rsid w:val="006D483F"/>
    <w:rsid w:val="006D54A8"/>
    <w:rsid w:val="006D63F8"/>
    <w:rsid w:val="006D6C63"/>
    <w:rsid w:val="006E0428"/>
    <w:rsid w:val="006E2E77"/>
    <w:rsid w:val="006E3607"/>
    <w:rsid w:val="006E3C36"/>
    <w:rsid w:val="006E5182"/>
    <w:rsid w:val="006E550B"/>
    <w:rsid w:val="006E5A0D"/>
    <w:rsid w:val="006E5E1D"/>
    <w:rsid w:val="006E7991"/>
    <w:rsid w:val="006E7FDA"/>
    <w:rsid w:val="006F1342"/>
    <w:rsid w:val="006F1742"/>
    <w:rsid w:val="006F37E4"/>
    <w:rsid w:val="006F45F0"/>
    <w:rsid w:val="006F629F"/>
    <w:rsid w:val="006F6B7F"/>
    <w:rsid w:val="006F7ED4"/>
    <w:rsid w:val="007004A2"/>
    <w:rsid w:val="00700F10"/>
    <w:rsid w:val="007030C8"/>
    <w:rsid w:val="0070502A"/>
    <w:rsid w:val="00705464"/>
    <w:rsid w:val="00705497"/>
    <w:rsid w:val="007057C2"/>
    <w:rsid w:val="00705F1F"/>
    <w:rsid w:val="0070601C"/>
    <w:rsid w:val="007061AB"/>
    <w:rsid w:val="0070634C"/>
    <w:rsid w:val="00707935"/>
    <w:rsid w:val="00707AC5"/>
    <w:rsid w:val="00707DD2"/>
    <w:rsid w:val="00710017"/>
    <w:rsid w:val="007107D8"/>
    <w:rsid w:val="00711D38"/>
    <w:rsid w:val="00712834"/>
    <w:rsid w:val="00712B3D"/>
    <w:rsid w:val="00714581"/>
    <w:rsid w:val="00714A60"/>
    <w:rsid w:val="00715159"/>
    <w:rsid w:val="00715333"/>
    <w:rsid w:val="007153D9"/>
    <w:rsid w:val="007155DA"/>
    <w:rsid w:val="00715C3A"/>
    <w:rsid w:val="00716C93"/>
    <w:rsid w:val="00716F2A"/>
    <w:rsid w:val="007205F6"/>
    <w:rsid w:val="00720987"/>
    <w:rsid w:val="0072134F"/>
    <w:rsid w:val="00722043"/>
    <w:rsid w:val="007220B8"/>
    <w:rsid w:val="007225D4"/>
    <w:rsid w:val="007234FB"/>
    <w:rsid w:val="00723D7F"/>
    <w:rsid w:val="007252A5"/>
    <w:rsid w:val="007256DA"/>
    <w:rsid w:val="00726BE7"/>
    <w:rsid w:val="0072EFEC"/>
    <w:rsid w:val="00731E46"/>
    <w:rsid w:val="00731EFA"/>
    <w:rsid w:val="0073267C"/>
    <w:rsid w:val="00732741"/>
    <w:rsid w:val="00733C62"/>
    <w:rsid w:val="00733C65"/>
    <w:rsid w:val="007366D0"/>
    <w:rsid w:val="007367AA"/>
    <w:rsid w:val="00736A51"/>
    <w:rsid w:val="00737430"/>
    <w:rsid w:val="007377BF"/>
    <w:rsid w:val="007406B1"/>
    <w:rsid w:val="00740C3B"/>
    <w:rsid w:val="00741A1A"/>
    <w:rsid w:val="0074281D"/>
    <w:rsid w:val="00742B91"/>
    <w:rsid w:val="00742F74"/>
    <w:rsid w:val="0074587C"/>
    <w:rsid w:val="0074590A"/>
    <w:rsid w:val="007512C4"/>
    <w:rsid w:val="00751D4E"/>
    <w:rsid w:val="0075328C"/>
    <w:rsid w:val="00754563"/>
    <w:rsid w:val="0075618B"/>
    <w:rsid w:val="007561A9"/>
    <w:rsid w:val="007600DD"/>
    <w:rsid w:val="00761399"/>
    <w:rsid w:val="00762C7D"/>
    <w:rsid w:val="00763367"/>
    <w:rsid w:val="00763D81"/>
    <w:rsid w:val="00766949"/>
    <w:rsid w:val="00767F9F"/>
    <w:rsid w:val="00770319"/>
    <w:rsid w:val="00770BC5"/>
    <w:rsid w:val="00771DCB"/>
    <w:rsid w:val="007725D4"/>
    <w:rsid w:val="007728F3"/>
    <w:rsid w:val="0077373B"/>
    <w:rsid w:val="0077390A"/>
    <w:rsid w:val="007749E5"/>
    <w:rsid w:val="0078001D"/>
    <w:rsid w:val="00780143"/>
    <w:rsid w:val="00784D56"/>
    <w:rsid w:val="00784E2F"/>
    <w:rsid w:val="00785A86"/>
    <w:rsid w:val="00786068"/>
    <w:rsid w:val="007866AE"/>
    <w:rsid w:val="007877FF"/>
    <w:rsid w:val="007916B3"/>
    <w:rsid w:val="007917A6"/>
    <w:rsid w:val="00792178"/>
    <w:rsid w:val="00792D6C"/>
    <w:rsid w:val="00793926"/>
    <w:rsid w:val="00794417"/>
    <w:rsid w:val="0079496D"/>
    <w:rsid w:val="00795411"/>
    <w:rsid w:val="0079569D"/>
    <w:rsid w:val="007960E8"/>
    <w:rsid w:val="00796121"/>
    <w:rsid w:val="007967D4"/>
    <w:rsid w:val="007973E5"/>
    <w:rsid w:val="007A21D1"/>
    <w:rsid w:val="007A28E7"/>
    <w:rsid w:val="007A2949"/>
    <w:rsid w:val="007A3251"/>
    <w:rsid w:val="007A3F5D"/>
    <w:rsid w:val="007A40D6"/>
    <w:rsid w:val="007A487F"/>
    <w:rsid w:val="007A59C3"/>
    <w:rsid w:val="007A5DFC"/>
    <w:rsid w:val="007A61E4"/>
    <w:rsid w:val="007A66D0"/>
    <w:rsid w:val="007A7EE2"/>
    <w:rsid w:val="007B172C"/>
    <w:rsid w:val="007B2EE3"/>
    <w:rsid w:val="007B6E6D"/>
    <w:rsid w:val="007C0634"/>
    <w:rsid w:val="007C1E37"/>
    <w:rsid w:val="007C3380"/>
    <w:rsid w:val="007C47EC"/>
    <w:rsid w:val="007C4972"/>
    <w:rsid w:val="007C5F55"/>
    <w:rsid w:val="007C62E9"/>
    <w:rsid w:val="007C6B66"/>
    <w:rsid w:val="007C6B69"/>
    <w:rsid w:val="007C7D95"/>
    <w:rsid w:val="007C7DDE"/>
    <w:rsid w:val="007C7EEB"/>
    <w:rsid w:val="007D1E96"/>
    <w:rsid w:val="007D1F8D"/>
    <w:rsid w:val="007D4989"/>
    <w:rsid w:val="007D6221"/>
    <w:rsid w:val="007D634E"/>
    <w:rsid w:val="007D67EB"/>
    <w:rsid w:val="007D6855"/>
    <w:rsid w:val="007D6B90"/>
    <w:rsid w:val="007D7466"/>
    <w:rsid w:val="007D7F83"/>
    <w:rsid w:val="007E0B43"/>
    <w:rsid w:val="007E14FC"/>
    <w:rsid w:val="007E186B"/>
    <w:rsid w:val="007E18F4"/>
    <w:rsid w:val="007E31D8"/>
    <w:rsid w:val="007E36B5"/>
    <w:rsid w:val="007E48BB"/>
    <w:rsid w:val="007E48D5"/>
    <w:rsid w:val="007E5B3F"/>
    <w:rsid w:val="007E71A4"/>
    <w:rsid w:val="007F339B"/>
    <w:rsid w:val="007F47A9"/>
    <w:rsid w:val="007F4BE2"/>
    <w:rsid w:val="007F5A60"/>
    <w:rsid w:val="007F780A"/>
    <w:rsid w:val="007F7F94"/>
    <w:rsid w:val="008012FD"/>
    <w:rsid w:val="0080175C"/>
    <w:rsid w:val="00801A0B"/>
    <w:rsid w:val="00801B2C"/>
    <w:rsid w:val="00803A3D"/>
    <w:rsid w:val="00803FAD"/>
    <w:rsid w:val="00804367"/>
    <w:rsid w:val="00805DF1"/>
    <w:rsid w:val="00806614"/>
    <w:rsid w:val="008068FC"/>
    <w:rsid w:val="008105B8"/>
    <w:rsid w:val="008136C7"/>
    <w:rsid w:val="008142C9"/>
    <w:rsid w:val="0081565F"/>
    <w:rsid w:val="00816986"/>
    <w:rsid w:val="00816FCE"/>
    <w:rsid w:val="00817464"/>
    <w:rsid w:val="00817A0F"/>
    <w:rsid w:val="008200AF"/>
    <w:rsid w:val="0082110F"/>
    <w:rsid w:val="0082201A"/>
    <w:rsid w:val="00822171"/>
    <w:rsid w:val="00822BD2"/>
    <w:rsid w:val="00822F63"/>
    <w:rsid w:val="008237E6"/>
    <w:rsid w:val="00823C98"/>
    <w:rsid w:val="00824A60"/>
    <w:rsid w:val="00824B8D"/>
    <w:rsid w:val="00826619"/>
    <w:rsid w:val="008267CE"/>
    <w:rsid w:val="00826E1D"/>
    <w:rsid w:val="008277EB"/>
    <w:rsid w:val="00827A1B"/>
    <w:rsid w:val="00827D8D"/>
    <w:rsid w:val="00830B6A"/>
    <w:rsid w:val="00830CEF"/>
    <w:rsid w:val="00830F5D"/>
    <w:rsid w:val="00831450"/>
    <w:rsid w:val="00831CAC"/>
    <w:rsid w:val="00832D68"/>
    <w:rsid w:val="0083457A"/>
    <w:rsid w:val="00834900"/>
    <w:rsid w:val="00834AA0"/>
    <w:rsid w:val="008363DA"/>
    <w:rsid w:val="00836F74"/>
    <w:rsid w:val="008403FC"/>
    <w:rsid w:val="00843037"/>
    <w:rsid w:val="0084493D"/>
    <w:rsid w:val="0084588A"/>
    <w:rsid w:val="00845ABF"/>
    <w:rsid w:val="00846DD6"/>
    <w:rsid w:val="0084784B"/>
    <w:rsid w:val="008507EA"/>
    <w:rsid w:val="00852E37"/>
    <w:rsid w:val="008540B4"/>
    <w:rsid w:val="008551CE"/>
    <w:rsid w:val="00855743"/>
    <w:rsid w:val="00856B01"/>
    <w:rsid w:val="00857822"/>
    <w:rsid w:val="00857985"/>
    <w:rsid w:val="00860AC6"/>
    <w:rsid w:val="0086193E"/>
    <w:rsid w:val="00864932"/>
    <w:rsid w:val="00865246"/>
    <w:rsid w:val="00867F9B"/>
    <w:rsid w:val="008744FD"/>
    <w:rsid w:val="00876A6C"/>
    <w:rsid w:val="00876A9F"/>
    <w:rsid w:val="00877A46"/>
    <w:rsid w:val="00881B3D"/>
    <w:rsid w:val="00883691"/>
    <w:rsid w:val="00883C0C"/>
    <w:rsid w:val="00883C0D"/>
    <w:rsid w:val="00883DDD"/>
    <w:rsid w:val="00884589"/>
    <w:rsid w:val="00885A38"/>
    <w:rsid w:val="00885C7B"/>
    <w:rsid w:val="00887111"/>
    <w:rsid w:val="008911A0"/>
    <w:rsid w:val="0089193A"/>
    <w:rsid w:val="00891E4B"/>
    <w:rsid w:val="0089407B"/>
    <w:rsid w:val="00894AC0"/>
    <w:rsid w:val="00895106"/>
    <w:rsid w:val="00897143"/>
    <w:rsid w:val="00897542"/>
    <w:rsid w:val="008A2262"/>
    <w:rsid w:val="008A2587"/>
    <w:rsid w:val="008A25FC"/>
    <w:rsid w:val="008A26EF"/>
    <w:rsid w:val="008A30F4"/>
    <w:rsid w:val="008A459D"/>
    <w:rsid w:val="008A5D17"/>
    <w:rsid w:val="008A60E5"/>
    <w:rsid w:val="008A711A"/>
    <w:rsid w:val="008A7913"/>
    <w:rsid w:val="008B083E"/>
    <w:rsid w:val="008B0D0A"/>
    <w:rsid w:val="008B15A1"/>
    <w:rsid w:val="008B1B16"/>
    <w:rsid w:val="008B34F2"/>
    <w:rsid w:val="008B378B"/>
    <w:rsid w:val="008B3A10"/>
    <w:rsid w:val="008B42AF"/>
    <w:rsid w:val="008B6C3A"/>
    <w:rsid w:val="008B71C0"/>
    <w:rsid w:val="008C0503"/>
    <w:rsid w:val="008C1AFE"/>
    <w:rsid w:val="008C2000"/>
    <w:rsid w:val="008C2A4E"/>
    <w:rsid w:val="008C395B"/>
    <w:rsid w:val="008C3C5B"/>
    <w:rsid w:val="008C49AC"/>
    <w:rsid w:val="008C52D6"/>
    <w:rsid w:val="008C5F5E"/>
    <w:rsid w:val="008C7A01"/>
    <w:rsid w:val="008D1746"/>
    <w:rsid w:val="008D19E0"/>
    <w:rsid w:val="008D2EAA"/>
    <w:rsid w:val="008D304C"/>
    <w:rsid w:val="008D37BA"/>
    <w:rsid w:val="008D3C12"/>
    <w:rsid w:val="008D40CE"/>
    <w:rsid w:val="008D54FD"/>
    <w:rsid w:val="008D6ACF"/>
    <w:rsid w:val="008E07EA"/>
    <w:rsid w:val="008E081F"/>
    <w:rsid w:val="008E0DD2"/>
    <w:rsid w:val="008E0E2F"/>
    <w:rsid w:val="008E4954"/>
    <w:rsid w:val="008E63CF"/>
    <w:rsid w:val="008E6679"/>
    <w:rsid w:val="008E720D"/>
    <w:rsid w:val="008F01A6"/>
    <w:rsid w:val="008F08DD"/>
    <w:rsid w:val="008F0BA5"/>
    <w:rsid w:val="008F2F23"/>
    <w:rsid w:val="008F3A2F"/>
    <w:rsid w:val="008F5489"/>
    <w:rsid w:val="008F79A0"/>
    <w:rsid w:val="0090135D"/>
    <w:rsid w:val="00901F51"/>
    <w:rsid w:val="009029D5"/>
    <w:rsid w:val="0090327F"/>
    <w:rsid w:val="00903831"/>
    <w:rsid w:val="00904477"/>
    <w:rsid w:val="009047EC"/>
    <w:rsid w:val="00904EA3"/>
    <w:rsid w:val="009051BF"/>
    <w:rsid w:val="009065B7"/>
    <w:rsid w:val="009068B6"/>
    <w:rsid w:val="009075F6"/>
    <w:rsid w:val="009076DD"/>
    <w:rsid w:val="009105BC"/>
    <w:rsid w:val="0091063F"/>
    <w:rsid w:val="00910A80"/>
    <w:rsid w:val="009111D3"/>
    <w:rsid w:val="009120BD"/>
    <w:rsid w:val="00912AD6"/>
    <w:rsid w:val="009159C1"/>
    <w:rsid w:val="00915B4E"/>
    <w:rsid w:val="00915B99"/>
    <w:rsid w:val="009220E7"/>
    <w:rsid w:val="0092379A"/>
    <w:rsid w:val="00924EDF"/>
    <w:rsid w:val="0092553E"/>
    <w:rsid w:val="00925DA9"/>
    <w:rsid w:val="00926176"/>
    <w:rsid w:val="00927A79"/>
    <w:rsid w:val="0093059F"/>
    <w:rsid w:val="00930725"/>
    <w:rsid w:val="00932297"/>
    <w:rsid w:val="00934067"/>
    <w:rsid w:val="009347C9"/>
    <w:rsid w:val="009349BF"/>
    <w:rsid w:val="00934A83"/>
    <w:rsid w:val="00935249"/>
    <w:rsid w:val="0093692A"/>
    <w:rsid w:val="00937FB0"/>
    <w:rsid w:val="009422FB"/>
    <w:rsid w:val="00942DED"/>
    <w:rsid w:val="00944B62"/>
    <w:rsid w:val="009458D3"/>
    <w:rsid w:val="00946092"/>
    <w:rsid w:val="009460AE"/>
    <w:rsid w:val="00946314"/>
    <w:rsid w:val="00946E09"/>
    <w:rsid w:val="00947189"/>
    <w:rsid w:val="00950AD4"/>
    <w:rsid w:val="00950D4D"/>
    <w:rsid w:val="0095190F"/>
    <w:rsid w:val="00951E78"/>
    <w:rsid w:val="00954DB0"/>
    <w:rsid w:val="0095579F"/>
    <w:rsid w:val="00956C56"/>
    <w:rsid w:val="00956D94"/>
    <w:rsid w:val="00956E3A"/>
    <w:rsid w:val="0096011D"/>
    <w:rsid w:val="00960776"/>
    <w:rsid w:val="00961AFF"/>
    <w:rsid w:val="00962138"/>
    <w:rsid w:val="00962F3F"/>
    <w:rsid w:val="0096456B"/>
    <w:rsid w:val="009650BF"/>
    <w:rsid w:val="00965CEA"/>
    <w:rsid w:val="009662F3"/>
    <w:rsid w:val="00967792"/>
    <w:rsid w:val="00967902"/>
    <w:rsid w:val="00967924"/>
    <w:rsid w:val="00967B67"/>
    <w:rsid w:val="009716E6"/>
    <w:rsid w:val="00972042"/>
    <w:rsid w:val="0097216A"/>
    <w:rsid w:val="00973E46"/>
    <w:rsid w:val="009741F9"/>
    <w:rsid w:val="0097488E"/>
    <w:rsid w:val="00980272"/>
    <w:rsid w:val="0098180D"/>
    <w:rsid w:val="00981979"/>
    <w:rsid w:val="00982538"/>
    <w:rsid w:val="00982E59"/>
    <w:rsid w:val="009830EF"/>
    <w:rsid w:val="00984B34"/>
    <w:rsid w:val="00985B18"/>
    <w:rsid w:val="00986146"/>
    <w:rsid w:val="0098757A"/>
    <w:rsid w:val="00987CA1"/>
    <w:rsid w:val="00990597"/>
    <w:rsid w:val="009934D5"/>
    <w:rsid w:val="009944B0"/>
    <w:rsid w:val="009944F4"/>
    <w:rsid w:val="00994D27"/>
    <w:rsid w:val="00996446"/>
    <w:rsid w:val="00997180"/>
    <w:rsid w:val="009A1473"/>
    <w:rsid w:val="009A17FA"/>
    <w:rsid w:val="009A1C6A"/>
    <w:rsid w:val="009A2744"/>
    <w:rsid w:val="009A291F"/>
    <w:rsid w:val="009A301A"/>
    <w:rsid w:val="009A36A1"/>
    <w:rsid w:val="009A5F1F"/>
    <w:rsid w:val="009A77E2"/>
    <w:rsid w:val="009A7C70"/>
    <w:rsid w:val="009A7F59"/>
    <w:rsid w:val="009B0391"/>
    <w:rsid w:val="009B0B3F"/>
    <w:rsid w:val="009B17AA"/>
    <w:rsid w:val="009B2233"/>
    <w:rsid w:val="009B293A"/>
    <w:rsid w:val="009B3AA3"/>
    <w:rsid w:val="009B4D8B"/>
    <w:rsid w:val="009B5DB9"/>
    <w:rsid w:val="009C005D"/>
    <w:rsid w:val="009C1BB9"/>
    <w:rsid w:val="009C3260"/>
    <w:rsid w:val="009C42F3"/>
    <w:rsid w:val="009C707A"/>
    <w:rsid w:val="009C7F22"/>
    <w:rsid w:val="009D066E"/>
    <w:rsid w:val="009D2F4A"/>
    <w:rsid w:val="009D3BCB"/>
    <w:rsid w:val="009D4017"/>
    <w:rsid w:val="009D405C"/>
    <w:rsid w:val="009D45D6"/>
    <w:rsid w:val="009D5C87"/>
    <w:rsid w:val="009D5ECD"/>
    <w:rsid w:val="009D7738"/>
    <w:rsid w:val="009E1563"/>
    <w:rsid w:val="009E18B8"/>
    <w:rsid w:val="009E34FC"/>
    <w:rsid w:val="009E36B4"/>
    <w:rsid w:val="009E3FE6"/>
    <w:rsid w:val="009E4D11"/>
    <w:rsid w:val="009E4EEC"/>
    <w:rsid w:val="009E60A8"/>
    <w:rsid w:val="009E650B"/>
    <w:rsid w:val="009F0275"/>
    <w:rsid w:val="009F1BFA"/>
    <w:rsid w:val="009F2784"/>
    <w:rsid w:val="009F2957"/>
    <w:rsid w:val="009F364B"/>
    <w:rsid w:val="009F3882"/>
    <w:rsid w:val="009F3D7E"/>
    <w:rsid w:val="009F4B62"/>
    <w:rsid w:val="009F5102"/>
    <w:rsid w:val="009F54ED"/>
    <w:rsid w:val="009F5776"/>
    <w:rsid w:val="009F577D"/>
    <w:rsid w:val="009F61E4"/>
    <w:rsid w:val="009F7CF3"/>
    <w:rsid w:val="00A00174"/>
    <w:rsid w:val="00A00359"/>
    <w:rsid w:val="00A00439"/>
    <w:rsid w:val="00A0166B"/>
    <w:rsid w:val="00A01870"/>
    <w:rsid w:val="00A0199D"/>
    <w:rsid w:val="00A01A2C"/>
    <w:rsid w:val="00A03C60"/>
    <w:rsid w:val="00A042EC"/>
    <w:rsid w:val="00A04CC5"/>
    <w:rsid w:val="00A05D19"/>
    <w:rsid w:val="00A067F6"/>
    <w:rsid w:val="00A07034"/>
    <w:rsid w:val="00A10A8E"/>
    <w:rsid w:val="00A11534"/>
    <w:rsid w:val="00A12200"/>
    <w:rsid w:val="00A13140"/>
    <w:rsid w:val="00A131D6"/>
    <w:rsid w:val="00A13288"/>
    <w:rsid w:val="00A13B96"/>
    <w:rsid w:val="00A15EAA"/>
    <w:rsid w:val="00A17417"/>
    <w:rsid w:val="00A1777B"/>
    <w:rsid w:val="00A214E0"/>
    <w:rsid w:val="00A22D15"/>
    <w:rsid w:val="00A2532C"/>
    <w:rsid w:val="00A25BAA"/>
    <w:rsid w:val="00A26E9C"/>
    <w:rsid w:val="00A300D0"/>
    <w:rsid w:val="00A307C2"/>
    <w:rsid w:val="00A31A83"/>
    <w:rsid w:val="00A32C05"/>
    <w:rsid w:val="00A337B0"/>
    <w:rsid w:val="00A33AA5"/>
    <w:rsid w:val="00A34250"/>
    <w:rsid w:val="00A35F90"/>
    <w:rsid w:val="00A36398"/>
    <w:rsid w:val="00A363AD"/>
    <w:rsid w:val="00A42CC2"/>
    <w:rsid w:val="00A42F38"/>
    <w:rsid w:val="00A43E0C"/>
    <w:rsid w:val="00A4452C"/>
    <w:rsid w:val="00A457F8"/>
    <w:rsid w:val="00A46014"/>
    <w:rsid w:val="00A4765D"/>
    <w:rsid w:val="00A50751"/>
    <w:rsid w:val="00A50F31"/>
    <w:rsid w:val="00A52DEC"/>
    <w:rsid w:val="00A52FA3"/>
    <w:rsid w:val="00A53674"/>
    <w:rsid w:val="00A539D8"/>
    <w:rsid w:val="00A546E3"/>
    <w:rsid w:val="00A55444"/>
    <w:rsid w:val="00A55A0A"/>
    <w:rsid w:val="00A570D5"/>
    <w:rsid w:val="00A57A10"/>
    <w:rsid w:val="00A57CFA"/>
    <w:rsid w:val="00A601C3"/>
    <w:rsid w:val="00A62A6D"/>
    <w:rsid w:val="00A62F8F"/>
    <w:rsid w:val="00A6393E"/>
    <w:rsid w:val="00A64EFA"/>
    <w:rsid w:val="00A65515"/>
    <w:rsid w:val="00A659EF"/>
    <w:rsid w:val="00A66454"/>
    <w:rsid w:val="00A670B5"/>
    <w:rsid w:val="00A67364"/>
    <w:rsid w:val="00A73130"/>
    <w:rsid w:val="00A73274"/>
    <w:rsid w:val="00A757DE"/>
    <w:rsid w:val="00A75AE9"/>
    <w:rsid w:val="00A763B7"/>
    <w:rsid w:val="00A76880"/>
    <w:rsid w:val="00A76C0D"/>
    <w:rsid w:val="00A77578"/>
    <w:rsid w:val="00A77E05"/>
    <w:rsid w:val="00A80F3A"/>
    <w:rsid w:val="00A82910"/>
    <w:rsid w:val="00A832C6"/>
    <w:rsid w:val="00A83308"/>
    <w:rsid w:val="00A83B9C"/>
    <w:rsid w:val="00A83DFF"/>
    <w:rsid w:val="00A84386"/>
    <w:rsid w:val="00A8448A"/>
    <w:rsid w:val="00A86261"/>
    <w:rsid w:val="00A8646C"/>
    <w:rsid w:val="00A86697"/>
    <w:rsid w:val="00A86D0F"/>
    <w:rsid w:val="00A86EC6"/>
    <w:rsid w:val="00A87065"/>
    <w:rsid w:val="00A91190"/>
    <w:rsid w:val="00A913C0"/>
    <w:rsid w:val="00A92241"/>
    <w:rsid w:val="00A92EB3"/>
    <w:rsid w:val="00A93AC5"/>
    <w:rsid w:val="00A94B23"/>
    <w:rsid w:val="00A951C2"/>
    <w:rsid w:val="00A956E9"/>
    <w:rsid w:val="00A95B16"/>
    <w:rsid w:val="00AA06EC"/>
    <w:rsid w:val="00AA22CE"/>
    <w:rsid w:val="00AA2EF5"/>
    <w:rsid w:val="00AA3C79"/>
    <w:rsid w:val="00AA4184"/>
    <w:rsid w:val="00AA6937"/>
    <w:rsid w:val="00AA716C"/>
    <w:rsid w:val="00AB04F1"/>
    <w:rsid w:val="00AB1164"/>
    <w:rsid w:val="00AB1C63"/>
    <w:rsid w:val="00AB2854"/>
    <w:rsid w:val="00AB3789"/>
    <w:rsid w:val="00AB4686"/>
    <w:rsid w:val="00AB4C79"/>
    <w:rsid w:val="00AB5EE6"/>
    <w:rsid w:val="00AB68AA"/>
    <w:rsid w:val="00AB730D"/>
    <w:rsid w:val="00AC1C1F"/>
    <w:rsid w:val="00AC5C82"/>
    <w:rsid w:val="00AC6509"/>
    <w:rsid w:val="00AC7850"/>
    <w:rsid w:val="00AD05B1"/>
    <w:rsid w:val="00AD0716"/>
    <w:rsid w:val="00AD0F0E"/>
    <w:rsid w:val="00AD15DF"/>
    <w:rsid w:val="00AD17B6"/>
    <w:rsid w:val="00AD2004"/>
    <w:rsid w:val="00AD461D"/>
    <w:rsid w:val="00AD490D"/>
    <w:rsid w:val="00AD61B5"/>
    <w:rsid w:val="00AD674C"/>
    <w:rsid w:val="00AD7613"/>
    <w:rsid w:val="00AD7869"/>
    <w:rsid w:val="00AE1368"/>
    <w:rsid w:val="00AE2CC1"/>
    <w:rsid w:val="00AE37E9"/>
    <w:rsid w:val="00AE38C8"/>
    <w:rsid w:val="00AE5796"/>
    <w:rsid w:val="00AE58A7"/>
    <w:rsid w:val="00AF00D1"/>
    <w:rsid w:val="00AF09F8"/>
    <w:rsid w:val="00AF19B4"/>
    <w:rsid w:val="00AF1B61"/>
    <w:rsid w:val="00AF22C0"/>
    <w:rsid w:val="00AF26D8"/>
    <w:rsid w:val="00AF2AFF"/>
    <w:rsid w:val="00AF2B4B"/>
    <w:rsid w:val="00AF579F"/>
    <w:rsid w:val="00AF5B46"/>
    <w:rsid w:val="00AF5F57"/>
    <w:rsid w:val="00AF6332"/>
    <w:rsid w:val="00AF6B06"/>
    <w:rsid w:val="00AF71B2"/>
    <w:rsid w:val="00AF7886"/>
    <w:rsid w:val="00AF7F69"/>
    <w:rsid w:val="00B00006"/>
    <w:rsid w:val="00B015D4"/>
    <w:rsid w:val="00B0250E"/>
    <w:rsid w:val="00B02762"/>
    <w:rsid w:val="00B02F19"/>
    <w:rsid w:val="00B039B8"/>
    <w:rsid w:val="00B03FD1"/>
    <w:rsid w:val="00B04208"/>
    <w:rsid w:val="00B04AB3"/>
    <w:rsid w:val="00B05196"/>
    <w:rsid w:val="00B05307"/>
    <w:rsid w:val="00B0598D"/>
    <w:rsid w:val="00B06110"/>
    <w:rsid w:val="00B11832"/>
    <w:rsid w:val="00B13464"/>
    <w:rsid w:val="00B153A5"/>
    <w:rsid w:val="00B15CBB"/>
    <w:rsid w:val="00B17501"/>
    <w:rsid w:val="00B21472"/>
    <w:rsid w:val="00B21D65"/>
    <w:rsid w:val="00B22517"/>
    <w:rsid w:val="00B22A2D"/>
    <w:rsid w:val="00B23C36"/>
    <w:rsid w:val="00B23CD2"/>
    <w:rsid w:val="00B24004"/>
    <w:rsid w:val="00B24CF9"/>
    <w:rsid w:val="00B2689B"/>
    <w:rsid w:val="00B272EC"/>
    <w:rsid w:val="00B30255"/>
    <w:rsid w:val="00B3045D"/>
    <w:rsid w:val="00B31799"/>
    <w:rsid w:val="00B3499F"/>
    <w:rsid w:val="00B34A6F"/>
    <w:rsid w:val="00B35864"/>
    <w:rsid w:val="00B36A72"/>
    <w:rsid w:val="00B3706D"/>
    <w:rsid w:val="00B37D58"/>
    <w:rsid w:val="00B402CF"/>
    <w:rsid w:val="00B40421"/>
    <w:rsid w:val="00B40836"/>
    <w:rsid w:val="00B41FAA"/>
    <w:rsid w:val="00B42E16"/>
    <w:rsid w:val="00B43483"/>
    <w:rsid w:val="00B450BA"/>
    <w:rsid w:val="00B46D71"/>
    <w:rsid w:val="00B47664"/>
    <w:rsid w:val="00B47B86"/>
    <w:rsid w:val="00B507F8"/>
    <w:rsid w:val="00B517B1"/>
    <w:rsid w:val="00B5234D"/>
    <w:rsid w:val="00B52606"/>
    <w:rsid w:val="00B5289B"/>
    <w:rsid w:val="00B528CE"/>
    <w:rsid w:val="00B53EA6"/>
    <w:rsid w:val="00B547ED"/>
    <w:rsid w:val="00B569D2"/>
    <w:rsid w:val="00B56EDE"/>
    <w:rsid w:val="00B60D07"/>
    <w:rsid w:val="00B61846"/>
    <w:rsid w:val="00B62CF5"/>
    <w:rsid w:val="00B64E2E"/>
    <w:rsid w:val="00B656FB"/>
    <w:rsid w:val="00B6672D"/>
    <w:rsid w:val="00B67A34"/>
    <w:rsid w:val="00B70376"/>
    <w:rsid w:val="00B70D31"/>
    <w:rsid w:val="00B72F2E"/>
    <w:rsid w:val="00B73C6B"/>
    <w:rsid w:val="00B75024"/>
    <w:rsid w:val="00B7587A"/>
    <w:rsid w:val="00B75B50"/>
    <w:rsid w:val="00B75E07"/>
    <w:rsid w:val="00B760B1"/>
    <w:rsid w:val="00B77012"/>
    <w:rsid w:val="00B810CA"/>
    <w:rsid w:val="00B81859"/>
    <w:rsid w:val="00B81FCE"/>
    <w:rsid w:val="00B83CCD"/>
    <w:rsid w:val="00B83F6F"/>
    <w:rsid w:val="00B849B5"/>
    <w:rsid w:val="00B84A56"/>
    <w:rsid w:val="00B86ADD"/>
    <w:rsid w:val="00B87C03"/>
    <w:rsid w:val="00B9179F"/>
    <w:rsid w:val="00B917D8"/>
    <w:rsid w:val="00B91C6C"/>
    <w:rsid w:val="00B92401"/>
    <w:rsid w:val="00B93B67"/>
    <w:rsid w:val="00B93F98"/>
    <w:rsid w:val="00B947EE"/>
    <w:rsid w:val="00B95591"/>
    <w:rsid w:val="00B9774B"/>
    <w:rsid w:val="00B97CC7"/>
    <w:rsid w:val="00BA03E9"/>
    <w:rsid w:val="00BA1526"/>
    <w:rsid w:val="00BA23BE"/>
    <w:rsid w:val="00BA2688"/>
    <w:rsid w:val="00BA3D49"/>
    <w:rsid w:val="00BA5986"/>
    <w:rsid w:val="00BA5E85"/>
    <w:rsid w:val="00BA65CE"/>
    <w:rsid w:val="00BB2C36"/>
    <w:rsid w:val="00BB3022"/>
    <w:rsid w:val="00BB4990"/>
    <w:rsid w:val="00BB4E89"/>
    <w:rsid w:val="00BB51DD"/>
    <w:rsid w:val="00BB565A"/>
    <w:rsid w:val="00BB5B8A"/>
    <w:rsid w:val="00BB604B"/>
    <w:rsid w:val="00BB6EF8"/>
    <w:rsid w:val="00BB7900"/>
    <w:rsid w:val="00BC0D10"/>
    <w:rsid w:val="00BC10C2"/>
    <w:rsid w:val="00BC11A1"/>
    <w:rsid w:val="00BC14EC"/>
    <w:rsid w:val="00BC2229"/>
    <w:rsid w:val="00BC3393"/>
    <w:rsid w:val="00BC3A6D"/>
    <w:rsid w:val="00BC44BE"/>
    <w:rsid w:val="00BC4506"/>
    <w:rsid w:val="00BC4CD6"/>
    <w:rsid w:val="00BC4D04"/>
    <w:rsid w:val="00BC4D06"/>
    <w:rsid w:val="00BC4F17"/>
    <w:rsid w:val="00BC66D2"/>
    <w:rsid w:val="00BD085B"/>
    <w:rsid w:val="00BD1F2E"/>
    <w:rsid w:val="00BD2471"/>
    <w:rsid w:val="00BD2518"/>
    <w:rsid w:val="00BD2750"/>
    <w:rsid w:val="00BD41C2"/>
    <w:rsid w:val="00BD422A"/>
    <w:rsid w:val="00BD4EAB"/>
    <w:rsid w:val="00BD6142"/>
    <w:rsid w:val="00BD65C0"/>
    <w:rsid w:val="00BD6A49"/>
    <w:rsid w:val="00BD77E1"/>
    <w:rsid w:val="00BE09C1"/>
    <w:rsid w:val="00BE19BE"/>
    <w:rsid w:val="00BE2CB3"/>
    <w:rsid w:val="00BE3A25"/>
    <w:rsid w:val="00BE3E37"/>
    <w:rsid w:val="00BE423F"/>
    <w:rsid w:val="00BE4473"/>
    <w:rsid w:val="00BE5D96"/>
    <w:rsid w:val="00BF03D0"/>
    <w:rsid w:val="00BF1677"/>
    <w:rsid w:val="00BF1AA6"/>
    <w:rsid w:val="00BF5B8C"/>
    <w:rsid w:val="00BF69F5"/>
    <w:rsid w:val="00BF6DB8"/>
    <w:rsid w:val="00C01C20"/>
    <w:rsid w:val="00C02873"/>
    <w:rsid w:val="00C02C97"/>
    <w:rsid w:val="00C032FC"/>
    <w:rsid w:val="00C038A2"/>
    <w:rsid w:val="00C0582A"/>
    <w:rsid w:val="00C059BC"/>
    <w:rsid w:val="00C06228"/>
    <w:rsid w:val="00C14058"/>
    <w:rsid w:val="00C147D1"/>
    <w:rsid w:val="00C155AE"/>
    <w:rsid w:val="00C1777C"/>
    <w:rsid w:val="00C177B5"/>
    <w:rsid w:val="00C206AF"/>
    <w:rsid w:val="00C207D4"/>
    <w:rsid w:val="00C2140E"/>
    <w:rsid w:val="00C2311A"/>
    <w:rsid w:val="00C23507"/>
    <w:rsid w:val="00C23ED4"/>
    <w:rsid w:val="00C24354"/>
    <w:rsid w:val="00C24D40"/>
    <w:rsid w:val="00C254ED"/>
    <w:rsid w:val="00C27277"/>
    <w:rsid w:val="00C272FC"/>
    <w:rsid w:val="00C27388"/>
    <w:rsid w:val="00C30371"/>
    <w:rsid w:val="00C3042C"/>
    <w:rsid w:val="00C308E7"/>
    <w:rsid w:val="00C3170E"/>
    <w:rsid w:val="00C32470"/>
    <w:rsid w:val="00C3266E"/>
    <w:rsid w:val="00C351E2"/>
    <w:rsid w:val="00C35ADE"/>
    <w:rsid w:val="00C36E32"/>
    <w:rsid w:val="00C373B3"/>
    <w:rsid w:val="00C4092B"/>
    <w:rsid w:val="00C4104A"/>
    <w:rsid w:val="00C4189F"/>
    <w:rsid w:val="00C41DBE"/>
    <w:rsid w:val="00C444ED"/>
    <w:rsid w:val="00C4495B"/>
    <w:rsid w:val="00C44BC7"/>
    <w:rsid w:val="00C45599"/>
    <w:rsid w:val="00C46429"/>
    <w:rsid w:val="00C46AC2"/>
    <w:rsid w:val="00C475D2"/>
    <w:rsid w:val="00C4784D"/>
    <w:rsid w:val="00C479E8"/>
    <w:rsid w:val="00C5008B"/>
    <w:rsid w:val="00C503E4"/>
    <w:rsid w:val="00C50912"/>
    <w:rsid w:val="00C517CC"/>
    <w:rsid w:val="00C527D8"/>
    <w:rsid w:val="00C549E0"/>
    <w:rsid w:val="00C5557D"/>
    <w:rsid w:val="00C56D7A"/>
    <w:rsid w:val="00C578CC"/>
    <w:rsid w:val="00C57E04"/>
    <w:rsid w:val="00C621DD"/>
    <w:rsid w:val="00C637CC"/>
    <w:rsid w:val="00C64574"/>
    <w:rsid w:val="00C6662F"/>
    <w:rsid w:val="00C667E9"/>
    <w:rsid w:val="00C67154"/>
    <w:rsid w:val="00C71488"/>
    <w:rsid w:val="00C71994"/>
    <w:rsid w:val="00C71BCF"/>
    <w:rsid w:val="00C72032"/>
    <w:rsid w:val="00C723A8"/>
    <w:rsid w:val="00C73877"/>
    <w:rsid w:val="00C74C4D"/>
    <w:rsid w:val="00C76F63"/>
    <w:rsid w:val="00C76F7D"/>
    <w:rsid w:val="00C77733"/>
    <w:rsid w:val="00C800A5"/>
    <w:rsid w:val="00C80C86"/>
    <w:rsid w:val="00C810BF"/>
    <w:rsid w:val="00C816EB"/>
    <w:rsid w:val="00C8220C"/>
    <w:rsid w:val="00C826E7"/>
    <w:rsid w:val="00C8272C"/>
    <w:rsid w:val="00C829ED"/>
    <w:rsid w:val="00C83DEF"/>
    <w:rsid w:val="00C8540F"/>
    <w:rsid w:val="00C8691E"/>
    <w:rsid w:val="00C87D69"/>
    <w:rsid w:val="00C9046D"/>
    <w:rsid w:val="00C91070"/>
    <w:rsid w:val="00C91A28"/>
    <w:rsid w:val="00C9258F"/>
    <w:rsid w:val="00C92771"/>
    <w:rsid w:val="00C92A15"/>
    <w:rsid w:val="00C92B6B"/>
    <w:rsid w:val="00C93E52"/>
    <w:rsid w:val="00C95646"/>
    <w:rsid w:val="00C959EF"/>
    <w:rsid w:val="00C9764E"/>
    <w:rsid w:val="00CA0C4E"/>
    <w:rsid w:val="00CA26D8"/>
    <w:rsid w:val="00CA29C4"/>
    <w:rsid w:val="00CA40F2"/>
    <w:rsid w:val="00CA43F6"/>
    <w:rsid w:val="00CA45E8"/>
    <w:rsid w:val="00CA485C"/>
    <w:rsid w:val="00CA58C5"/>
    <w:rsid w:val="00CA5E5F"/>
    <w:rsid w:val="00CA62F9"/>
    <w:rsid w:val="00CA6D6B"/>
    <w:rsid w:val="00CA6DD0"/>
    <w:rsid w:val="00CA7370"/>
    <w:rsid w:val="00CA7ACE"/>
    <w:rsid w:val="00CB0CE6"/>
    <w:rsid w:val="00CB17FD"/>
    <w:rsid w:val="00CB20DE"/>
    <w:rsid w:val="00CB3F26"/>
    <w:rsid w:val="00CB401A"/>
    <w:rsid w:val="00CB581F"/>
    <w:rsid w:val="00CC0824"/>
    <w:rsid w:val="00CC0EAC"/>
    <w:rsid w:val="00CC11B3"/>
    <w:rsid w:val="00CC1416"/>
    <w:rsid w:val="00CC2500"/>
    <w:rsid w:val="00CC2F0D"/>
    <w:rsid w:val="00CC30D7"/>
    <w:rsid w:val="00CC6026"/>
    <w:rsid w:val="00CC78A1"/>
    <w:rsid w:val="00CD01BF"/>
    <w:rsid w:val="00CD12AD"/>
    <w:rsid w:val="00CD1D62"/>
    <w:rsid w:val="00CD3259"/>
    <w:rsid w:val="00CD39F9"/>
    <w:rsid w:val="00CD4473"/>
    <w:rsid w:val="00CD7CF2"/>
    <w:rsid w:val="00CE0DB0"/>
    <w:rsid w:val="00CE1E1D"/>
    <w:rsid w:val="00CE3CAB"/>
    <w:rsid w:val="00CE3DA5"/>
    <w:rsid w:val="00CE4E8B"/>
    <w:rsid w:val="00CE5BB2"/>
    <w:rsid w:val="00CE6316"/>
    <w:rsid w:val="00CE7971"/>
    <w:rsid w:val="00CF0D0E"/>
    <w:rsid w:val="00CF192D"/>
    <w:rsid w:val="00CF19CB"/>
    <w:rsid w:val="00CF2AB8"/>
    <w:rsid w:val="00CF34ED"/>
    <w:rsid w:val="00CF452E"/>
    <w:rsid w:val="00CF4C1A"/>
    <w:rsid w:val="00CF58E5"/>
    <w:rsid w:val="00CF6AE8"/>
    <w:rsid w:val="00CF6B25"/>
    <w:rsid w:val="00CF73BC"/>
    <w:rsid w:val="00CF7CC6"/>
    <w:rsid w:val="00D00311"/>
    <w:rsid w:val="00D008F8"/>
    <w:rsid w:val="00D02AFA"/>
    <w:rsid w:val="00D02BF6"/>
    <w:rsid w:val="00D03030"/>
    <w:rsid w:val="00D04C84"/>
    <w:rsid w:val="00D05031"/>
    <w:rsid w:val="00D0588D"/>
    <w:rsid w:val="00D06CAE"/>
    <w:rsid w:val="00D104F8"/>
    <w:rsid w:val="00D10EAE"/>
    <w:rsid w:val="00D11EF3"/>
    <w:rsid w:val="00D12B7F"/>
    <w:rsid w:val="00D14007"/>
    <w:rsid w:val="00D14F10"/>
    <w:rsid w:val="00D20F4E"/>
    <w:rsid w:val="00D21A8C"/>
    <w:rsid w:val="00D24D9E"/>
    <w:rsid w:val="00D25004"/>
    <w:rsid w:val="00D255C3"/>
    <w:rsid w:val="00D2635B"/>
    <w:rsid w:val="00D2648A"/>
    <w:rsid w:val="00D270AF"/>
    <w:rsid w:val="00D27246"/>
    <w:rsid w:val="00D31EC6"/>
    <w:rsid w:val="00D32021"/>
    <w:rsid w:val="00D32464"/>
    <w:rsid w:val="00D343B8"/>
    <w:rsid w:val="00D3478E"/>
    <w:rsid w:val="00D34CCD"/>
    <w:rsid w:val="00D358D8"/>
    <w:rsid w:val="00D365F3"/>
    <w:rsid w:val="00D36DBB"/>
    <w:rsid w:val="00D37101"/>
    <w:rsid w:val="00D37C04"/>
    <w:rsid w:val="00D402FD"/>
    <w:rsid w:val="00D413C1"/>
    <w:rsid w:val="00D41442"/>
    <w:rsid w:val="00D42023"/>
    <w:rsid w:val="00D43BB9"/>
    <w:rsid w:val="00D43BD4"/>
    <w:rsid w:val="00D44844"/>
    <w:rsid w:val="00D44C24"/>
    <w:rsid w:val="00D45EE9"/>
    <w:rsid w:val="00D46D80"/>
    <w:rsid w:val="00D46DB9"/>
    <w:rsid w:val="00D47A16"/>
    <w:rsid w:val="00D5017C"/>
    <w:rsid w:val="00D504E4"/>
    <w:rsid w:val="00D516F3"/>
    <w:rsid w:val="00D51F82"/>
    <w:rsid w:val="00D53EF3"/>
    <w:rsid w:val="00D5533A"/>
    <w:rsid w:val="00D55B41"/>
    <w:rsid w:val="00D55DC2"/>
    <w:rsid w:val="00D56AF5"/>
    <w:rsid w:val="00D60076"/>
    <w:rsid w:val="00D602FF"/>
    <w:rsid w:val="00D6172D"/>
    <w:rsid w:val="00D61F25"/>
    <w:rsid w:val="00D62AEA"/>
    <w:rsid w:val="00D63199"/>
    <w:rsid w:val="00D64259"/>
    <w:rsid w:val="00D6460E"/>
    <w:rsid w:val="00D667CA"/>
    <w:rsid w:val="00D6737C"/>
    <w:rsid w:val="00D67BA4"/>
    <w:rsid w:val="00D67D2B"/>
    <w:rsid w:val="00D67E5C"/>
    <w:rsid w:val="00D70956"/>
    <w:rsid w:val="00D7161F"/>
    <w:rsid w:val="00D7252F"/>
    <w:rsid w:val="00D73C31"/>
    <w:rsid w:val="00D76214"/>
    <w:rsid w:val="00D768BE"/>
    <w:rsid w:val="00D76F37"/>
    <w:rsid w:val="00D76F50"/>
    <w:rsid w:val="00D7714D"/>
    <w:rsid w:val="00D77D96"/>
    <w:rsid w:val="00D8070F"/>
    <w:rsid w:val="00D81434"/>
    <w:rsid w:val="00D81447"/>
    <w:rsid w:val="00D8323E"/>
    <w:rsid w:val="00D845CF"/>
    <w:rsid w:val="00D846FE"/>
    <w:rsid w:val="00D849FB"/>
    <w:rsid w:val="00D8569A"/>
    <w:rsid w:val="00D856BE"/>
    <w:rsid w:val="00D8769C"/>
    <w:rsid w:val="00D87CB5"/>
    <w:rsid w:val="00D9050D"/>
    <w:rsid w:val="00D91810"/>
    <w:rsid w:val="00D91D6F"/>
    <w:rsid w:val="00D94557"/>
    <w:rsid w:val="00D946E4"/>
    <w:rsid w:val="00D97ADE"/>
    <w:rsid w:val="00DA24F9"/>
    <w:rsid w:val="00DA7251"/>
    <w:rsid w:val="00DB06CC"/>
    <w:rsid w:val="00DB08C2"/>
    <w:rsid w:val="00DB3463"/>
    <w:rsid w:val="00DB359A"/>
    <w:rsid w:val="00DB4155"/>
    <w:rsid w:val="00DB4E81"/>
    <w:rsid w:val="00DB4F71"/>
    <w:rsid w:val="00DB5D08"/>
    <w:rsid w:val="00DB7295"/>
    <w:rsid w:val="00DB7AEF"/>
    <w:rsid w:val="00DC1A54"/>
    <w:rsid w:val="00DC340C"/>
    <w:rsid w:val="00DC3BD0"/>
    <w:rsid w:val="00DC4086"/>
    <w:rsid w:val="00DC4318"/>
    <w:rsid w:val="00DC6532"/>
    <w:rsid w:val="00DD0501"/>
    <w:rsid w:val="00DD1790"/>
    <w:rsid w:val="00DD205E"/>
    <w:rsid w:val="00DD3051"/>
    <w:rsid w:val="00DD31C5"/>
    <w:rsid w:val="00DD3B53"/>
    <w:rsid w:val="00DD4C2E"/>
    <w:rsid w:val="00DD4C3B"/>
    <w:rsid w:val="00DD5958"/>
    <w:rsid w:val="00DD5C79"/>
    <w:rsid w:val="00DD76C2"/>
    <w:rsid w:val="00DD99E2"/>
    <w:rsid w:val="00DE3AA0"/>
    <w:rsid w:val="00DE3C0B"/>
    <w:rsid w:val="00DE3DDC"/>
    <w:rsid w:val="00DE4B6E"/>
    <w:rsid w:val="00DE4E16"/>
    <w:rsid w:val="00DE518F"/>
    <w:rsid w:val="00DE617E"/>
    <w:rsid w:val="00DE6BD9"/>
    <w:rsid w:val="00DE6F17"/>
    <w:rsid w:val="00DE7B0E"/>
    <w:rsid w:val="00DF2935"/>
    <w:rsid w:val="00DF2B8B"/>
    <w:rsid w:val="00DF33A2"/>
    <w:rsid w:val="00DF35A3"/>
    <w:rsid w:val="00DF3DC4"/>
    <w:rsid w:val="00DF4F5B"/>
    <w:rsid w:val="00DF4FB4"/>
    <w:rsid w:val="00DF547F"/>
    <w:rsid w:val="00DF774D"/>
    <w:rsid w:val="00E01AFB"/>
    <w:rsid w:val="00E02450"/>
    <w:rsid w:val="00E061BD"/>
    <w:rsid w:val="00E06E6C"/>
    <w:rsid w:val="00E07D62"/>
    <w:rsid w:val="00E11B26"/>
    <w:rsid w:val="00E120FB"/>
    <w:rsid w:val="00E124D9"/>
    <w:rsid w:val="00E13769"/>
    <w:rsid w:val="00E14BA2"/>
    <w:rsid w:val="00E154D4"/>
    <w:rsid w:val="00E15A22"/>
    <w:rsid w:val="00E15C10"/>
    <w:rsid w:val="00E17552"/>
    <w:rsid w:val="00E177E4"/>
    <w:rsid w:val="00E17A0F"/>
    <w:rsid w:val="00E20803"/>
    <w:rsid w:val="00E20AE2"/>
    <w:rsid w:val="00E21F74"/>
    <w:rsid w:val="00E23269"/>
    <w:rsid w:val="00E23478"/>
    <w:rsid w:val="00E25AB7"/>
    <w:rsid w:val="00E269C8"/>
    <w:rsid w:val="00E26ABE"/>
    <w:rsid w:val="00E26C70"/>
    <w:rsid w:val="00E26F4F"/>
    <w:rsid w:val="00E272C5"/>
    <w:rsid w:val="00E27FFD"/>
    <w:rsid w:val="00E310C6"/>
    <w:rsid w:val="00E319AD"/>
    <w:rsid w:val="00E32297"/>
    <w:rsid w:val="00E32396"/>
    <w:rsid w:val="00E3276C"/>
    <w:rsid w:val="00E34755"/>
    <w:rsid w:val="00E3513E"/>
    <w:rsid w:val="00E35DB9"/>
    <w:rsid w:val="00E35EE6"/>
    <w:rsid w:val="00E37E37"/>
    <w:rsid w:val="00E40FE3"/>
    <w:rsid w:val="00E41E1D"/>
    <w:rsid w:val="00E464C3"/>
    <w:rsid w:val="00E46833"/>
    <w:rsid w:val="00E46C47"/>
    <w:rsid w:val="00E46F27"/>
    <w:rsid w:val="00E5019A"/>
    <w:rsid w:val="00E5055D"/>
    <w:rsid w:val="00E536A4"/>
    <w:rsid w:val="00E53853"/>
    <w:rsid w:val="00E55045"/>
    <w:rsid w:val="00E556CF"/>
    <w:rsid w:val="00E55A88"/>
    <w:rsid w:val="00E55C79"/>
    <w:rsid w:val="00E57F59"/>
    <w:rsid w:val="00E604E6"/>
    <w:rsid w:val="00E62476"/>
    <w:rsid w:val="00E63541"/>
    <w:rsid w:val="00E64052"/>
    <w:rsid w:val="00E663C8"/>
    <w:rsid w:val="00E70164"/>
    <w:rsid w:val="00E70966"/>
    <w:rsid w:val="00E71355"/>
    <w:rsid w:val="00E71C55"/>
    <w:rsid w:val="00E72046"/>
    <w:rsid w:val="00E72C8E"/>
    <w:rsid w:val="00E74C2F"/>
    <w:rsid w:val="00E77A72"/>
    <w:rsid w:val="00E77B08"/>
    <w:rsid w:val="00E77F9F"/>
    <w:rsid w:val="00E8213A"/>
    <w:rsid w:val="00E823AE"/>
    <w:rsid w:val="00E83F5E"/>
    <w:rsid w:val="00E865E5"/>
    <w:rsid w:val="00E86717"/>
    <w:rsid w:val="00E86B5A"/>
    <w:rsid w:val="00E876B1"/>
    <w:rsid w:val="00E9124A"/>
    <w:rsid w:val="00E923D4"/>
    <w:rsid w:val="00E934AD"/>
    <w:rsid w:val="00E93607"/>
    <w:rsid w:val="00E949EB"/>
    <w:rsid w:val="00E95698"/>
    <w:rsid w:val="00E9716F"/>
    <w:rsid w:val="00E975F2"/>
    <w:rsid w:val="00EA04FD"/>
    <w:rsid w:val="00EA078E"/>
    <w:rsid w:val="00EA0B44"/>
    <w:rsid w:val="00EA2184"/>
    <w:rsid w:val="00EA2EDF"/>
    <w:rsid w:val="00EA4571"/>
    <w:rsid w:val="00EA7491"/>
    <w:rsid w:val="00EA75D6"/>
    <w:rsid w:val="00EA7A5A"/>
    <w:rsid w:val="00EB02AC"/>
    <w:rsid w:val="00EB081A"/>
    <w:rsid w:val="00EB0BEA"/>
    <w:rsid w:val="00EB10DF"/>
    <w:rsid w:val="00EB2843"/>
    <w:rsid w:val="00EB2936"/>
    <w:rsid w:val="00EB2DE9"/>
    <w:rsid w:val="00EB3D28"/>
    <w:rsid w:val="00EB472C"/>
    <w:rsid w:val="00EB54DD"/>
    <w:rsid w:val="00EB61BA"/>
    <w:rsid w:val="00EB6B8A"/>
    <w:rsid w:val="00EC17EF"/>
    <w:rsid w:val="00EC216E"/>
    <w:rsid w:val="00EC2261"/>
    <w:rsid w:val="00EC2378"/>
    <w:rsid w:val="00EC24D3"/>
    <w:rsid w:val="00EC2820"/>
    <w:rsid w:val="00EC3526"/>
    <w:rsid w:val="00EC4AC8"/>
    <w:rsid w:val="00EC4AE0"/>
    <w:rsid w:val="00EC5432"/>
    <w:rsid w:val="00EC5467"/>
    <w:rsid w:val="00EC672D"/>
    <w:rsid w:val="00EC6865"/>
    <w:rsid w:val="00EC6BDD"/>
    <w:rsid w:val="00EC7922"/>
    <w:rsid w:val="00ED000E"/>
    <w:rsid w:val="00ED1304"/>
    <w:rsid w:val="00ED1FFE"/>
    <w:rsid w:val="00ED2476"/>
    <w:rsid w:val="00ED3DFD"/>
    <w:rsid w:val="00ED3EF2"/>
    <w:rsid w:val="00ED4312"/>
    <w:rsid w:val="00ED4735"/>
    <w:rsid w:val="00ED56F9"/>
    <w:rsid w:val="00ED5CA5"/>
    <w:rsid w:val="00ED5DA0"/>
    <w:rsid w:val="00ED78D4"/>
    <w:rsid w:val="00EE56F0"/>
    <w:rsid w:val="00EE5810"/>
    <w:rsid w:val="00EE62DB"/>
    <w:rsid w:val="00EE6D9C"/>
    <w:rsid w:val="00EF0190"/>
    <w:rsid w:val="00EF097D"/>
    <w:rsid w:val="00EF1D53"/>
    <w:rsid w:val="00EF307D"/>
    <w:rsid w:val="00EF3717"/>
    <w:rsid w:val="00EF386E"/>
    <w:rsid w:val="00EF3CB1"/>
    <w:rsid w:val="00EF5E59"/>
    <w:rsid w:val="00EF7DC1"/>
    <w:rsid w:val="00F00192"/>
    <w:rsid w:val="00F00590"/>
    <w:rsid w:val="00F006AF"/>
    <w:rsid w:val="00F00E29"/>
    <w:rsid w:val="00F016ED"/>
    <w:rsid w:val="00F02B6F"/>
    <w:rsid w:val="00F02EE8"/>
    <w:rsid w:val="00F03A04"/>
    <w:rsid w:val="00F03AFE"/>
    <w:rsid w:val="00F03E4E"/>
    <w:rsid w:val="00F05E69"/>
    <w:rsid w:val="00F06298"/>
    <w:rsid w:val="00F06363"/>
    <w:rsid w:val="00F074A9"/>
    <w:rsid w:val="00F10830"/>
    <w:rsid w:val="00F10BC0"/>
    <w:rsid w:val="00F1188B"/>
    <w:rsid w:val="00F12382"/>
    <w:rsid w:val="00F12EAB"/>
    <w:rsid w:val="00F1439C"/>
    <w:rsid w:val="00F14AA6"/>
    <w:rsid w:val="00F1574B"/>
    <w:rsid w:val="00F17CEB"/>
    <w:rsid w:val="00F20056"/>
    <w:rsid w:val="00F21C98"/>
    <w:rsid w:val="00F21D89"/>
    <w:rsid w:val="00F220C7"/>
    <w:rsid w:val="00F2278A"/>
    <w:rsid w:val="00F2303A"/>
    <w:rsid w:val="00F241C5"/>
    <w:rsid w:val="00F24E15"/>
    <w:rsid w:val="00F24E81"/>
    <w:rsid w:val="00F2548B"/>
    <w:rsid w:val="00F2706E"/>
    <w:rsid w:val="00F27514"/>
    <w:rsid w:val="00F276DA"/>
    <w:rsid w:val="00F27C0B"/>
    <w:rsid w:val="00F30800"/>
    <w:rsid w:val="00F31591"/>
    <w:rsid w:val="00F3235F"/>
    <w:rsid w:val="00F32B1E"/>
    <w:rsid w:val="00F32CD7"/>
    <w:rsid w:val="00F32D54"/>
    <w:rsid w:val="00F33914"/>
    <w:rsid w:val="00F346FE"/>
    <w:rsid w:val="00F35A8B"/>
    <w:rsid w:val="00F35AE4"/>
    <w:rsid w:val="00F35CC0"/>
    <w:rsid w:val="00F35FA9"/>
    <w:rsid w:val="00F371CA"/>
    <w:rsid w:val="00F40621"/>
    <w:rsid w:val="00F46A94"/>
    <w:rsid w:val="00F47746"/>
    <w:rsid w:val="00F47AA2"/>
    <w:rsid w:val="00F51652"/>
    <w:rsid w:val="00F528D0"/>
    <w:rsid w:val="00F5295C"/>
    <w:rsid w:val="00F52EEC"/>
    <w:rsid w:val="00F535BD"/>
    <w:rsid w:val="00F544A8"/>
    <w:rsid w:val="00F56219"/>
    <w:rsid w:val="00F575B2"/>
    <w:rsid w:val="00F579B4"/>
    <w:rsid w:val="00F60F90"/>
    <w:rsid w:val="00F62698"/>
    <w:rsid w:val="00F62AA4"/>
    <w:rsid w:val="00F6331E"/>
    <w:rsid w:val="00F63801"/>
    <w:rsid w:val="00F64667"/>
    <w:rsid w:val="00F64D05"/>
    <w:rsid w:val="00F654B8"/>
    <w:rsid w:val="00F661C9"/>
    <w:rsid w:val="00F661E2"/>
    <w:rsid w:val="00F66D3E"/>
    <w:rsid w:val="00F66F3D"/>
    <w:rsid w:val="00F670B5"/>
    <w:rsid w:val="00F6773B"/>
    <w:rsid w:val="00F67AAF"/>
    <w:rsid w:val="00F709AA"/>
    <w:rsid w:val="00F70A6C"/>
    <w:rsid w:val="00F70F8C"/>
    <w:rsid w:val="00F71BE2"/>
    <w:rsid w:val="00F73213"/>
    <w:rsid w:val="00F7364B"/>
    <w:rsid w:val="00F7568E"/>
    <w:rsid w:val="00F75DF1"/>
    <w:rsid w:val="00F77B65"/>
    <w:rsid w:val="00F8065C"/>
    <w:rsid w:val="00F80ED7"/>
    <w:rsid w:val="00F824DB"/>
    <w:rsid w:val="00F83FD6"/>
    <w:rsid w:val="00F8455A"/>
    <w:rsid w:val="00F84C0E"/>
    <w:rsid w:val="00F84DA3"/>
    <w:rsid w:val="00F8544E"/>
    <w:rsid w:val="00F85DEC"/>
    <w:rsid w:val="00F85EA8"/>
    <w:rsid w:val="00F86819"/>
    <w:rsid w:val="00F87605"/>
    <w:rsid w:val="00F87829"/>
    <w:rsid w:val="00F90C25"/>
    <w:rsid w:val="00F9135C"/>
    <w:rsid w:val="00F92508"/>
    <w:rsid w:val="00F93061"/>
    <w:rsid w:val="00F935A0"/>
    <w:rsid w:val="00F93CC3"/>
    <w:rsid w:val="00F9432F"/>
    <w:rsid w:val="00F96888"/>
    <w:rsid w:val="00F97093"/>
    <w:rsid w:val="00F971D2"/>
    <w:rsid w:val="00FA3F6F"/>
    <w:rsid w:val="00FA4DC0"/>
    <w:rsid w:val="00FA54DA"/>
    <w:rsid w:val="00FA57D9"/>
    <w:rsid w:val="00FA5CD0"/>
    <w:rsid w:val="00FA5D8A"/>
    <w:rsid w:val="00FA76C8"/>
    <w:rsid w:val="00FA7FD7"/>
    <w:rsid w:val="00FA7FDD"/>
    <w:rsid w:val="00FB0221"/>
    <w:rsid w:val="00FB044D"/>
    <w:rsid w:val="00FB1A06"/>
    <w:rsid w:val="00FB2AC5"/>
    <w:rsid w:val="00FB305D"/>
    <w:rsid w:val="00FB35B5"/>
    <w:rsid w:val="00FB390E"/>
    <w:rsid w:val="00FB447A"/>
    <w:rsid w:val="00FB6F36"/>
    <w:rsid w:val="00FB741B"/>
    <w:rsid w:val="00FC0326"/>
    <w:rsid w:val="00FC0B1F"/>
    <w:rsid w:val="00FC12F3"/>
    <w:rsid w:val="00FC2586"/>
    <w:rsid w:val="00FC26BA"/>
    <w:rsid w:val="00FC363B"/>
    <w:rsid w:val="00FC3C43"/>
    <w:rsid w:val="00FC4CCF"/>
    <w:rsid w:val="00FC77B4"/>
    <w:rsid w:val="00FD08B6"/>
    <w:rsid w:val="00FD0FA2"/>
    <w:rsid w:val="00FD1F1C"/>
    <w:rsid w:val="00FD3A98"/>
    <w:rsid w:val="00FD4181"/>
    <w:rsid w:val="00FD44B7"/>
    <w:rsid w:val="00FD4BD9"/>
    <w:rsid w:val="00FD4D0A"/>
    <w:rsid w:val="00FD4E5F"/>
    <w:rsid w:val="00FD4E6D"/>
    <w:rsid w:val="00FD5A4C"/>
    <w:rsid w:val="00FD642C"/>
    <w:rsid w:val="00FD6599"/>
    <w:rsid w:val="00FD6D2F"/>
    <w:rsid w:val="00FD71D4"/>
    <w:rsid w:val="00FD7BE1"/>
    <w:rsid w:val="00FD7D98"/>
    <w:rsid w:val="00FE0326"/>
    <w:rsid w:val="00FE0890"/>
    <w:rsid w:val="00FE0FAD"/>
    <w:rsid w:val="00FE23F5"/>
    <w:rsid w:val="00FE2468"/>
    <w:rsid w:val="00FE2525"/>
    <w:rsid w:val="00FE35E5"/>
    <w:rsid w:val="00FE4842"/>
    <w:rsid w:val="00FE4A83"/>
    <w:rsid w:val="00FE52A1"/>
    <w:rsid w:val="00FE56EC"/>
    <w:rsid w:val="00FE59EE"/>
    <w:rsid w:val="00FE6F1D"/>
    <w:rsid w:val="00FE7545"/>
    <w:rsid w:val="00FF1554"/>
    <w:rsid w:val="00FF2C95"/>
    <w:rsid w:val="00FF2D44"/>
    <w:rsid w:val="00FF2FD4"/>
    <w:rsid w:val="00FF3593"/>
    <w:rsid w:val="00FF7BAC"/>
    <w:rsid w:val="00FF7D34"/>
    <w:rsid w:val="00FFCBAC"/>
    <w:rsid w:val="01017151"/>
    <w:rsid w:val="0117CFB1"/>
    <w:rsid w:val="0129DB4C"/>
    <w:rsid w:val="013D7403"/>
    <w:rsid w:val="013ECE4E"/>
    <w:rsid w:val="0161B436"/>
    <w:rsid w:val="017C7AC2"/>
    <w:rsid w:val="0180E1F3"/>
    <w:rsid w:val="0192E1B8"/>
    <w:rsid w:val="01AF5CE1"/>
    <w:rsid w:val="01B020AF"/>
    <w:rsid w:val="01BE5B96"/>
    <w:rsid w:val="01CEDE32"/>
    <w:rsid w:val="01E24930"/>
    <w:rsid w:val="021CC2E3"/>
    <w:rsid w:val="021FD3E6"/>
    <w:rsid w:val="0232E5F5"/>
    <w:rsid w:val="02333351"/>
    <w:rsid w:val="0240B1F9"/>
    <w:rsid w:val="02446E28"/>
    <w:rsid w:val="02482CCE"/>
    <w:rsid w:val="028B1FEC"/>
    <w:rsid w:val="0299A3CF"/>
    <w:rsid w:val="02BCEE5E"/>
    <w:rsid w:val="02D09828"/>
    <w:rsid w:val="02E7253C"/>
    <w:rsid w:val="03021E99"/>
    <w:rsid w:val="0303EF99"/>
    <w:rsid w:val="03146BBA"/>
    <w:rsid w:val="0318A532"/>
    <w:rsid w:val="03503103"/>
    <w:rsid w:val="0371FE26"/>
    <w:rsid w:val="038666A6"/>
    <w:rsid w:val="038A948B"/>
    <w:rsid w:val="0395328A"/>
    <w:rsid w:val="0399769A"/>
    <w:rsid w:val="039988A8"/>
    <w:rsid w:val="03999340"/>
    <w:rsid w:val="03D28F87"/>
    <w:rsid w:val="03E61213"/>
    <w:rsid w:val="03E94B4F"/>
    <w:rsid w:val="03FF947F"/>
    <w:rsid w:val="0400FFDD"/>
    <w:rsid w:val="042AFE6A"/>
    <w:rsid w:val="043290E6"/>
    <w:rsid w:val="0435CA22"/>
    <w:rsid w:val="044542AE"/>
    <w:rsid w:val="0453C691"/>
    <w:rsid w:val="045A8527"/>
    <w:rsid w:val="045CCCDC"/>
    <w:rsid w:val="04623FDC"/>
    <w:rsid w:val="047ECBD5"/>
    <w:rsid w:val="047F0FB9"/>
    <w:rsid w:val="048EC28C"/>
    <w:rsid w:val="049E9BA2"/>
    <w:rsid w:val="04A9EDBF"/>
    <w:rsid w:val="04B828A6"/>
    <w:rsid w:val="04CCE4BA"/>
    <w:rsid w:val="04F99639"/>
    <w:rsid w:val="051F7480"/>
    <w:rsid w:val="0524498D"/>
    <w:rsid w:val="053017DF"/>
    <w:rsid w:val="0555DC2E"/>
    <w:rsid w:val="05644EC9"/>
    <w:rsid w:val="05648C32"/>
    <w:rsid w:val="05649E40"/>
    <w:rsid w:val="056B9F68"/>
    <w:rsid w:val="0577E780"/>
    <w:rsid w:val="0586DAA2"/>
    <w:rsid w:val="059A2F75"/>
    <w:rsid w:val="05A58097"/>
    <w:rsid w:val="05A6FE03"/>
    <w:rsid w:val="05BD05AD"/>
    <w:rsid w:val="05C18DA1"/>
    <w:rsid w:val="05C45AC0"/>
    <w:rsid w:val="05CD5A90"/>
    <w:rsid w:val="05D6433A"/>
    <w:rsid w:val="05F55063"/>
    <w:rsid w:val="064B1AF5"/>
    <w:rsid w:val="0667D5A2"/>
    <w:rsid w:val="067273A1"/>
    <w:rsid w:val="0676D457"/>
    <w:rsid w:val="067CD9B7"/>
    <w:rsid w:val="069AD304"/>
    <w:rsid w:val="069DDD8C"/>
    <w:rsid w:val="06DB2FF1"/>
    <w:rsid w:val="06DCA1CA"/>
    <w:rsid w:val="06F79B27"/>
    <w:rsid w:val="06F94B64"/>
    <w:rsid w:val="0718ED78"/>
    <w:rsid w:val="0725C22A"/>
    <w:rsid w:val="0745D8EC"/>
    <w:rsid w:val="074EDF37"/>
    <w:rsid w:val="075072CE"/>
    <w:rsid w:val="075318AF"/>
    <w:rsid w:val="077D284F"/>
    <w:rsid w:val="077D32E7"/>
    <w:rsid w:val="0780D4E7"/>
    <w:rsid w:val="078910E9"/>
    <w:rsid w:val="07E48E71"/>
    <w:rsid w:val="07F58BDF"/>
    <w:rsid w:val="08183EF6"/>
    <w:rsid w:val="081C1A42"/>
    <w:rsid w:val="081F12BC"/>
    <w:rsid w:val="0829F6BA"/>
    <w:rsid w:val="0836E6A4"/>
    <w:rsid w:val="0852496A"/>
    <w:rsid w:val="0852B8A9"/>
    <w:rsid w:val="085DB1C3"/>
    <w:rsid w:val="0867057E"/>
    <w:rsid w:val="086D0463"/>
    <w:rsid w:val="086FDD15"/>
    <w:rsid w:val="08703D9F"/>
    <w:rsid w:val="08809D1A"/>
    <w:rsid w:val="08B678AE"/>
    <w:rsid w:val="08BA94B8"/>
    <w:rsid w:val="08BCBC72"/>
    <w:rsid w:val="08C0FA07"/>
    <w:rsid w:val="08C9D819"/>
    <w:rsid w:val="08D16678"/>
    <w:rsid w:val="08E51137"/>
    <w:rsid w:val="08F70354"/>
    <w:rsid w:val="08F8F612"/>
    <w:rsid w:val="08FC5AA9"/>
    <w:rsid w:val="08FE6F8D"/>
    <w:rsid w:val="0932BBA7"/>
    <w:rsid w:val="0937887A"/>
    <w:rsid w:val="094134F2"/>
    <w:rsid w:val="095280DC"/>
    <w:rsid w:val="096E1C49"/>
    <w:rsid w:val="09870CF3"/>
    <w:rsid w:val="099EC246"/>
    <w:rsid w:val="09A8A18F"/>
    <w:rsid w:val="09C2D71E"/>
    <w:rsid w:val="09EB7E82"/>
    <w:rsid w:val="0A097E4A"/>
    <w:rsid w:val="0A4FC3F1"/>
    <w:rsid w:val="0A52C3E1"/>
    <w:rsid w:val="0A7B72BB"/>
    <w:rsid w:val="0AC0DD06"/>
    <w:rsid w:val="0ADE28B0"/>
    <w:rsid w:val="0AE76B69"/>
    <w:rsid w:val="0B42A76B"/>
    <w:rsid w:val="0B42BD96"/>
    <w:rsid w:val="0B5DAB60"/>
    <w:rsid w:val="0B72A4DD"/>
    <w:rsid w:val="0B765175"/>
    <w:rsid w:val="0B803DB4"/>
    <w:rsid w:val="0BAA2A33"/>
    <w:rsid w:val="0BC19260"/>
    <w:rsid w:val="0BF2F71B"/>
    <w:rsid w:val="0C100339"/>
    <w:rsid w:val="0C213795"/>
    <w:rsid w:val="0C22505A"/>
    <w:rsid w:val="0C4B40BA"/>
    <w:rsid w:val="0C5F9DA7"/>
    <w:rsid w:val="0C6B80C1"/>
    <w:rsid w:val="0C6C9FBE"/>
    <w:rsid w:val="0C9AB3EA"/>
    <w:rsid w:val="0CAAB11C"/>
    <w:rsid w:val="0CB81B3F"/>
    <w:rsid w:val="0CBB1097"/>
    <w:rsid w:val="0CBF54A7"/>
    <w:rsid w:val="0CC6EE99"/>
    <w:rsid w:val="0CEF632C"/>
    <w:rsid w:val="0CF27FC2"/>
    <w:rsid w:val="0CF3F6B3"/>
    <w:rsid w:val="0CF72FEF"/>
    <w:rsid w:val="0D09F6E6"/>
    <w:rsid w:val="0D283EB0"/>
    <w:rsid w:val="0D3004F8"/>
    <w:rsid w:val="0D360A58"/>
    <w:rsid w:val="0D38E30A"/>
    <w:rsid w:val="0D407586"/>
    <w:rsid w:val="0D4B302B"/>
    <w:rsid w:val="0D5D62C1"/>
    <w:rsid w:val="0D6AB7F7"/>
    <w:rsid w:val="0D74DF41"/>
    <w:rsid w:val="0D7DCE66"/>
    <w:rsid w:val="0D836335"/>
    <w:rsid w:val="0D943ED4"/>
    <w:rsid w:val="0DBB4809"/>
    <w:rsid w:val="0DD9732C"/>
    <w:rsid w:val="0DD9B095"/>
    <w:rsid w:val="0DECCE7A"/>
    <w:rsid w:val="0DF2CD5F"/>
    <w:rsid w:val="0DFC63AC"/>
    <w:rsid w:val="0E08701F"/>
    <w:rsid w:val="0E188066"/>
    <w:rsid w:val="0E19F33A"/>
    <w:rsid w:val="0E25B496"/>
    <w:rsid w:val="0E26040D"/>
    <w:rsid w:val="0E306F3B"/>
    <w:rsid w:val="0E3AA798"/>
    <w:rsid w:val="0E4B568A"/>
    <w:rsid w:val="0E723369"/>
    <w:rsid w:val="0E82ECF3"/>
    <w:rsid w:val="0EE2E3BA"/>
    <w:rsid w:val="0EEEE27F"/>
    <w:rsid w:val="0EF34335"/>
    <w:rsid w:val="0EF4E7DF"/>
    <w:rsid w:val="0EF63792"/>
    <w:rsid w:val="0EFF1C38"/>
    <w:rsid w:val="0F06B3B3"/>
    <w:rsid w:val="0F0FE13C"/>
    <w:rsid w:val="0F189C2D"/>
    <w:rsid w:val="0F26D714"/>
    <w:rsid w:val="0F381D7E"/>
    <w:rsid w:val="0F590A2D"/>
    <w:rsid w:val="0F687F97"/>
    <w:rsid w:val="0F890A16"/>
    <w:rsid w:val="0F951EED"/>
    <w:rsid w:val="0F9C95BE"/>
    <w:rsid w:val="0FB8A60E"/>
    <w:rsid w:val="0FD3CAEA"/>
    <w:rsid w:val="0FD63A90"/>
    <w:rsid w:val="0FF6AD68"/>
    <w:rsid w:val="0FF840FF"/>
    <w:rsid w:val="0FF9A1C5"/>
    <w:rsid w:val="0FFFC8E3"/>
    <w:rsid w:val="100E90AA"/>
    <w:rsid w:val="1026B155"/>
    <w:rsid w:val="102F7D59"/>
    <w:rsid w:val="104C47B6"/>
    <w:rsid w:val="105CC3D7"/>
    <w:rsid w:val="106BC907"/>
    <w:rsid w:val="10B4D135"/>
    <w:rsid w:val="10C3FDA3"/>
    <w:rsid w:val="10D00E76"/>
    <w:rsid w:val="10E1CEB7"/>
    <w:rsid w:val="10E1E0C5"/>
    <w:rsid w:val="10E1EB5D"/>
    <w:rsid w:val="1113AF37"/>
    <w:rsid w:val="112CB9F3"/>
    <w:rsid w:val="1164832D"/>
    <w:rsid w:val="117AE903"/>
    <w:rsid w:val="117E223F"/>
    <w:rsid w:val="11A6D340"/>
    <w:rsid w:val="11AB9418"/>
    <w:rsid w:val="11BDC076"/>
    <w:rsid w:val="11C3192E"/>
    <w:rsid w:val="11C463E2"/>
    <w:rsid w:val="11D4A69E"/>
    <w:rsid w:val="11D4F615"/>
    <w:rsid w:val="11E55590"/>
    <w:rsid w:val="11E9C1D9"/>
    <w:rsid w:val="11EBEBED"/>
    <w:rsid w:val="11F1AA47"/>
    <w:rsid w:val="122741F7"/>
    <w:rsid w:val="124C0E0F"/>
    <w:rsid w:val="12602813"/>
    <w:rsid w:val="12786FFC"/>
    <w:rsid w:val="12816439"/>
    <w:rsid w:val="12A51F02"/>
    <w:rsid w:val="12ACA6E6"/>
    <w:rsid w:val="12ACF65D"/>
    <w:rsid w:val="12BB18BB"/>
    <w:rsid w:val="12BBC241"/>
    <w:rsid w:val="12C03F9D"/>
    <w:rsid w:val="12C199E8"/>
    <w:rsid w:val="12EBB420"/>
    <w:rsid w:val="13078FF8"/>
    <w:rsid w:val="131291B7"/>
    <w:rsid w:val="13173FC9"/>
    <w:rsid w:val="13232EDE"/>
    <w:rsid w:val="13360123"/>
    <w:rsid w:val="13398FB5"/>
    <w:rsid w:val="133B284B"/>
    <w:rsid w:val="134ED632"/>
    <w:rsid w:val="13518922"/>
    <w:rsid w:val="136A50C5"/>
    <w:rsid w:val="138C7B10"/>
    <w:rsid w:val="139E289F"/>
    <w:rsid w:val="139F8E7D"/>
    <w:rsid w:val="13B1939D"/>
    <w:rsid w:val="13CC32FC"/>
    <w:rsid w:val="13D3FDB8"/>
    <w:rsid w:val="13F09BBF"/>
    <w:rsid w:val="14102228"/>
    <w:rsid w:val="1424F9E7"/>
    <w:rsid w:val="1437B742"/>
    <w:rsid w:val="14724080"/>
    <w:rsid w:val="149CAA54"/>
    <w:rsid w:val="14A63C84"/>
    <w:rsid w:val="14D16906"/>
    <w:rsid w:val="14D2FC9D"/>
    <w:rsid w:val="14E893CA"/>
    <w:rsid w:val="14EF8731"/>
    <w:rsid w:val="152CE68E"/>
    <w:rsid w:val="153BC385"/>
    <w:rsid w:val="1542DE79"/>
    <w:rsid w:val="154CA44D"/>
    <w:rsid w:val="1568C107"/>
    <w:rsid w:val="156D49F6"/>
    <w:rsid w:val="1579810C"/>
    <w:rsid w:val="15919B3C"/>
    <w:rsid w:val="1592F7E5"/>
    <w:rsid w:val="15A973E6"/>
    <w:rsid w:val="15AF5D9B"/>
    <w:rsid w:val="15AF72CB"/>
    <w:rsid w:val="15B10662"/>
    <w:rsid w:val="15B83532"/>
    <w:rsid w:val="15C1AABC"/>
    <w:rsid w:val="15C2CE19"/>
    <w:rsid w:val="15C8F537"/>
    <w:rsid w:val="15D1D9DD"/>
    <w:rsid w:val="15DF3E67"/>
    <w:rsid w:val="16362350"/>
    <w:rsid w:val="16427C24"/>
    <w:rsid w:val="164F1261"/>
    <w:rsid w:val="1656CD16"/>
    <w:rsid w:val="166F3C3D"/>
    <w:rsid w:val="16A3A5F8"/>
    <w:rsid w:val="16ACDE19"/>
    <w:rsid w:val="16AE3447"/>
    <w:rsid w:val="16D0D133"/>
    <w:rsid w:val="16E71A63"/>
    <w:rsid w:val="16E757CC"/>
    <w:rsid w:val="16EA3B16"/>
    <w:rsid w:val="16FCCC1B"/>
    <w:rsid w:val="17023483"/>
    <w:rsid w:val="17098996"/>
    <w:rsid w:val="17266506"/>
    <w:rsid w:val="174F3F3B"/>
    <w:rsid w:val="175CEE3D"/>
    <w:rsid w:val="175F0321"/>
    <w:rsid w:val="176B515D"/>
    <w:rsid w:val="178FB8CE"/>
    <w:rsid w:val="17981C0E"/>
    <w:rsid w:val="17C81980"/>
    <w:rsid w:val="17DA01FA"/>
    <w:rsid w:val="17E83CE1"/>
    <w:rsid w:val="17EC071A"/>
    <w:rsid w:val="18093523"/>
    <w:rsid w:val="180FFA34"/>
    <w:rsid w:val="1820348C"/>
    <w:rsid w:val="182680CD"/>
    <w:rsid w:val="182991D0"/>
    <w:rsid w:val="1868BCE5"/>
    <w:rsid w:val="186E88BF"/>
    <w:rsid w:val="18762D49"/>
    <w:rsid w:val="18778E0F"/>
    <w:rsid w:val="189E8631"/>
    <w:rsid w:val="18BAFCFA"/>
    <w:rsid w:val="18F36905"/>
    <w:rsid w:val="190BDC83"/>
    <w:rsid w:val="190DAD83"/>
    <w:rsid w:val="1911BEC2"/>
    <w:rsid w:val="191E29A4"/>
    <w:rsid w:val="1933608A"/>
    <w:rsid w:val="195758BC"/>
    <w:rsid w:val="19585B56"/>
    <w:rsid w:val="1959EEED"/>
    <w:rsid w:val="196AA877"/>
    <w:rsid w:val="19A33484"/>
    <w:rsid w:val="19F53865"/>
    <w:rsid w:val="1A0F46B6"/>
    <w:rsid w:val="1A1E23AD"/>
    <w:rsid w:val="1A3AD7DF"/>
    <w:rsid w:val="1A7E6275"/>
    <w:rsid w:val="1A81CB29"/>
    <w:rsid w:val="1A8C06DF"/>
    <w:rsid w:val="1A8D93FB"/>
    <w:rsid w:val="1A94FB1C"/>
    <w:rsid w:val="1A960C6B"/>
    <w:rsid w:val="1AA69EB7"/>
    <w:rsid w:val="1AABD44E"/>
    <w:rsid w:val="1AC62683"/>
    <w:rsid w:val="1ACAB38F"/>
    <w:rsid w:val="1AD0D595"/>
    <w:rsid w:val="1AD53B63"/>
    <w:rsid w:val="1AE1B6C9"/>
    <w:rsid w:val="1B1AFBA0"/>
    <w:rsid w:val="1B29326A"/>
    <w:rsid w:val="1B306663"/>
    <w:rsid w:val="1B46FD03"/>
    <w:rsid w:val="1B60D883"/>
    <w:rsid w:val="1B652EA1"/>
    <w:rsid w:val="1B66C238"/>
    <w:rsid w:val="1B6E0CB3"/>
    <w:rsid w:val="1B755D52"/>
    <w:rsid w:val="1B7D7CAE"/>
    <w:rsid w:val="1B82FFB5"/>
    <w:rsid w:val="1B8F48D9"/>
    <w:rsid w:val="1B90988C"/>
    <w:rsid w:val="1B99C615"/>
    <w:rsid w:val="1BC7F6A4"/>
    <w:rsid w:val="1BE12999"/>
    <w:rsid w:val="1C2572E5"/>
    <w:rsid w:val="1C2AEC60"/>
    <w:rsid w:val="1C2C9C9D"/>
    <w:rsid w:val="1C496B17"/>
    <w:rsid w:val="1C4C0BE0"/>
    <w:rsid w:val="1C60F44A"/>
    <w:rsid w:val="1C62A487"/>
    <w:rsid w:val="1C6FE34F"/>
    <w:rsid w:val="1C8C9106"/>
    <w:rsid w:val="1C8E03DA"/>
    <w:rsid w:val="1C92B30C"/>
    <w:rsid w:val="1C96EC84"/>
    <w:rsid w:val="1CABEA1E"/>
    <w:rsid w:val="1CB07988"/>
    <w:rsid w:val="1CD182DD"/>
    <w:rsid w:val="1D03094E"/>
    <w:rsid w:val="1D07DE5B"/>
    <w:rsid w:val="1D13A632"/>
    <w:rsid w:val="1D1E92AD"/>
    <w:rsid w:val="1D2F8014"/>
    <w:rsid w:val="1D48003D"/>
    <w:rsid w:val="1D4F7613"/>
    <w:rsid w:val="1D86F0D1"/>
    <w:rsid w:val="1D891565"/>
    <w:rsid w:val="1D92CED3"/>
    <w:rsid w:val="1D94626A"/>
    <w:rsid w:val="1D949FD3"/>
    <w:rsid w:val="1DBCC5EA"/>
    <w:rsid w:val="1E751210"/>
    <w:rsid w:val="1E7B392E"/>
    <w:rsid w:val="1E8433E6"/>
    <w:rsid w:val="1E8DFD04"/>
    <w:rsid w:val="1E91B017"/>
    <w:rsid w:val="1EA0A434"/>
    <w:rsid w:val="1EBD423B"/>
    <w:rsid w:val="1EC34120"/>
    <w:rsid w:val="1EC67A5C"/>
    <w:rsid w:val="1EF86991"/>
    <w:rsid w:val="1F009A00"/>
    <w:rsid w:val="1F082D77"/>
    <w:rsid w:val="1F12F92F"/>
    <w:rsid w:val="1F296DBA"/>
    <w:rsid w:val="1F31286F"/>
    <w:rsid w:val="1F3A0264"/>
    <w:rsid w:val="1F60C7B5"/>
    <w:rsid w:val="1F65EE7C"/>
    <w:rsid w:val="1F6F9A14"/>
    <w:rsid w:val="1F7143D6"/>
    <w:rsid w:val="1F7287F6"/>
    <w:rsid w:val="1FA88030"/>
    <w:rsid w:val="1FA8BD99"/>
    <w:rsid w:val="1FB1635A"/>
    <w:rsid w:val="1FCAEF63"/>
    <w:rsid w:val="1FCC9508"/>
    <w:rsid w:val="1FD95D1B"/>
    <w:rsid w:val="1FF4FF03"/>
    <w:rsid w:val="200897BA"/>
    <w:rsid w:val="201E3764"/>
    <w:rsid w:val="202BDBCE"/>
    <w:rsid w:val="2052D970"/>
    <w:rsid w:val="205981DB"/>
    <w:rsid w:val="206B86FB"/>
    <w:rsid w:val="206FD69E"/>
    <w:rsid w:val="209A0D7C"/>
    <w:rsid w:val="209B67C7"/>
    <w:rsid w:val="20CD2689"/>
    <w:rsid w:val="20DBCB2F"/>
    <w:rsid w:val="20EA4F12"/>
    <w:rsid w:val="2109293B"/>
    <w:rsid w:val="2122725B"/>
    <w:rsid w:val="21394B3E"/>
    <w:rsid w:val="2139F6EE"/>
    <w:rsid w:val="214C5EDA"/>
    <w:rsid w:val="21800F5F"/>
    <w:rsid w:val="21AAC10F"/>
    <w:rsid w:val="21B3E81D"/>
    <w:rsid w:val="21CED5E7"/>
    <w:rsid w:val="21D3C79A"/>
    <w:rsid w:val="21FB6953"/>
    <w:rsid w:val="2217F54C"/>
    <w:rsid w:val="2219BAA8"/>
    <w:rsid w:val="221B54BA"/>
    <w:rsid w:val="22215C06"/>
    <w:rsid w:val="22223EAB"/>
    <w:rsid w:val="222619F7"/>
    <w:rsid w:val="22455DDF"/>
    <w:rsid w:val="224FA74F"/>
    <w:rsid w:val="2254FEA4"/>
    <w:rsid w:val="22B12B32"/>
    <w:rsid w:val="22B46F06"/>
    <w:rsid w:val="22C373F3"/>
    <w:rsid w:val="22E149E5"/>
    <w:rsid w:val="22EB2398"/>
    <w:rsid w:val="22F6168E"/>
    <w:rsid w:val="22FC3DAC"/>
    <w:rsid w:val="22FD3DE8"/>
    <w:rsid w:val="22FDB49D"/>
    <w:rsid w:val="2300EDD9"/>
    <w:rsid w:val="2304FF18"/>
    <w:rsid w:val="2329842A"/>
    <w:rsid w:val="233FC842"/>
    <w:rsid w:val="2342A0F4"/>
    <w:rsid w:val="2347226D"/>
    <w:rsid w:val="234A3370"/>
    <w:rsid w:val="23680484"/>
    <w:rsid w:val="236D3A1B"/>
    <w:rsid w:val="23976A7E"/>
    <w:rsid w:val="23D416B6"/>
    <w:rsid w:val="23E93771"/>
    <w:rsid w:val="23EA9837"/>
    <w:rsid w:val="23F68C64"/>
    <w:rsid w:val="24062196"/>
    <w:rsid w:val="2409FCE2"/>
    <w:rsid w:val="241FDC35"/>
    <w:rsid w:val="24205C3D"/>
    <w:rsid w:val="242D2ACB"/>
    <w:rsid w:val="242F7280"/>
    <w:rsid w:val="24326D71"/>
    <w:rsid w:val="24538758"/>
    <w:rsid w:val="245F4454"/>
    <w:rsid w:val="247BF153"/>
    <w:rsid w:val="249BB00D"/>
    <w:rsid w:val="24CE90C9"/>
    <w:rsid w:val="24ECA1A4"/>
    <w:rsid w:val="24F2BCEC"/>
    <w:rsid w:val="24FE9F4E"/>
    <w:rsid w:val="250236B6"/>
    <w:rsid w:val="2510719D"/>
    <w:rsid w:val="25225A17"/>
    <w:rsid w:val="25271B57"/>
    <w:rsid w:val="25345F37"/>
    <w:rsid w:val="2537703A"/>
    <w:rsid w:val="2547FD6E"/>
    <w:rsid w:val="2565EB28"/>
    <w:rsid w:val="256ED8EA"/>
    <w:rsid w:val="259A42D5"/>
    <w:rsid w:val="25CBE4F1"/>
    <w:rsid w:val="25EE5B9A"/>
    <w:rsid w:val="26006B52"/>
    <w:rsid w:val="2601FEE9"/>
    <w:rsid w:val="2604DD1B"/>
    <w:rsid w:val="260F0465"/>
    <w:rsid w:val="2631F646"/>
    <w:rsid w:val="266681C1"/>
    <w:rsid w:val="266ABB39"/>
    <w:rsid w:val="26897CD9"/>
    <w:rsid w:val="26A0A7E0"/>
    <w:rsid w:val="26B57E3C"/>
    <w:rsid w:val="26BCE25E"/>
    <w:rsid w:val="26DCAA92"/>
    <w:rsid w:val="26E77B62"/>
    <w:rsid w:val="26EB9EAF"/>
    <w:rsid w:val="26F7A80C"/>
    <w:rsid w:val="27126E98"/>
    <w:rsid w:val="27175EA3"/>
    <w:rsid w:val="271D6D21"/>
    <w:rsid w:val="2727C89F"/>
    <w:rsid w:val="27322935"/>
    <w:rsid w:val="2738281A"/>
    <w:rsid w:val="273B6156"/>
    <w:rsid w:val="275315E4"/>
    <w:rsid w:val="275D8112"/>
    <w:rsid w:val="2778B3BB"/>
    <w:rsid w:val="27832FFC"/>
    <w:rsid w:val="2784A6ED"/>
    <w:rsid w:val="2790F529"/>
    <w:rsid w:val="279B1DD6"/>
    <w:rsid w:val="27A5DC98"/>
    <w:rsid w:val="27B455E3"/>
    <w:rsid w:val="27B7EC50"/>
    <w:rsid w:val="27DC32FE"/>
    <w:rsid w:val="27E2F310"/>
    <w:rsid w:val="27F44911"/>
    <w:rsid w:val="27FDDF5E"/>
    <w:rsid w:val="28131227"/>
    <w:rsid w:val="286A2366"/>
    <w:rsid w:val="286FDA4A"/>
    <w:rsid w:val="28822DE6"/>
    <w:rsid w:val="289E014D"/>
    <w:rsid w:val="28B664D0"/>
    <w:rsid w:val="28B6A239"/>
    <w:rsid w:val="28F27315"/>
    <w:rsid w:val="28F7969E"/>
    <w:rsid w:val="29019F83"/>
    <w:rsid w:val="290F1BB4"/>
    <w:rsid w:val="29177DA2"/>
    <w:rsid w:val="2922C320"/>
    <w:rsid w:val="292B4723"/>
    <w:rsid w:val="2944E635"/>
    <w:rsid w:val="299F1EA2"/>
    <w:rsid w:val="29B9EBA9"/>
    <w:rsid w:val="29BB5187"/>
    <w:rsid w:val="29CA888D"/>
    <w:rsid w:val="29CEEFBE"/>
    <w:rsid w:val="29DF44A1"/>
    <w:rsid w:val="2A2EB7D1"/>
    <w:rsid w:val="2A49B12E"/>
    <w:rsid w:val="2A5BFE4F"/>
    <w:rsid w:val="2A66EACA"/>
    <w:rsid w:val="2A6AC616"/>
    <w:rsid w:val="2A7B3D38"/>
    <w:rsid w:val="2A8667BB"/>
    <w:rsid w:val="2A962986"/>
    <w:rsid w:val="2AA09B2F"/>
    <w:rsid w:val="2AA9FEAB"/>
    <w:rsid w:val="2AACC34D"/>
    <w:rsid w:val="2AB8CCED"/>
    <w:rsid w:val="2AC921D0"/>
    <w:rsid w:val="2ACF3E56"/>
    <w:rsid w:val="2ADB26F0"/>
    <w:rsid w:val="2ADCBA87"/>
    <w:rsid w:val="2ADCF7F0"/>
    <w:rsid w:val="2B1D77FE"/>
    <w:rsid w:val="2B236C4B"/>
    <w:rsid w:val="2B7290FF"/>
    <w:rsid w:val="2B9A5D07"/>
    <w:rsid w:val="2BA2AB17"/>
    <w:rsid w:val="2BB77C5B"/>
    <w:rsid w:val="2BC1F31C"/>
    <w:rsid w:val="2BCC8C03"/>
    <w:rsid w:val="2BD2B321"/>
    <w:rsid w:val="2BE8FC51"/>
    <w:rsid w:val="2BE9A8F9"/>
    <w:rsid w:val="2BF53367"/>
    <w:rsid w:val="2C012E0F"/>
    <w:rsid w:val="2C031FD2"/>
    <w:rsid w:val="2C088EB5"/>
    <w:rsid w:val="2C237C7F"/>
    <w:rsid w:val="2C296A51"/>
    <w:rsid w:val="2C35DBAE"/>
    <w:rsid w:val="2C4893AE"/>
    <w:rsid w:val="2C49195B"/>
    <w:rsid w:val="2C58D04B"/>
    <w:rsid w:val="2C6DBF30"/>
    <w:rsid w:val="2C84D1AE"/>
    <w:rsid w:val="2C934AF9"/>
    <w:rsid w:val="2CA496E3"/>
    <w:rsid w:val="2CBAE013"/>
    <w:rsid w:val="2CC19316"/>
    <w:rsid w:val="2CC30751"/>
    <w:rsid w:val="2CD5DFEB"/>
    <w:rsid w:val="2CDEFB66"/>
    <w:rsid w:val="2CF115B6"/>
    <w:rsid w:val="2D0DC36D"/>
    <w:rsid w:val="2D3022F0"/>
    <w:rsid w:val="2D3D5720"/>
    <w:rsid w:val="2D3D9489"/>
    <w:rsid w:val="2D50EFD7"/>
    <w:rsid w:val="2D5CD871"/>
    <w:rsid w:val="2D883BE1"/>
    <w:rsid w:val="2D91533F"/>
    <w:rsid w:val="2D91BC03"/>
    <w:rsid w:val="2D98F14E"/>
    <w:rsid w:val="2D9A95F8"/>
    <w:rsid w:val="2DA1D9F8"/>
    <w:rsid w:val="2DA4D9E8"/>
    <w:rsid w:val="2DC4FD49"/>
    <w:rsid w:val="2DD1D76A"/>
    <w:rsid w:val="2DD94A1E"/>
    <w:rsid w:val="2DDB04F3"/>
    <w:rsid w:val="2DE26599"/>
    <w:rsid w:val="2DE3BFE4"/>
    <w:rsid w:val="2DE9B431"/>
    <w:rsid w:val="2DEEAC5F"/>
    <w:rsid w:val="2DF5C504"/>
    <w:rsid w:val="2E00BC17"/>
    <w:rsid w:val="2E2D289C"/>
    <w:rsid w:val="2E303EB7"/>
    <w:rsid w:val="2E39B441"/>
    <w:rsid w:val="2E40DDF9"/>
    <w:rsid w:val="2E518158"/>
    <w:rsid w:val="2E5BA8A2"/>
    <w:rsid w:val="2E6F0E88"/>
    <w:rsid w:val="2E7846A9"/>
    <w:rsid w:val="2EAC8EA6"/>
    <w:rsid w:val="2EC02B7A"/>
    <w:rsid w:val="2EC4BAE4"/>
    <w:rsid w:val="2ECDCFE4"/>
    <w:rsid w:val="2ED06A32"/>
    <w:rsid w:val="2ED253BB"/>
    <w:rsid w:val="2ED472F4"/>
    <w:rsid w:val="2EFC403A"/>
    <w:rsid w:val="2F0D5E6B"/>
    <w:rsid w:val="2F176B6D"/>
    <w:rsid w:val="2F3FDCFF"/>
    <w:rsid w:val="2F4297EF"/>
    <w:rsid w:val="2F5C24F3"/>
    <w:rsid w:val="2F6E7214"/>
    <w:rsid w:val="2F746661"/>
    <w:rsid w:val="2F8C1D66"/>
    <w:rsid w:val="2FB1B3AE"/>
    <w:rsid w:val="2FE33A1F"/>
    <w:rsid w:val="2FFCC723"/>
    <w:rsid w:val="2FFDFA30"/>
    <w:rsid w:val="2FFE0B43"/>
    <w:rsid w:val="300A3146"/>
    <w:rsid w:val="301904A0"/>
    <w:rsid w:val="3030C4C1"/>
    <w:rsid w:val="30417933"/>
    <w:rsid w:val="30460CBA"/>
    <w:rsid w:val="3059C217"/>
    <w:rsid w:val="306E00FB"/>
    <w:rsid w:val="3071DC47"/>
    <w:rsid w:val="3088205F"/>
    <w:rsid w:val="308AF911"/>
    <w:rsid w:val="30928B8D"/>
    <w:rsid w:val="309E9CBE"/>
    <w:rsid w:val="30C6F548"/>
    <w:rsid w:val="30CFE46D"/>
    <w:rsid w:val="30DEF94D"/>
    <w:rsid w:val="30E0608E"/>
    <w:rsid w:val="30E654DB"/>
    <w:rsid w:val="30F3CA91"/>
    <w:rsid w:val="31014939"/>
    <w:rsid w:val="31128294"/>
    <w:rsid w:val="312BC69C"/>
    <w:rsid w:val="313EE481"/>
    <w:rsid w:val="3144E366"/>
    <w:rsid w:val="314DBAFD"/>
    <w:rsid w:val="315A3E2C"/>
    <w:rsid w:val="316A966D"/>
    <w:rsid w:val="316EEC8B"/>
    <w:rsid w:val="3177CA9D"/>
    <w:rsid w:val="31781A14"/>
    <w:rsid w:val="318A17BE"/>
    <w:rsid w:val="3193EC80"/>
    <w:rsid w:val="31A5A893"/>
    <w:rsid w:val="31BC090E"/>
    <w:rsid w:val="31BFBFDB"/>
    <w:rsid w:val="31C44970"/>
    <w:rsid w:val="31D50975"/>
    <w:rsid w:val="31E4082A"/>
    <w:rsid w:val="3234F9C1"/>
    <w:rsid w:val="3244AFB6"/>
    <w:rsid w:val="3245593C"/>
    <w:rsid w:val="3246FDE6"/>
    <w:rsid w:val="32484D99"/>
    <w:rsid w:val="32525FC4"/>
    <w:rsid w:val="325A1FE8"/>
    <w:rsid w:val="32776FAF"/>
    <w:rsid w:val="328A3385"/>
    <w:rsid w:val="32B73107"/>
    <w:rsid w:val="32B7D532"/>
    <w:rsid w:val="32BA420A"/>
    <w:rsid w:val="32C4BF46"/>
    <w:rsid w:val="32E734F4"/>
    <w:rsid w:val="32EEABC5"/>
    <w:rsid w:val="33056017"/>
    <w:rsid w:val="331B1C67"/>
    <w:rsid w:val="3322D71C"/>
    <w:rsid w:val="3325E0F1"/>
    <w:rsid w:val="3328FF25"/>
    <w:rsid w:val="334DF906"/>
    <w:rsid w:val="335933FD"/>
    <w:rsid w:val="3367FBC4"/>
    <w:rsid w:val="336A84FF"/>
    <w:rsid w:val="336C0226"/>
    <w:rsid w:val="337BAAA6"/>
    <w:rsid w:val="339C5371"/>
    <w:rsid w:val="339E2054"/>
    <w:rsid w:val="33C1170C"/>
    <w:rsid w:val="33C89672"/>
    <w:rsid w:val="33CCA6D5"/>
    <w:rsid w:val="33FC7C0E"/>
    <w:rsid w:val="3406E73C"/>
    <w:rsid w:val="340C8286"/>
    <w:rsid w:val="3433E4BE"/>
    <w:rsid w:val="34340164"/>
    <w:rsid w:val="345AC6B5"/>
    <w:rsid w:val="3460F44E"/>
    <w:rsid w:val="3465C53E"/>
    <w:rsid w:val="346617D7"/>
    <w:rsid w:val="347A8152"/>
    <w:rsid w:val="347D9CED"/>
    <w:rsid w:val="348DF1D0"/>
    <w:rsid w:val="349107EB"/>
    <w:rsid w:val="349B6E01"/>
    <w:rsid w:val="34C70025"/>
    <w:rsid w:val="34C938A4"/>
    <w:rsid w:val="34CCFF0A"/>
    <w:rsid w:val="34D03846"/>
    <w:rsid w:val="34D244EE"/>
    <w:rsid w:val="350BB235"/>
    <w:rsid w:val="350D6272"/>
    <w:rsid w:val="3511EB61"/>
    <w:rsid w:val="351679E9"/>
    <w:rsid w:val="352D333A"/>
    <w:rsid w:val="353127D3"/>
    <w:rsid w:val="353E01F4"/>
    <w:rsid w:val="355A1065"/>
    <w:rsid w:val="35772674"/>
    <w:rsid w:val="357957FE"/>
    <w:rsid w:val="357C45E0"/>
    <w:rsid w:val="35B23E1A"/>
    <w:rsid w:val="35B83267"/>
    <w:rsid w:val="35CA8603"/>
    <w:rsid w:val="35D652F2"/>
    <w:rsid w:val="35DF3B9C"/>
    <w:rsid w:val="35EE3A51"/>
    <w:rsid w:val="35F188BD"/>
    <w:rsid w:val="35F85D7E"/>
    <w:rsid w:val="35FEBCED"/>
    <w:rsid w:val="35FF0C64"/>
    <w:rsid w:val="3604AABF"/>
    <w:rsid w:val="360DD848"/>
    <w:rsid w:val="36110A0E"/>
    <w:rsid w:val="361255A4"/>
    <w:rsid w:val="3617F34C"/>
    <w:rsid w:val="363DBF8F"/>
    <w:rsid w:val="36507170"/>
    <w:rsid w:val="3652B90C"/>
    <w:rsid w:val="365600FD"/>
    <w:rsid w:val="3658A6DE"/>
    <w:rsid w:val="367544E5"/>
    <w:rsid w:val="36799488"/>
    <w:rsid w:val="367FB013"/>
    <w:rsid w:val="368D3E52"/>
    <w:rsid w:val="3697AFFB"/>
    <w:rsid w:val="36A525B1"/>
    <w:rsid w:val="36F1A484"/>
    <w:rsid w:val="371E4903"/>
    <w:rsid w:val="3726CC6A"/>
    <w:rsid w:val="37354128"/>
    <w:rsid w:val="373807CC"/>
    <w:rsid w:val="3741345A"/>
    <w:rsid w:val="3742B1C6"/>
    <w:rsid w:val="374CD910"/>
    <w:rsid w:val="37561CC4"/>
    <w:rsid w:val="3757D799"/>
    <w:rsid w:val="379BF39E"/>
    <w:rsid w:val="37A1E7E8"/>
    <w:rsid w:val="37B98D52"/>
    <w:rsid w:val="37BDA607"/>
    <w:rsid w:val="37D893D1"/>
    <w:rsid w:val="37DD8584"/>
    <w:rsid w:val="37E55898"/>
    <w:rsid w:val="37E79286"/>
    <w:rsid w:val="38237F0D"/>
    <w:rsid w:val="382512A4"/>
    <w:rsid w:val="38446124"/>
    <w:rsid w:val="384F1BC9"/>
    <w:rsid w:val="38596539"/>
    <w:rsid w:val="386FF24D"/>
    <w:rsid w:val="3889C84D"/>
    <w:rsid w:val="38926D13"/>
    <w:rsid w:val="38BF5FFD"/>
    <w:rsid w:val="38FE77CF"/>
    <w:rsid w:val="390173A2"/>
    <w:rsid w:val="390A4B39"/>
    <w:rsid w:val="390AABC3"/>
    <w:rsid w:val="3913C0C3"/>
    <w:rsid w:val="391B0B3E"/>
    <w:rsid w:val="391DE36C"/>
    <w:rsid w:val="392FD1EA"/>
    <w:rsid w:val="3931546E"/>
    <w:rsid w:val="393C09FB"/>
    <w:rsid w:val="393D8B84"/>
    <w:rsid w:val="394B77EF"/>
    <w:rsid w:val="394C5EDE"/>
    <w:rsid w:val="3953F15A"/>
    <w:rsid w:val="395B682B"/>
    <w:rsid w:val="397E33CB"/>
    <w:rsid w:val="39883957"/>
    <w:rsid w:val="39A0702D"/>
    <w:rsid w:val="39A12868"/>
    <w:rsid w:val="39F2F55B"/>
    <w:rsid w:val="3A004A4E"/>
    <w:rsid w:val="3A01A499"/>
    <w:rsid w:val="3A033EAB"/>
    <w:rsid w:val="3A1276AC"/>
    <w:rsid w:val="3A305890"/>
    <w:rsid w:val="3A333C1D"/>
    <w:rsid w:val="3A469B88"/>
    <w:rsid w:val="3A5424C8"/>
    <w:rsid w:val="3A553C11"/>
    <w:rsid w:val="3A5D4542"/>
    <w:rsid w:val="3A966F42"/>
    <w:rsid w:val="3A9947F4"/>
    <w:rsid w:val="3A9AA23F"/>
    <w:rsid w:val="3ADF992E"/>
    <w:rsid w:val="3AE1CED5"/>
    <w:rsid w:val="3AE2E79A"/>
    <w:rsid w:val="3AEA3215"/>
    <w:rsid w:val="3AED3205"/>
    <w:rsid w:val="3AF3DE8D"/>
    <w:rsid w:val="3B0BF4A0"/>
    <w:rsid w:val="3B1A2F87"/>
    <w:rsid w:val="3B2AB73B"/>
    <w:rsid w:val="3B2C1801"/>
    <w:rsid w:val="3B3E1D21"/>
    <w:rsid w:val="3B62103B"/>
    <w:rsid w:val="3B710EF0"/>
    <w:rsid w:val="3B7730F6"/>
    <w:rsid w:val="3B7896D4"/>
    <w:rsid w:val="3B7BA7D7"/>
    <w:rsid w:val="3B7FEBE7"/>
    <w:rsid w:val="3BA400BF"/>
    <w:rsid w:val="3BC84350"/>
    <w:rsid w:val="3BF09C38"/>
    <w:rsid w:val="3C0D1301"/>
    <w:rsid w:val="3C10BF99"/>
    <w:rsid w:val="3C197926"/>
    <w:rsid w:val="3C412D45"/>
    <w:rsid w:val="3C42F92D"/>
    <w:rsid w:val="3C5DF28A"/>
    <w:rsid w:val="3C87F01C"/>
    <w:rsid w:val="3CAA715D"/>
    <w:rsid w:val="3CAC04F4"/>
    <w:rsid w:val="3CBCBE7E"/>
    <w:rsid w:val="3CBE3432"/>
    <w:rsid w:val="3CBF3C26"/>
    <w:rsid w:val="3D0BEDCA"/>
    <w:rsid w:val="3D2C2339"/>
    <w:rsid w:val="3D318689"/>
    <w:rsid w:val="3D41E604"/>
    <w:rsid w:val="3D474E6C"/>
    <w:rsid w:val="3D5CD3CE"/>
    <w:rsid w:val="3D673EFC"/>
    <w:rsid w:val="3D7A18FD"/>
    <w:rsid w:val="3D8CEDE6"/>
    <w:rsid w:val="3D9A3860"/>
    <w:rsid w:val="3DA1169F"/>
    <w:rsid w:val="3DAF9A82"/>
    <w:rsid w:val="3DD0787C"/>
    <w:rsid w:val="3DDAE3AA"/>
    <w:rsid w:val="3DE0CD5F"/>
    <w:rsid w:val="3DEA967D"/>
    <w:rsid w:val="3DF8B4BE"/>
    <w:rsid w:val="3DFF67C1"/>
    <w:rsid w:val="3E05261B"/>
    <w:rsid w:val="3E0E1A58"/>
    <w:rsid w:val="3E0F4D65"/>
    <w:rsid w:val="3E183C8A"/>
    <w:rsid w:val="3E28B8AB"/>
    <w:rsid w:val="3E2F8D6C"/>
    <w:rsid w:val="3E6DED03"/>
    <w:rsid w:val="3E73E150"/>
    <w:rsid w:val="3E873C9E"/>
    <w:rsid w:val="3E915855"/>
    <w:rsid w:val="3EAEC6DD"/>
    <w:rsid w:val="3EBC7A3F"/>
    <w:rsid w:val="3EC022BA"/>
    <w:rsid w:val="3EC03F60"/>
    <w:rsid w:val="3EC06023"/>
    <w:rsid w:val="3ED3BB71"/>
    <w:rsid w:val="3ED515BC"/>
    <w:rsid w:val="3ED64F44"/>
    <w:rsid w:val="3EDC449D"/>
    <w:rsid w:val="3EEBDC1C"/>
    <w:rsid w:val="3F1D5B17"/>
    <w:rsid w:val="3F2655CF"/>
    <w:rsid w:val="3F333FA0"/>
    <w:rsid w:val="3FB30A51"/>
    <w:rsid w:val="3FD8ADA8"/>
    <w:rsid w:val="3FE019E1"/>
    <w:rsid w:val="3FE4C913"/>
    <w:rsid w:val="3FE9028B"/>
    <w:rsid w:val="3FF4EB25"/>
    <w:rsid w:val="40013961"/>
    <w:rsid w:val="4047E4AA"/>
    <w:rsid w:val="404A973E"/>
    <w:rsid w:val="40536F18"/>
    <w:rsid w:val="4070A8B4"/>
    <w:rsid w:val="407E3B10"/>
    <w:rsid w:val="407F0BD4"/>
    <w:rsid w:val="4083B06E"/>
    <w:rsid w:val="408E3842"/>
    <w:rsid w:val="40A18C1A"/>
    <w:rsid w:val="40A5ECD0"/>
    <w:rsid w:val="40CCB221"/>
    <w:rsid w:val="40E4E4DA"/>
    <w:rsid w:val="40EAC719"/>
    <w:rsid w:val="40FA0595"/>
    <w:rsid w:val="4104C6AC"/>
    <w:rsid w:val="410EDBF1"/>
    <w:rsid w:val="412552DA"/>
    <w:rsid w:val="41515FD0"/>
    <w:rsid w:val="4153D2E0"/>
    <w:rsid w:val="416F7346"/>
    <w:rsid w:val="417412E7"/>
    <w:rsid w:val="417C5981"/>
    <w:rsid w:val="41827607"/>
    <w:rsid w:val="41867485"/>
    <w:rsid w:val="4197474B"/>
    <w:rsid w:val="41B2848C"/>
    <w:rsid w:val="41C2D96F"/>
    <w:rsid w:val="41C8D854"/>
    <w:rsid w:val="41CC1190"/>
    <w:rsid w:val="41D52690"/>
    <w:rsid w:val="41D649ED"/>
    <w:rsid w:val="41E3C61E"/>
    <w:rsid w:val="420F6912"/>
    <w:rsid w:val="42189063"/>
    <w:rsid w:val="422D45FC"/>
    <w:rsid w:val="423F9998"/>
    <w:rsid w:val="4252B007"/>
    <w:rsid w:val="4252D745"/>
    <w:rsid w:val="427B83C1"/>
    <w:rsid w:val="428AF92B"/>
    <w:rsid w:val="42A68905"/>
    <w:rsid w:val="42ACB69E"/>
    <w:rsid w:val="42B2DDBC"/>
    <w:rsid w:val="42C1B01B"/>
    <w:rsid w:val="42C49DFD"/>
    <w:rsid w:val="42D1AAEF"/>
    <w:rsid w:val="42F19B7F"/>
    <w:rsid w:val="42F33AA9"/>
    <w:rsid w:val="42FA9637"/>
    <w:rsid w:val="42FAD3A0"/>
    <w:rsid w:val="4306A70A"/>
    <w:rsid w:val="431D056A"/>
    <w:rsid w:val="432B7322"/>
    <w:rsid w:val="43405270"/>
    <w:rsid w:val="434731B0"/>
    <w:rsid w:val="435AADC1"/>
    <w:rsid w:val="43704D6B"/>
    <w:rsid w:val="43A453E2"/>
    <w:rsid w:val="43B2E25D"/>
    <w:rsid w:val="43C2E8C4"/>
    <w:rsid w:val="43C40313"/>
    <w:rsid w:val="43D5966F"/>
    <w:rsid w:val="43FF82EE"/>
    <w:rsid w:val="442DE136"/>
    <w:rsid w:val="4439FCA1"/>
    <w:rsid w:val="443D0DA4"/>
    <w:rsid w:val="445B3F42"/>
    <w:rsid w:val="446A0B26"/>
    <w:rsid w:val="448B09E3"/>
    <w:rsid w:val="449E74E1"/>
    <w:rsid w:val="44AB980F"/>
    <w:rsid w:val="44B4EBCA"/>
    <w:rsid w:val="44B64C90"/>
    <w:rsid w:val="44C9E964"/>
    <w:rsid w:val="44CB30C6"/>
    <w:rsid w:val="44DC11A5"/>
    <w:rsid w:val="4505FE24"/>
    <w:rsid w:val="451F5857"/>
    <w:rsid w:val="4525DDA1"/>
    <w:rsid w:val="4544BBE7"/>
    <w:rsid w:val="454709D4"/>
    <w:rsid w:val="456A0B53"/>
    <w:rsid w:val="45770BA6"/>
    <w:rsid w:val="4577F295"/>
    <w:rsid w:val="45782FFE"/>
    <w:rsid w:val="45885CA8"/>
    <w:rsid w:val="459773E6"/>
    <w:rsid w:val="45A1BD56"/>
    <w:rsid w:val="45A714AB"/>
    <w:rsid w:val="45A89217"/>
    <w:rsid w:val="45B41C85"/>
    <w:rsid w:val="45C2CBC3"/>
    <w:rsid w:val="45C3BD4A"/>
    <w:rsid w:val="45F070FC"/>
    <w:rsid w:val="4607B81A"/>
    <w:rsid w:val="460BF29E"/>
    <w:rsid w:val="462BE89D"/>
    <w:rsid w:val="4632C7F6"/>
    <w:rsid w:val="464B371D"/>
    <w:rsid w:val="464E53B3"/>
    <w:rsid w:val="464FCAA4"/>
    <w:rsid w:val="4691DE49"/>
    <w:rsid w:val="4694B6FB"/>
    <w:rsid w:val="46993874"/>
    <w:rsid w:val="469C4977"/>
    <w:rsid w:val="46B3FF00"/>
    <w:rsid w:val="46BA1A8B"/>
    <w:rsid w:val="46D0B332"/>
    <w:rsid w:val="46D9A257"/>
    <w:rsid w:val="46EA5BE1"/>
    <w:rsid w:val="46F13B3A"/>
    <w:rsid w:val="470B82D7"/>
    <w:rsid w:val="472730CA"/>
    <w:rsid w:val="473B4D78"/>
    <w:rsid w:val="475ACEC9"/>
    <w:rsid w:val="4760739F"/>
    <w:rsid w:val="47973A3F"/>
    <w:rsid w:val="47A59D5F"/>
    <w:rsid w:val="47BD84BE"/>
    <w:rsid w:val="47CE075A"/>
    <w:rsid w:val="47E2FA5C"/>
    <w:rsid w:val="4817EFFC"/>
    <w:rsid w:val="483C5350"/>
    <w:rsid w:val="483EB7AB"/>
    <w:rsid w:val="486287A4"/>
    <w:rsid w:val="487315D3"/>
    <w:rsid w:val="4876205B"/>
    <w:rsid w:val="48778121"/>
    <w:rsid w:val="4882AB05"/>
    <w:rsid w:val="48898641"/>
    <w:rsid w:val="488DCA51"/>
    <w:rsid w:val="489A1375"/>
    <w:rsid w:val="48B29DDF"/>
    <w:rsid w:val="48B4DE1E"/>
    <w:rsid w:val="48B5CFA5"/>
    <w:rsid w:val="48C0EEF1"/>
    <w:rsid w:val="48C3F55C"/>
    <w:rsid w:val="48C3FFF4"/>
    <w:rsid w:val="491DFAF8"/>
    <w:rsid w:val="492BFFA9"/>
    <w:rsid w:val="494071A1"/>
    <w:rsid w:val="495575B6"/>
    <w:rsid w:val="49611A6C"/>
    <w:rsid w:val="4974C436"/>
    <w:rsid w:val="4977814E"/>
    <w:rsid w:val="498B4ACF"/>
    <w:rsid w:val="498B514A"/>
    <w:rsid w:val="49980FE6"/>
    <w:rsid w:val="49A3770D"/>
    <w:rsid w:val="49A93F04"/>
    <w:rsid w:val="49B897C8"/>
    <w:rsid w:val="49C6C19C"/>
    <w:rsid w:val="49D1E763"/>
    <w:rsid w:val="49F2BDE7"/>
    <w:rsid w:val="4A079443"/>
    <w:rsid w:val="4A162A34"/>
    <w:rsid w:val="4A2EC099"/>
    <w:rsid w:val="4A35F492"/>
    <w:rsid w:val="4A3DA2A8"/>
    <w:rsid w:val="4A3DB4B6"/>
    <w:rsid w:val="4A5C81E9"/>
    <w:rsid w:val="4A888DE4"/>
    <w:rsid w:val="4A894C9A"/>
    <w:rsid w:val="4A8A3E21"/>
    <w:rsid w:val="4A8D775D"/>
    <w:rsid w:val="4AA1C0D9"/>
    <w:rsid w:val="4AA52BEB"/>
    <w:rsid w:val="4ACAC9C2"/>
    <w:rsid w:val="4AE2471F"/>
    <w:rsid w:val="4AE60A25"/>
    <w:rsid w:val="4B0A0257"/>
    <w:rsid w:val="4B3AE5BD"/>
    <w:rsid w:val="4B4D7E38"/>
    <w:rsid w:val="4B4E19CD"/>
    <w:rsid w:val="4B57A582"/>
    <w:rsid w:val="4B65282E"/>
    <w:rsid w:val="4B6FBA9A"/>
    <w:rsid w:val="4B7110C8"/>
    <w:rsid w:val="4B7FE83F"/>
    <w:rsid w:val="4BAA1F1D"/>
    <w:rsid w:val="4BAB2065"/>
    <w:rsid w:val="4BBC396D"/>
    <w:rsid w:val="4BBD2479"/>
    <w:rsid w:val="4BD43D72"/>
    <w:rsid w:val="4BD443ED"/>
    <w:rsid w:val="4BE010DC"/>
    <w:rsid w:val="4BE1C119"/>
    <w:rsid w:val="4C046998"/>
    <w:rsid w:val="4C087AD7"/>
    <w:rsid w:val="4C08B840"/>
    <w:rsid w:val="4C08CA4E"/>
    <w:rsid w:val="4C1C138E"/>
    <w:rsid w:val="4C1D6DD9"/>
    <w:rsid w:val="4C26B808"/>
    <w:rsid w:val="4C3283FC"/>
    <w:rsid w:val="4C7313BA"/>
    <w:rsid w:val="4C896DFD"/>
    <w:rsid w:val="4CC08EAC"/>
    <w:rsid w:val="4CF0F740"/>
    <w:rsid w:val="4CFB626E"/>
    <w:rsid w:val="4D083C8F"/>
    <w:rsid w:val="4D0D678E"/>
    <w:rsid w:val="4D0F687E"/>
    <w:rsid w:val="4D1C9E94"/>
    <w:rsid w:val="4D29CC49"/>
    <w:rsid w:val="4D315AA8"/>
    <w:rsid w:val="4D3186FE"/>
    <w:rsid w:val="4D732655"/>
    <w:rsid w:val="4D80CDD8"/>
    <w:rsid w:val="4D860AA2"/>
    <w:rsid w:val="4D9BC735"/>
    <w:rsid w:val="4D9D7772"/>
    <w:rsid w:val="4DAE1AD1"/>
    <w:rsid w:val="4DB900D1"/>
    <w:rsid w:val="4DBCDC1D"/>
    <w:rsid w:val="4DCBA801"/>
    <w:rsid w:val="4DF30B45"/>
    <w:rsid w:val="4DF46173"/>
    <w:rsid w:val="4DFDF7C0"/>
    <w:rsid w:val="4E2D3CF7"/>
    <w:rsid w:val="4E3F3AA1"/>
    <w:rsid w:val="4E3F9093"/>
    <w:rsid w:val="4E60BFC3"/>
    <w:rsid w:val="4E6344E1"/>
    <w:rsid w:val="4E840BCE"/>
    <w:rsid w:val="4EAF36D4"/>
    <w:rsid w:val="4EBA87F6"/>
    <w:rsid w:val="4EC04650"/>
    <w:rsid w:val="4EC4B19E"/>
    <w:rsid w:val="4EE229AF"/>
    <w:rsid w:val="4EF67578"/>
    <w:rsid w:val="4F24C928"/>
    <w:rsid w:val="4F3BBF00"/>
    <w:rsid w:val="4F5535D9"/>
    <w:rsid w:val="4F5DAF44"/>
    <w:rsid w:val="4FA086B7"/>
    <w:rsid w:val="4FA86EE2"/>
    <w:rsid w:val="4FAAE652"/>
    <w:rsid w:val="4FAD6753"/>
    <w:rsid w:val="4FB1F364"/>
    <w:rsid w:val="4FBFD537"/>
    <w:rsid w:val="4FD0EBA1"/>
    <w:rsid w:val="4FD6E7B5"/>
    <w:rsid w:val="4FEEE122"/>
    <w:rsid w:val="4FF6ACEA"/>
    <w:rsid w:val="4FF9C13F"/>
    <w:rsid w:val="500A0838"/>
    <w:rsid w:val="500CF61A"/>
    <w:rsid w:val="50124857"/>
    <w:rsid w:val="5027F5F2"/>
    <w:rsid w:val="502BD55B"/>
    <w:rsid w:val="5039F39C"/>
    <w:rsid w:val="5040A69F"/>
    <w:rsid w:val="50432BBD"/>
    <w:rsid w:val="505DE2B2"/>
    <w:rsid w:val="508DD990"/>
    <w:rsid w:val="50A02D2C"/>
    <w:rsid w:val="50A305DE"/>
    <w:rsid w:val="50A46029"/>
    <w:rsid w:val="50BC0093"/>
    <w:rsid w:val="50BDAB64"/>
    <w:rsid w:val="50DA51E8"/>
    <w:rsid w:val="50E2D5EB"/>
    <w:rsid w:val="50F6EFEF"/>
    <w:rsid w:val="51171350"/>
    <w:rsid w:val="512B6025"/>
    <w:rsid w:val="51323E83"/>
    <w:rsid w:val="513BCA38"/>
    <w:rsid w:val="5140C266"/>
    <w:rsid w:val="514410D2"/>
    <w:rsid w:val="51443F43"/>
    <w:rsid w:val="5147DB0B"/>
    <w:rsid w:val="51616D8F"/>
    <w:rsid w:val="516BCE25"/>
    <w:rsid w:val="51728640"/>
    <w:rsid w:val="51763953"/>
    <w:rsid w:val="518254BE"/>
    <w:rsid w:val="518BCA48"/>
    <w:rsid w:val="518C77EB"/>
    <w:rsid w:val="51A0E604"/>
    <w:rsid w:val="51A1492F"/>
    <w:rsid w:val="51A3975F"/>
    <w:rsid w:val="51A4E712"/>
    <w:rsid w:val="51ADBEA9"/>
    <w:rsid w:val="51B258AB"/>
    <w:rsid w:val="51CA5CB0"/>
    <w:rsid w:val="51CC0CED"/>
    <w:rsid w:val="51EA1B6A"/>
    <w:rsid w:val="5201D76E"/>
    <w:rsid w:val="5216D0EB"/>
    <w:rsid w:val="521FE5EB"/>
    <w:rsid w:val="523F346B"/>
    <w:rsid w:val="52698174"/>
    <w:rsid w:val="527E370D"/>
    <w:rsid w:val="528F347B"/>
    <w:rsid w:val="52AC9555"/>
    <w:rsid w:val="52B42F47"/>
    <w:rsid w:val="52B5CD76"/>
    <w:rsid w:val="52C67C68"/>
    <w:rsid w:val="52DE336D"/>
    <w:rsid w:val="52E0F37D"/>
    <w:rsid w:val="52FF0875"/>
    <w:rsid w:val="5303C9B5"/>
    <w:rsid w:val="530B23E0"/>
    <w:rsid w:val="53501ACF"/>
    <w:rsid w:val="535C474D"/>
    <w:rsid w:val="5365265A"/>
    <w:rsid w:val="536B1AA7"/>
    <w:rsid w:val="53867135"/>
    <w:rsid w:val="538B2CBD"/>
    <w:rsid w:val="53D90C8E"/>
    <w:rsid w:val="53DA3666"/>
    <w:rsid w:val="53E4A194"/>
    <w:rsid w:val="53F8077A"/>
    <w:rsid w:val="54020BFF"/>
    <w:rsid w:val="540EE405"/>
    <w:rsid w:val="541000E7"/>
    <w:rsid w:val="54190B4F"/>
    <w:rsid w:val="5421FA74"/>
    <w:rsid w:val="54312067"/>
    <w:rsid w:val="54327695"/>
    <w:rsid w:val="54394B56"/>
    <w:rsid w:val="5483561E"/>
    <w:rsid w:val="548501D0"/>
    <w:rsid w:val="5485065B"/>
    <w:rsid w:val="5490FA88"/>
    <w:rsid w:val="54BCAC74"/>
    <w:rsid w:val="54C10292"/>
    <w:rsid w:val="54D49B49"/>
    <w:rsid w:val="54E60287"/>
    <w:rsid w:val="54F7BE9A"/>
    <w:rsid w:val="5511F846"/>
    <w:rsid w:val="55149294"/>
    <w:rsid w:val="55165F77"/>
    <w:rsid w:val="55361E31"/>
    <w:rsid w:val="554C951A"/>
    <w:rsid w:val="559A63A0"/>
    <w:rsid w:val="55D72A20"/>
    <w:rsid w:val="55DE0461"/>
    <w:rsid w:val="55EE86FD"/>
    <w:rsid w:val="560C5811"/>
    <w:rsid w:val="560EC6C1"/>
    <w:rsid w:val="56394AFB"/>
    <w:rsid w:val="5643C73C"/>
    <w:rsid w:val="56514F00"/>
    <w:rsid w:val="56559310"/>
    <w:rsid w:val="5662C0B2"/>
    <w:rsid w:val="5663B24C"/>
    <w:rsid w:val="569F4B3F"/>
    <w:rsid w:val="56A00F0D"/>
    <w:rsid w:val="56B4E051"/>
    <w:rsid w:val="56CDC0AD"/>
    <w:rsid w:val="56EE6978"/>
    <w:rsid w:val="56F0365B"/>
    <w:rsid w:val="5700EFE5"/>
    <w:rsid w:val="57021342"/>
    <w:rsid w:val="5703C37F"/>
    <w:rsid w:val="57157A4B"/>
    <w:rsid w:val="5715ABF9"/>
    <w:rsid w:val="571EBCDC"/>
    <w:rsid w:val="5772EAD1"/>
    <w:rsid w:val="57743A84"/>
    <w:rsid w:val="57860CD3"/>
    <w:rsid w:val="5786176B"/>
    <w:rsid w:val="57A37940"/>
    <w:rsid w:val="57B7E1C0"/>
    <w:rsid w:val="57D5CF7A"/>
    <w:rsid w:val="57D70D1F"/>
    <w:rsid w:val="57DB7450"/>
    <w:rsid w:val="57E194F3"/>
    <w:rsid w:val="57ED8408"/>
    <w:rsid w:val="57F52892"/>
    <w:rsid w:val="57F7EF36"/>
    <w:rsid w:val="57FC7825"/>
    <w:rsid w:val="58034642"/>
    <w:rsid w:val="5819162C"/>
    <w:rsid w:val="581F1511"/>
    <w:rsid w:val="58275530"/>
    <w:rsid w:val="5836F853"/>
    <w:rsid w:val="58640168"/>
    <w:rsid w:val="586B93E4"/>
    <w:rsid w:val="5876BDC8"/>
    <w:rsid w:val="587F4941"/>
    <w:rsid w:val="58833DDA"/>
    <w:rsid w:val="588541AB"/>
    <w:rsid w:val="58984D82"/>
    <w:rsid w:val="58BC9BA6"/>
    <w:rsid w:val="58CB6E05"/>
    <w:rsid w:val="58CE5BE7"/>
    <w:rsid w:val="58EE0AF1"/>
    <w:rsid w:val="58F2773A"/>
    <w:rsid w:val="591C9C0A"/>
    <w:rsid w:val="592A1936"/>
    <w:rsid w:val="593151A3"/>
    <w:rsid w:val="5934C1CD"/>
    <w:rsid w:val="594A7385"/>
    <w:rsid w:val="5950D2F4"/>
    <w:rsid w:val="5950EF9A"/>
    <w:rsid w:val="5951226B"/>
    <w:rsid w:val="595E7B7B"/>
    <w:rsid w:val="5961326F"/>
    <w:rsid w:val="59646BAB"/>
    <w:rsid w:val="59922168"/>
    <w:rsid w:val="599BB8C1"/>
    <w:rsid w:val="59B83916"/>
    <w:rsid w:val="59C75AEC"/>
    <w:rsid w:val="59CBAA8F"/>
    <w:rsid w:val="59D1C61A"/>
    <w:rsid w:val="59DF5459"/>
    <w:rsid w:val="59E7C457"/>
    <w:rsid w:val="59F8EBF5"/>
    <w:rsid w:val="5A0940D8"/>
    <w:rsid w:val="5A379F20"/>
    <w:rsid w:val="5A43BA8B"/>
    <w:rsid w:val="5A695DE2"/>
    <w:rsid w:val="5A8A1DD3"/>
    <w:rsid w:val="5A8E85F9"/>
    <w:rsid w:val="5A94C7CD"/>
    <w:rsid w:val="5AB4491E"/>
    <w:rsid w:val="5B0158EE"/>
    <w:rsid w:val="5B0FBC0E"/>
    <w:rsid w:val="5B2F9B8B"/>
    <w:rsid w:val="5B4E79D1"/>
    <w:rsid w:val="5B759514"/>
    <w:rsid w:val="5B7728AB"/>
    <w:rsid w:val="5B7E129C"/>
    <w:rsid w:val="5B8A5FDD"/>
    <w:rsid w:val="5B921A92"/>
    <w:rsid w:val="5B96772B"/>
    <w:rsid w:val="5BA131D0"/>
    <w:rsid w:val="5BAB7B40"/>
    <w:rsid w:val="5BB0D295"/>
    <w:rsid w:val="5BCC89AD"/>
    <w:rsid w:val="5BD45CA8"/>
    <w:rsid w:val="5BD7238F"/>
    <w:rsid w:val="5BD734A2"/>
    <w:rsid w:val="5C0045C5"/>
    <w:rsid w:val="5C0CFF23"/>
    <w:rsid w:val="5C1D6FB1"/>
    <w:rsid w:val="5C26D428"/>
    <w:rsid w:val="5C5CC1CA"/>
    <w:rsid w:val="5C65D6CA"/>
    <w:rsid w:val="5C9E74E5"/>
    <w:rsid w:val="5CA2F65E"/>
    <w:rsid w:val="5CA60761"/>
    <w:rsid w:val="5CAA4B71"/>
    <w:rsid w:val="5CC15357"/>
    <w:rsid w:val="5CFAF924"/>
    <w:rsid w:val="5D450B62"/>
    <w:rsid w:val="5D526055"/>
    <w:rsid w:val="5D53BAA0"/>
    <w:rsid w:val="5D57090C"/>
    <w:rsid w:val="5D648CB3"/>
    <w:rsid w:val="5D6C72C3"/>
    <w:rsid w:val="5D8B4671"/>
    <w:rsid w:val="5D8B83DA"/>
    <w:rsid w:val="5DADB5A4"/>
    <w:rsid w:val="5DAF5B49"/>
    <w:rsid w:val="5DCDF5AB"/>
    <w:rsid w:val="5DD7C544"/>
    <w:rsid w:val="5E011A4B"/>
    <w:rsid w:val="5E032F2F"/>
    <w:rsid w:val="5E0F9E2E"/>
    <w:rsid w:val="5E165CC4"/>
    <w:rsid w:val="5E2F0954"/>
    <w:rsid w:val="5E31AF35"/>
    <w:rsid w:val="5E487595"/>
    <w:rsid w:val="5E4CB4A6"/>
    <w:rsid w:val="5E5E0AA7"/>
    <w:rsid w:val="5E8C68EF"/>
    <w:rsid w:val="5E903328"/>
    <w:rsid w:val="5EBE9170"/>
    <w:rsid w:val="5EC2CBF4"/>
    <w:rsid w:val="5ECAACDB"/>
    <w:rsid w:val="5ECD1553"/>
    <w:rsid w:val="5EF616C6"/>
    <w:rsid w:val="5F025552"/>
    <w:rsid w:val="5F1A5957"/>
    <w:rsid w:val="5F2E3510"/>
    <w:rsid w:val="5F327387"/>
    <w:rsid w:val="5F3FA7B7"/>
    <w:rsid w:val="5F4ED425"/>
    <w:rsid w:val="5F5F2908"/>
    <w:rsid w:val="5F6AD856"/>
    <w:rsid w:val="5F950F34"/>
    <w:rsid w:val="5F9F908D"/>
    <w:rsid w:val="5FA1198C"/>
    <w:rsid w:val="5FA51717"/>
    <w:rsid w:val="5FB00891"/>
    <w:rsid w:val="5FC68F2A"/>
    <w:rsid w:val="5FD319D4"/>
    <w:rsid w:val="5FFE1AFB"/>
    <w:rsid w:val="601FCB78"/>
    <w:rsid w:val="602F83CB"/>
    <w:rsid w:val="6035F0E8"/>
    <w:rsid w:val="60434F53"/>
    <w:rsid w:val="60476092"/>
    <w:rsid w:val="60556E2C"/>
    <w:rsid w:val="60663FD3"/>
    <w:rsid w:val="60839C90"/>
    <w:rsid w:val="6093FC0B"/>
    <w:rsid w:val="609872EC"/>
    <w:rsid w:val="60A5E165"/>
    <w:rsid w:val="60A7E856"/>
    <w:rsid w:val="60B372C4"/>
    <w:rsid w:val="60CBFC23"/>
    <w:rsid w:val="60DF03ED"/>
    <w:rsid w:val="60ECC91A"/>
    <w:rsid w:val="60F32CA6"/>
    <w:rsid w:val="6101B089"/>
    <w:rsid w:val="61165672"/>
    <w:rsid w:val="612CF9B1"/>
    <w:rsid w:val="6132E366"/>
    <w:rsid w:val="6134BEFE"/>
    <w:rsid w:val="61390A84"/>
    <w:rsid w:val="613B17A9"/>
    <w:rsid w:val="61573C22"/>
    <w:rsid w:val="61585904"/>
    <w:rsid w:val="6161636C"/>
    <w:rsid w:val="616A5291"/>
    <w:rsid w:val="616F99F3"/>
    <w:rsid w:val="617ACEB2"/>
    <w:rsid w:val="61C5F757"/>
    <w:rsid w:val="61CD5E78"/>
    <w:rsid w:val="61DE01D7"/>
    <w:rsid w:val="61E36E5C"/>
    <w:rsid w:val="62050491"/>
    <w:rsid w:val="621238C1"/>
    <w:rsid w:val="62128838"/>
    <w:rsid w:val="6225D178"/>
    <w:rsid w:val="62272BC3"/>
    <w:rsid w:val="6234C49A"/>
    <w:rsid w:val="623DF223"/>
    <w:rsid w:val="6240F84B"/>
    <w:rsid w:val="626CE168"/>
    <w:rsid w:val="62799EE3"/>
    <w:rsid w:val="62C4421E"/>
    <w:rsid w:val="62ECCDE8"/>
    <w:rsid w:val="63145ED4"/>
    <w:rsid w:val="63205D99"/>
    <w:rsid w:val="63218B8E"/>
    <w:rsid w:val="6324BE4F"/>
    <w:rsid w:val="63322FE8"/>
    <w:rsid w:val="63338A33"/>
    <w:rsid w:val="63382ECD"/>
    <w:rsid w:val="6348BCFC"/>
    <w:rsid w:val="634A3A25"/>
    <w:rsid w:val="63534F68"/>
    <w:rsid w:val="635F2D6A"/>
    <w:rsid w:val="638B76CE"/>
    <w:rsid w:val="639FCE3B"/>
    <w:rsid w:val="63A14BA7"/>
    <w:rsid w:val="63A2DD9B"/>
    <w:rsid w:val="63AD151C"/>
    <w:rsid w:val="63CD69E3"/>
    <w:rsid w:val="63CF82B1"/>
    <w:rsid w:val="63D05117"/>
    <w:rsid w:val="63D121DB"/>
    <w:rsid w:val="63E04E49"/>
    <w:rsid w:val="63F3A221"/>
    <w:rsid w:val="640B9B8E"/>
    <w:rsid w:val="642B1CDF"/>
    <w:rsid w:val="6436FAE1"/>
    <w:rsid w:val="6437BDB4"/>
    <w:rsid w:val="643CDD20"/>
    <w:rsid w:val="644C1B9C"/>
    <w:rsid w:val="647F403C"/>
    <w:rsid w:val="64A34306"/>
    <w:rsid w:val="64C445E0"/>
    <w:rsid w:val="64D88A8C"/>
    <w:rsid w:val="64DD3B6C"/>
    <w:rsid w:val="64E60A86"/>
    <w:rsid w:val="64FE56CF"/>
    <w:rsid w:val="651AEE5B"/>
    <w:rsid w:val="65285FF4"/>
    <w:rsid w:val="65405961"/>
    <w:rsid w:val="654F85CF"/>
    <w:rsid w:val="65632640"/>
    <w:rsid w:val="656462A6"/>
    <w:rsid w:val="6565BCF1"/>
    <w:rsid w:val="656AA66A"/>
    <w:rsid w:val="6573BB6A"/>
    <w:rsid w:val="65763F8D"/>
    <w:rsid w:val="6577C211"/>
    <w:rsid w:val="657F5070"/>
    <w:rsid w:val="6592CC81"/>
    <w:rsid w:val="65A4ED4C"/>
    <w:rsid w:val="65A67A68"/>
    <w:rsid w:val="65A80DFF"/>
    <w:rsid w:val="65AA44A1"/>
    <w:rsid w:val="65D5547D"/>
    <w:rsid w:val="65DD0F32"/>
    <w:rsid w:val="65DE2E72"/>
    <w:rsid w:val="65E0A59F"/>
    <w:rsid w:val="65E57272"/>
    <w:rsid w:val="65EF1EEA"/>
    <w:rsid w:val="65F89F0C"/>
    <w:rsid w:val="66156FE4"/>
    <w:rsid w:val="6616B404"/>
    <w:rsid w:val="66187554"/>
    <w:rsid w:val="662A4128"/>
    <w:rsid w:val="6643B186"/>
    <w:rsid w:val="664CAC3E"/>
    <w:rsid w:val="664CE9A7"/>
    <w:rsid w:val="6660FD30"/>
    <w:rsid w:val="666F1B71"/>
    <w:rsid w:val="6670C116"/>
    <w:rsid w:val="66727153"/>
    <w:rsid w:val="667B2C44"/>
    <w:rsid w:val="667FD016"/>
    <w:rsid w:val="66832D50"/>
    <w:rsid w:val="668C0D0C"/>
    <w:rsid w:val="66992B11"/>
    <w:rsid w:val="66997A88"/>
    <w:rsid w:val="66A98A8C"/>
    <w:rsid w:val="66ACC3C8"/>
    <w:rsid w:val="66C92384"/>
    <w:rsid w:val="66E17B27"/>
    <w:rsid w:val="66E8DCA5"/>
    <w:rsid w:val="66F669E9"/>
    <w:rsid w:val="6704F864"/>
    <w:rsid w:val="6727AC76"/>
    <w:rsid w:val="67530453"/>
    <w:rsid w:val="676DCADF"/>
    <w:rsid w:val="678C12A8"/>
    <w:rsid w:val="679CB1EA"/>
    <w:rsid w:val="67AD5549"/>
    <w:rsid w:val="67AEA4FC"/>
    <w:rsid w:val="67B1B5FF"/>
    <w:rsid w:val="67CB4303"/>
    <w:rsid w:val="68117797"/>
    <w:rsid w:val="6826C08B"/>
    <w:rsid w:val="6858142B"/>
    <w:rsid w:val="68716E5E"/>
    <w:rsid w:val="6898F265"/>
    <w:rsid w:val="68AF1AD2"/>
    <w:rsid w:val="68B6654D"/>
    <w:rsid w:val="68CA4605"/>
    <w:rsid w:val="68F92AB2"/>
    <w:rsid w:val="6914BC08"/>
    <w:rsid w:val="6959CE21"/>
    <w:rsid w:val="6959DF34"/>
    <w:rsid w:val="69824FB1"/>
    <w:rsid w:val="69A069BA"/>
    <w:rsid w:val="69A1E0AB"/>
    <w:rsid w:val="69A519E7"/>
    <w:rsid w:val="69AABA5D"/>
    <w:rsid w:val="69AFA1BB"/>
    <w:rsid w:val="69B6F6CE"/>
    <w:rsid w:val="69CC8BE0"/>
    <w:rsid w:val="69CDB038"/>
    <w:rsid w:val="69DC9F3D"/>
    <w:rsid w:val="69E3F450"/>
    <w:rsid w:val="69E6CD02"/>
    <w:rsid w:val="69EB4E7B"/>
    <w:rsid w:val="6A0C3092"/>
    <w:rsid w:val="6A18A1EF"/>
    <w:rsid w:val="6A22C939"/>
    <w:rsid w:val="6A31A630"/>
    <w:rsid w:val="6A3ADE51"/>
    <w:rsid w:val="6A3B968C"/>
    <w:rsid w:val="6A5D98DE"/>
    <w:rsid w:val="6A769D1F"/>
    <w:rsid w:val="6AACE4D0"/>
    <w:rsid w:val="6AE89190"/>
    <w:rsid w:val="6AE95046"/>
    <w:rsid w:val="6AEFC071"/>
    <w:rsid w:val="6AF7B366"/>
    <w:rsid w:val="6AFF0879"/>
    <w:rsid w:val="6B154E35"/>
    <w:rsid w:val="6B201D61"/>
    <w:rsid w:val="6B3D844D"/>
    <w:rsid w:val="6B573381"/>
    <w:rsid w:val="6B9CCC77"/>
    <w:rsid w:val="6BAD0630"/>
    <w:rsid w:val="6BAFF911"/>
    <w:rsid w:val="6BB77AA0"/>
    <w:rsid w:val="6BC68625"/>
    <w:rsid w:val="6BCC850A"/>
    <w:rsid w:val="6BD4C10C"/>
    <w:rsid w:val="6BDFE058"/>
    <w:rsid w:val="6C1304F8"/>
    <w:rsid w:val="6C1615FB"/>
    <w:rsid w:val="6C16698F"/>
    <w:rsid w:val="6C4308E5"/>
    <w:rsid w:val="6C4A7FB6"/>
    <w:rsid w:val="6C76F058"/>
    <w:rsid w:val="6C8665C2"/>
    <w:rsid w:val="6CA1649F"/>
    <w:rsid w:val="6CA49760"/>
    <w:rsid w:val="6CA78BBD"/>
    <w:rsid w:val="6CC6DA3D"/>
    <w:rsid w:val="6CCEB198"/>
    <w:rsid w:val="6CDD6751"/>
    <w:rsid w:val="6CF9F445"/>
    <w:rsid w:val="6D23FD6A"/>
    <w:rsid w:val="6D2E8443"/>
    <w:rsid w:val="6D35639C"/>
    <w:rsid w:val="6D44DF81"/>
    <w:rsid w:val="6D62BB2D"/>
    <w:rsid w:val="6D64DBA4"/>
    <w:rsid w:val="6D7CA8BB"/>
    <w:rsid w:val="6D8FB8AF"/>
    <w:rsid w:val="6D8FCABD"/>
    <w:rsid w:val="6D8FD555"/>
    <w:rsid w:val="6D925613"/>
    <w:rsid w:val="6D92BF1A"/>
    <w:rsid w:val="6DD36B7E"/>
    <w:rsid w:val="6DDEE06F"/>
    <w:rsid w:val="6DEB52DD"/>
    <w:rsid w:val="6E1CDFC9"/>
    <w:rsid w:val="6E28D2FB"/>
    <w:rsid w:val="6E2C0C37"/>
    <w:rsid w:val="6E60EB69"/>
    <w:rsid w:val="6E724DDA"/>
    <w:rsid w:val="6E750DEA"/>
    <w:rsid w:val="6E8B8F46"/>
    <w:rsid w:val="6E9F943F"/>
    <w:rsid w:val="6EA02FD4"/>
    <w:rsid w:val="6EA3E2E7"/>
    <w:rsid w:val="6EB73E35"/>
    <w:rsid w:val="6ED1FE46"/>
    <w:rsid w:val="6F087BEA"/>
    <w:rsid w:val="6F0E4F74"/>
    <w:rsid w:val="6F140658"/>
    <w:rsid w:val="6F2659F4"/>
    <w:rsid w:val="6F33D720"/>
    <w:rsid w:val="6F3ED250"/>
    <w:rsid w:val="6F4A0E42"/>
    <w:rsid w:val="6F4C76BA"/>
    <w:rsid w:val="6F4D5CAE"/>
    <w:rsid w:val="6F5A90DE"/>
    <w:rsid w:val="6F6E2995"/>
    <w:rsid w:val="6F7636E3"/>
    <w:rsid w:val="6F999380"/>
    <w:rsid w:val="6FC1F700"/>
    <w:rsid w:val="6FD3BA57"/>
    <w:rsid w:val="6FDB8404"/>
    <w:rsid w:val="6FE779AD"/>
    <w:rsid w:val="6FE91243"/>
    <w:rsid w:val="6FFD623A"/>
    <w:rsid w:val="6FFF731A"/>
    <w:rsid w:val="70415D0A"/>
    <w:rsid w:val="70430D47"/>
    <w:rsid w:val="704D7875"/>
    <w:rsid w:val="705F7D95"/>
    <w:rsid w:val="706862E5"/>
    <w:rsid w:val="70744ED9"/>
    <w:rsid w:val="707AE631"/>
    <w:rsid w:val="70B742F2"/>
    <w:rsid w:val="70D2E3DF"/>
    <w:rsid w:val="70EDDD3C"/>
    <w:rsid w:val="71002A5D"/>
    <w:rsid w:val="710030D8"/>
    <w:rsid w:val="7134A52B"/>
    <w:rsid w:val="7142D997"/>
    <w:rsid w:val="7146777A"/>
    <w:rsid w:val="714B906B"/>
    <w:rsid w:val="715CF8FB"/>
    <w:rsid w:val="7174F268"/>
    <w:rsid w:val="717F52FE"/>
    <w:rsid w:val="719150A8"/>
    <w:rsid w:val="7192422F"/>
    <w:rsid w:val="71988C2B"/>
    <w:rsid w:val="719BEA8A"/>
    <w:rsid w:val="71AAEFBA"/>
    <w:rsid w:val="71B55AE8"/>
    <w:rsid w:val="71D64797"/>
    <w:rsid w:val="71E0F28C"/>
    <w:rsid w:val="71FA8E45"/>
    <w:rsid w:val="720061CF"/>
    <w:rsid w:val="72014CDB"/>
    <w:rsid w:val="720C9DFD"/>
    <w:rsid w:val="7224393E"/>
    <w:rsid w:val="7240E1DD"/>
    <w:rsid w:val="7252910B"/>
    <w:rsid w:val="725D4793"/>
    <w:rsid w:val="7270B811"/>
    <w:rsid w:val="7276DF2F"/>
    <w:rsid w:val="728D285F"/>
    <w:rsid w:val="72A74BE0"/>
    <w:rsid w:val="72B25F7D"/>
    <w:rsid w:val="72DA07BC"/>
    <w:rsid w:val="72E40D48"/>
    <w:rsid w:val="72F0661C"/>
    <w:rsid w:val="72FC441E"/>
    <w:rsid w:val="730B5B19"/>
    <w:rsid w:val="7328FDBC"/>
    <w:rsid w:val="735C1E3F"/>
    <w:rsid w:val="737A0BF9"/>
    <w:rsid w:val="738C09A3"/>
    <w:rsid w:val="739541C4"/>
    <w:rsid w:val="739553D2"/>
    <w:rsid w:val="7398250E"/>
    <w:rsid w:val="73A9554D"/>
    <w:rsid w:val="73AFF8B9"/>
    <w:rsid w:val="73B7738E"/>
    <w:rsid w:val="73B83244"/>
    <w:rsid w:val="73D44EFE"/>
    <w:rsid w:val="73F51BE5"/>
    <w:rsid w:val="73F8FB98"/>
    <w:rsid w:val="742A8C57"/>
    <w:rsid w:val="743DA2C6"/>
    <w:rsid w:val="74512ABF"/>
    <w:rsid w:val="7494A96D"/>
    <w:rsid w:val="749626D9"/>
    <w:rsid w:val="7499F112"/>
    <w:rsid w:val="74A33A03"/>
    <w:rsid w:val="74A72B7A"/>
    <w:rsid w:val="74B38396"/>
    <w:rsid w:val="74BDE42C"/>
    <w:rsid w:val="74C37298"/>
    <w:rsid w:val="74C84F5A"/>
    <w:rsid w:val="74D46AC5"/>
    <w:rsid w:val="74D77BC8"/>
    <w:rsid w:val="74F5AD66"/>
    <w:rsid w:val="74FFD4B0"/>
    <w:rsid w:val="75046EB2"/>
    <w:rsid w:val="751C72B7"/>
    <w:rsid w:val="75257807"/>
    <w:rsid w:val="754C5E1B"/>
    <w:rsid w:val="7571FBF2"/>
    <w:rsid w:val="75749640"/>
    <w:rsid w:val="75BB977B"/>
    <w:rsid w:val="75CC139C"/>
    <w:rsid w:val="75CC1A17"/>
    <w:rsid w:val="75E14A82"/>
    <w:rsid w:val="75E8743A"/>
    <w:rsid w:val="76006DA7"/>
    <w:rsid w:val="7607E37D"/>
    <w:rsid w:val="76111106"/>
    <w:rsid w:val="7618926F"/>
    <w:rsid w:val="763E080D"/>
    <w:rsid w:val="7642FBDB"/>
    <w:rsid w:val="764B3C3D"/>
    <w:rsid w:val="76511E7C"/>
    <w:rsid w:val="7655DFBC"/>
    <w:rsid w:val="769DB9F5"/>
    <w:rsid w:val="76A2263E"/>
    <w:rsid w:val="76B73C61"/>
    <w:rsid w:val="76BD30AE"/>
    <w:rsid w:val="76CC9839"/>
    <w:rsid w:val="76E5A541"/>
    <w:rsid w:val="76F985F9"/>
    <w:rsid w:val="770FAE66"/>
    <w:rsid w:val="772C4C6D"/>
    <w:rsid w:val="7736B79B"/>
    <w:rsid w:val="7739F0D7"/>
    <w:rsid w:val="775B3BB2"/>
    <w:rsid w:val="7760FA0C"/>
    <w:rsid w:val="77637139"/>
    <w:rsid w:val="7763C72B"/>
    <w:rsid w:val="7774107B"/>
    <w:rsid w:val="7775AFA5"/>
    <w:rsid w:val="7783255B"/>
    <w:rsid w:val="7783366E"/>
    <w:rsid w:val="77848C9C"/>
    <w:rsid w:val="779B36BB"/>
    <w:rsid w:val="77CFB541"/>
    <w:rsid w:val="780DC1FC"/>
    <w:rsid w:val="7817E56C"/>
    <w:rsid w:val="781BF6AB"/>
    <w:rsid w:val="781C4622"/>
    <w:rsid w:val="7838188E"/>
    <w:rsid w:val="78640E4D"/>
    <w:rsid w:val="788758DC"/>
    <w:rsid w:val="789EAB21"/>
    <w:rsid w:val="78DA8695"/>
    <w:rsid w:val="78E54557"/>
    <w:rsid w:val="78F68BD2"/>
    <w:rsid w:val="78F8512E"/>
    <w:rsid w:val="790EDE42"/>
    <w:rsid w:val="791DCD47"/>
    <w:rsid w:val="79217918"/>
    <w:rsid w:val="7933B1D0"/>
    <w:rsid w:val="793A553C"/>
    <w:rsid w:val="79409D04"/>
    <w:rsid w:val="79470ABF"/>
    <w:rsid w:val="795B5D15"/>
    <w:rsid w:val="79A7A917"/>
    <w:rsid w:val="79A9925D"/>
    <w:rsid w:val="79B0F346"/>
    <w:rsid w:val="79B6C472"/>
    <w:rsid w:val="79C1361B"/>
    <w:rsid w:val="79C4431A"/>
    <w:rsid w:val="79C7FF49"/>
    <w:rsid w:val="79DD6A0C"/>
    <w:rsid w:val="79F22514"/>
    <w:rsid w:val="7A117394"/>
    <w:rsid w:val="7A21255B"/>
    <w:rsid w:val="7A36FF5D"/>
    <w:rsid w:val="7A424C62"/>
    <w:rsid w:val="7A49C9AE"/>
    <w:rsid w:val="7A4E8473"/>
    <w:rsid w:val="7AC500D8"/>
    <w:rsid w:val="7AC6508B"/>
    <w:rsid w:val="7ACFE6D8"/>
    <w:rsid w:val="7B068122"/>
    <w:rsid w:val="7B0B477A"/>
    <w:rsid w:val="7B292326"/>
    <w:rsid w:val="7B321DDE"/>
    <w:rsid w:val="7B3C34E3"/>
    <w:rsid w:val="7B3F9A0F"/>
    <w:rsid w:val="7B4562BE"/>
    <w:rsid w:val="7B4A053D"/>
    <w:rsid w:val="7B4E8E2C"/>
    <w:rsid w:val="7B5A87D9"/>
    <w:rsid w:val="7B6B2C33"/>
    <w:rsid w:val="7B712B18"/>
    <w:rsid w:val="7B796B37"/>
    <w:rsid w:val="7B8125EC"/>
    <w:rsid w:val="7B890E5A"/>
    <w:rsid w:val="7B9871B6"/>
    <w:rsid w:val="7BAE83F8"/>
    <w:rsid w:val="7BB18E80"/>
    <w:rsid w:val="7BBDA9EB"/>
    <w:rsid w:val="7BD757B2"/>
    <w:rsid w:val="7BDE1648"/>
    <w:rsid w:val="7BE003EE"/>
    <w:rsid w:val="7BE9676A"/>
    <w:rsid w:val="7BEA6389"/>
    <w:rsid w:val="7C02A0DA"/>
    <w:rsid w:val="7C0EB1AD"/>
    <w:rsid w:val="7C2071EE"/>
    <w:rsid w:val="7C25C42B"/>
    <w:rsid w:val="7C566A28"/>
    <w:rsid w:val="7C56A791"/>
    <w:rsid w:val="7C7A7F00"/>
    <w:rsid w:val="7C816833"/>
    <w:rsid w:val="7C86D7D4"/>
    <w:rsid w:val="7CA2E8FB"/>
    <w:rsid w:val="7CA9BDBC"/>
    <w:rsid w:val="7CB15AD0"/>
    <w:rsid w:val="7CB681B2"/>
    <w:rsid w:val="7CBE8F00"/>
    <w:rsid w:val="7CC68301"/>
    <w:rsid w:val="7CE1331F"/>
    <w:rsid w:val="7CE4376F"/>
    <w:rsid w:val="7CF651BF"/>
    <w:rsid w:val="7D00C368"/>
    <w:rsid w:val="7D0A4F1D"/>
    <w:rsid w:val="7D1970F3"/>
    <w:rsid w:val="7D1DC096"/>
    <w:rsid w:val="7D215703"/>
    <w:rsid w:val="7D23DC21"/>
    <w:rsid w:val="7D3291DA"/>
    <w:rsid w:val="7D47F774"/>
    <w:rsid w:val="7D4951BF"/>
    <w:rsid w:val="7D5B56DF"/>
    <w:rsid w:val="7D8CC226"/>
    <w:rsid w:val="7D95D092"/>
    <w:rsid w:val="7DCBF522"/>
    <w:rsid w:val="7DD05C53"/>
    <w:rsid w:val="7DF45B00"/>
    <w:rsid w:val="7E61D215"/>
    <w:rsid w:val="7EA08FD8"/>
    <w:rsid w:val="7EC7AB1B"/>
    <w:rsid w:val="7EC93EB2"/>
    <w:rsid w:val="7ECDAA00"/>
    <w:rsid w:val="7EDB1B99"/>
    <w:rsid w:val="7EF347D7"/>
    <w:rsid w:val="7F02E89C"/>
    <w:rsid w:val="7F1E79F2"/>
    <w:rsid w:val="7F294AA9"/>
    <w:rsid w:val="7F4120F5"/>
    <w:rsid w:val="7F525BCC"/>
    <w:rsid w:val="7F5F152A"/>
    <w:rsid w:val="7F99ED09"/>
    <w:rsid w:val="7F9BD017"/>
    <w:rsid w:val="7F9FB5FB"/>
    <w:rsid w:val="7FA40C19"/>
    <w:rsid w:val="7FAED7D1"/>
    <w:rsid w:val="7FB7ECD1"/>
    <w:rsid w:val="7FBCDFA4"/>
    <w:rsid w:val="7FBF374C"/>
    <w:rsid w:val="7FEFA3FD"/>
    <w:rsid w:val="7FF50C65"/>
    <w:rsid w:val="7FF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A8CAB"/>
  <w15:docId w15:val="{D28DEFA8-8848-4031-825E-7F26A9F8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834AA0"/>
    <w:rPr>
      <w:rFonts w:ascii="Arial" w:hAnsi="Arial" w:cs="Arial"/>
      <w:b/>
      <w:bCs/>
      <w:sz w:val="36"/>
      <w:szCs w:val="36"/>
      <w:lang w:eastAsia="sr-Latn-CS"/>
    </w:rPr>
  </w:style>
  <w:style w:type="paragraph" w:styleId="ListParagraph">
    <w:name w:val="List Paragraph"/>
    <w:basedOn w:val="Normal"/>
    <w:uiPriority w:val="34"/>
    <w:qFormat/>
    <w:rsid w:val="007D1E96"/>
    <w:pPr>
      <w:ind w:left="720"/>
      <w:contextualSpacing/>
    </w:pPr>
  </w:style>
  <w:style w:type="paragraph" w:styleId="Revision">
    <w:name w:val="Revision"/>
    <w:hidden/>
    <w:uiPriority w:val="99"/>
    <w:semiHidden/>
    <w:rsid w:val="00A77E05"/>
    <w:rPr>
      <w:lang w:eastAsia="sr-Latn-CS"/>
    </w:rPr>
  </w:style>
  <w:style w:type="paragraph" w:styleId="BalloonText">
    <w:name w:val="Balloon Text"/>
    <w:basedOn w:val="Normal"/>
    <w:link w:val="BalloonTextChar"/>
    <w:rsid w:val="00A77E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7E05"/>
    <w:rPr>
      <w:rFonts w:ascii="Segoe UI" w:hAnsi="Segoe UI" w:cs="Segoe UI"/>
      <w:sz w:val="18"/>
      <w:szCs w:val="18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ca483a-f95a-4c23-a782-69af0f986a75" xsi:nil="true"/>
    <lcf76f155ced4ddcb4097134ff3c332f xmlns="e6060a77-2bb7-4c5b-a753-cb784137bb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B2B2DFB070B5419D7212F9838BB77B" ma:contentTypeVersion="10" ma:contentTypeDescription="Kreiraj novi dokument." ma:contentTypeScope="" ma:versionID="19177da309bfe961639882fd10de225f">
  <xsd:schema xmlns:xsd="http://www.w3.org/2001/XMLSchema" xmlns:xs="http://www.w3.org/2001/XMLSchema" xmlns:p="http://schemas.microsoft.com/office/2006/metadata/properties" xmlns:ns2="e6060a77-2bb7-4c5b-a753-cb784137bb1c" xmlns:ns3="28ca483a-f95a-4c23-a782-69af0f986a75" targetNamespace="http://schemas.microsoft.com/office/2006/metadata/properties" ma:root="true" ma:fieldsID="eb953c736762736a61e04b0df036aa23" ns2:_="" ns3:_="">
    <xsd:import namespace="e6060a77-2bb7-4c5b-a753-cb784137bb1c"/>
    <xsd:import namespace="28ca483a-f95a-4c23-a782-69af0f986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a483a-f95a-4c23-a782-69af0f986a7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10f04b-76f4-408b-940b-c6b8407797e4}" ma:internalName="TaxCatchAll" ma:showField="CatchAllData" ma:web="28ca483a-f95a-4c23-a782-69af0f986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D7684-2A37-48E9-995E-516589BBD816}">
  <ds:schemaRefs>
    <ds:schemaRef ds:uri="28ca483a-f95a-4c23-a782-69af0f986a75"/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6060a77-2bb7-4c5b-a753-cb784137bb1c"/>
  </ds:schemaRefs>
</ds:datastoreItem>
</file>

<file path=customXml/itemProps2.xml><?xml version="1.0" encoding="utf-8"?>
<ds:datastoreItem xmlns:ds="http://schemas.openxmlformats.org/officeDocument/2006/customXml" ds:itemID="{4F08C6F1-230C-49AF-BE4F-B949B4E3F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DA401-C003-4A4B-88FB-9C8793BA2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28ca483a-f95a-4c23-a782-69af0f986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19</Pages>
  <Words>2654</Words>
  <Characters>15131</Characters>
  <Application>Microsoft Office Word</Application>
  <DocSecurity>0</DocSecurity>
  <Lines>126</Lines>
  <Paragraphs>35</Paragraphs>
  <ScaleCrop>false</ScaleCrop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Antonije Mitic</cp:lastModifiedBy>
  <cp:revision>2</cp:revision>
  <cp:lastPrinted>1900-01-01T08:00:00Z</cp:lastPrinted>
  <dcterms:created xsi:type="dcterms:W3CDTF">2022-04-17T12:36:00Z</dcterms:created>
  <dcterms:modified xsi:type="dcterms:W3CDTF">2022-04-17T12:36:00Z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0x01010093B2B2DFB070B5419D7212F9838BB77B</vt:lpwstr>
  </property>
  <property fmtid="{D5CDD505-2E9C-101B-9397-08002B2CF9AE}" pid="3" name="MediaServiceImageTags">
    <vt:lpwstr/>
  </property>
</Properties>
</file>